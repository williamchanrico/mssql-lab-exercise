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5C" w:rsidRPr="002E3324" w:rsidRDefault="00E0375C" w:rsidP="005B66A9">
            <w:pPr>
              <w:rPr>
                <w:rFonts w:ascii="Arial" w:hAnsi="Arial" w:cs="Arial"/>
                <w:b/>
                <w:sz w:val="32"/>
              </w:rPr>
            </w:pPr>
            <w:r w:rsidRPr="002E3324">
              <w:rPr>
                <w:rFonts w:ascii="Arial" w:hAnsi="Arial" w:cs="Arial"/>
                <w:b/>
                <w:sz w:val="32"/>
                <w:lang w:val="id-ID"/>
              </w:rPr>
              <w:t>Soal Praktikum</w:t>
            </w:r>
            <w:r w:rsidR="00876001" w:rsidRPr="002E3324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</w:p>
          <w:p w:rsidR="00811C48" w:rsidRPr="00051154" w:rsidRDefault="00811C48" w:rsidP="001623EB">
            <w:pPr>
              <w:rPr>
                <w:rFonts w:ascii="Arial" w:hAnsi="Arial" w:cs="Arial"/>
                <w:b/>
                <w:i/>
                <w:sz w:val="32"/>
              </w:rPr>
            </w:pPr>
            <w:r w:rsidRPr="00051154">
              <w:rPr>
                <w:rFonts w:ascii="Arial" w:hAnsi="Arial" w:cs="Arial"/>
                <w:i/>
                <w:sz w:val="16"/>
                <w:lang w:val="id-ID"/>
              </w:rPr>
              <w:t>Practicum</w:t>
            </w:r>
            <w:r w:rsidR="00876001" w:rsidRPr="00051154">
              <w:rPr>
                <w:rFonts w:ascii="Arial" w:hAnsi="Arial" w:cs="Arial"/>
                <w:i/>
                <w:sz w:val="16"/>
                <w:lang w:val="id-ID"/>
              </w:rPr>
              <w:t xml:space="preserve"> </w:t>
            </w:r>
            <w:r w:rsidR="000F1EBF" w:rsidRPr="00051154">
              <w:rPr>
                <w:rFonts w:ascii="Arial" w:hAnsi="Arial" w:cs="Arial"/>
                <w:i/>
                <w:sz w:val="16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362" w:rsidRPr="00B604E5" w:rsidRDefault="00A90D23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A90D23">
              <w:rPr>
                <w:rFonts w:ascii="Arial Narrow" w:hAnsi="Arial Narrow" w:cs="Tahoma"/>
                <w:sz w:val="36"/>
                <w:lang w:val="id-ID"/>
              </w:rPr>
              <w:t>ISYS6169 /T0206</w:t>
            </w:r>
          </w:p>
          <w:p w:rsidR="00235C36" w:rsidRPr="00876A58" w:rsidRDefault="001623EB" w:rsidP="005B66A9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1623EB">
              <w:rPr>
                <w:rFonts w:ascii="Arial Narrow" w:hAnsi="Arial Narrow" w:cs="Tahoma"/>
                <w:sz w:val="36"/>
                <w:lang w:val="id-ID"/>
              </w:rPr>
              <w:t>Database System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6A9" w:rsidRPr="001623EB" w:rsidRDefault="001623EB" w:rsidP="005B66A9">
            <w:pPr>
              <w:ind w:right="4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Sistem Informasi</w:t>
            </w:r>
          </w:p>
          <w:p w:rsidR="00F80742" w:rsidRPr="001623EB" w:rsidRDefault="001623EB" w:rsidP="005B66A9">
            <w:pPr>
              <w:pStyle w:val="Header"/>
              <w:tabs>
                <w:tab w:val="clear" w:pos="4680"/>
                <w:tab w:val="clear" w:pos="9360"/>
              </w:tabs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i/>
                <w:sz w:val="16"/>
              </w:rPr>
              <w:t>Information System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9609E" w:rsidRPr="000F057A" w:rsidRDefault="00A90D23" w:rsidP="00B604E5">
            <w:pPr>
              <w:jc w:val="right"/>
              <w:rPr>
                <w:rFonts w:ascii="Arial" w:hAnsi="Arial" w:cs="Arial"/>
              </w:rPr>
            </w:pPr>
            <w:r w:rsidRPr="00A90D23">
              <w:rPr>
                <w:b/>
                <w:sz w:val="20"/>
              </w:rPr>
              <w:t>E1-ISYS6169-AM01</w:t>
            </w:r>
          </w:p>
        </w:tc>
      </w:tr>
      <w:tr w:rsidR="00E0375C" w:rsidRPr="00876A58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0375C" w:rsidRPr="001623EB" w:rsidRDefault="00E0375C" w:rsidP="005B66A9">
            <w:pPr>
              <w:pStyle w:val="Header"/>
              <w:rPr>
                <w:rFonts w:ascii="Arial" w:hAnsi="Arial" w:cs="Arial"/>
                <w:sz w:val="18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 w:rsidR="004074A1">
              <w:rPr>
                <w:rFonts w:ascii="Arial" w:hAnsi="Arial" w:cs="Arial"/>
                <w:sz w:val="18"/>
                <w:lang w:val="id-ID"/>
              </w:rPr>
              <w:t>Semester</w:t>
            </w:r>
            <w:r w:rsidR="001623EB">
              <w:rPr>
                <w:rFonts w:ascii="Arial" w:hAnsi="Arial" w:cs="Arial"/>
                <w:sz w:val="18"/>
              </w:rPr>
              <w:t xml:space="preserve"> </w:t>
            </w:r>
            <w:r w:rsidR="00F54D09">
              <w:rPr>
                <w:rFonts w:ascii="Arial" w:hAnsi="Arial" w:cs="Arial"/>
                <w:sz w:val="18"/>
              </w:rPr>
              <w:t>Ganjil</w:t>
            </w:r>
            <w:r w:rsidR="001623EB">
              <w:rPr>
                <w:rFonts w:ascii="Arial" w:hAnsi="Arial" w:cs="Arial"/>
                <w:sz w:val="18"/>
                <w:lang w:val="id-ID"/>
              </w:rPr>
              <w:t xml:space="preserve"> </w:t>
            </w:r>
            <w:r w:rsidR="00F54D09">
              <w:rPr>
                <w:rFonts w:ascii="Arial" w:hAnsi="Arial" w:cs="Arial"/>
                <w:sz w:val="18"/>
              </w:rPr>
              <w:t>2016</w:t>
            </w:r>
            <w:r w:rsidRPr="00876A58">
              <w:rPr>
                <w:rFonts w:ascii="Arial" w:hAnsi="Arial" w:cs="Arial"/>
                <w:sz w:val="18"/>
                <w:lang w:val="id-ID"/>
              </w:rPr>
              <w:t>/</w:t>
            </w:r>
            <w:r w:rsidR="00F54D09">
              <w:rPr>
                <w:rFonts w:ascii="Arial" w:hAnsi="Arial" w:cs="Arial"/>
                <w:sz w:val="18"/>
              </w:rPr>
              <w:t>2017</w:t>
            </w:r>
          </w:p>
          <w:p w:rsidR="00535DA7" w:rsidRPr="001623EB" w:rsidRDefault="00535DA7" w:rsidP="00F54D0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76A58">
              <w:rPr>
                <w:rFonts w:ascii="Arial" w:hAnsi="Arial" w:cs="Arial"/>
                <w:b/>
                <w:i/>
                <w:sz w:val="16"/>
                <w:lang w:val="id-ID"/>
              </w:rPr>
              <w:t>Valid on</w:t>
            </w:r>
            <w:r w:rsidR="00EF17AC">
              <w:rPr>
                <w:rFonts w:ascii="Arial" w:hAnsi="Arial" w:cs="Arial"/>
                <w:b/>
                <w:i/>
                <w:sz w:val="16"/>
              </w:rPr>
              <w:t xml:space="preserve"> </w:t>
            </w:r>
            <w:r w:rsidR="00F54D09">
              <w:rPr>
                <w:rFonts w:ascii="Arial" w:hAnsi="Arial" w:cs="Arial"/>
                <w:i/>
                <w:sz w:val="16"/>
              </w:rPr>
              <w:t>Odd</w:t>
            </w:r>
            <w:r w:rsidR="001623EB">
              <w:rPr>
                <w:rFonts w:ascii="Arial" w:hAnsi="Arial" w:cs="Arial"/>
                <w:i/>
                <w:sz w:val="16"/>
              </w:rPr>
              <w:t xml:space="preserve"> </w:t>
            </w:r>
            <w:r w:rsidR="004074A1">
              <w:rPr>
                <w:rFonts w:ascii="Arial" w:hAnsi="Arial" w:cs="Arial"/>
                <w:i/>
                <w:sz w:val="16"/>
                <w:lang w:val="id-ID"/>
              </w:rPr>
              <w:t>Semester</w:t>
            </w:r>
            <w:r w:rsidR="00DE2FA6">
              <w:rPr>
                <w:rFonts w:ascii="Arial" w:hAnsi="Arial" w:cs="Arial"/>
                <w:i/>
                <w:sz w:val="16"/>
                <w:lang w:val="id-ID"/>
              </w:rPr>
              <w:t xml:space="preserve">Year </w:t>
            </w:r>
            <w:r w:rsidR="00F54D09">
              <w:rPr>
                <w:rFonts w:ascii="Arial" w:hAnsi="Arial" w:cs="Arial"/>
                <w:i/>
                <w:sz w:val="16"/>
              </w:rPr>
              <w:t>2016</w:t>
            </w:r>
            <w:r w:rsidRPr="00876A58">
              <w:rPr>
                <w:rFonts w:ascii="Arial" w:hAnsi="Arial" w:cs="Arial"/>
                <w:i/>
                <w:sz w:val="16"/>
                <w:lang w:val="id-ID"/>
              </w:rPr>
              <w:t>/</w:t>
            </w:r>
            <w:r w:rsidR="00F54D09">
              <w:rPr>
                <w:rFonts w:ascii="Arial" w:hAnsi="Arial" w:cs="Arial"/>
                <w:i/>
                <w:sz w:val="16"/>
              </w:rPr>
              <w:t>2017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0375C" w:rsidRPr="001623EB" w:rsidRDefault="00E0375C" w:rsidP="005B66A9">
            <w:pPr>
              <w:pStyle w:val="Header"/>
              <w:jc w:val="right"/>
              <w:rPr>
                <w:rFonts w:ascii="Arial" w:hAnsi="Arial" w:cs="Arial"/>
                <w:b/>
                <w:sz w:val="18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Revisi </w:t>
            </w:r>
            <w:r w:rsidR="001623EB">
              <w:rPr>
                <w:rFonts w:ascii="Arial" w:hAnsi="Arial" w:cs="Arial"/>
                <w:b/>
                <w:sz w:val="18"/>
              </w:rPr>
              <w:t>00</w:t>
            </w:r>
          </w:p>
          <w:p w:rsidR="00D37E0D" w:rsidRPr="00A552D5" w:rsidRDefault="002E3324" w:rsidP="001623EB">
            <w:pPr>
              <w:pStyle w:val="Header"/>
              <w:tabs>
                <w:tab w:val="clear" w:pos="4680"/>
                <w:tab w:val="left" w:pos="2302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76A58">
              <w:rPr>
                <w:rFonts w:ascii="Arial" w:hAnsi="Arial" w:cs="Arial"/>
                <w:i/>
                <w:sz w:val="16"/>
                <w:lang w:val="id-ID"/>
              </w:rPr>
              <w:t>Revision</w:t>
            </w:r>
            <w:r w:rsidR="00A552D5">
              <w:rPr>
                <w:rFonts w:ascii="Arial" w:hAnsi="Arial" w:cs="Arial"/>
                <w:i/>
                <w:sz w:val="16"/>
              </w:rPr>
              <w:t xml:space="preserve"> </w:t>
            </w:r>
            <w:r w:rsidR="001623EB">
              <w:rPr>
                <w:rFonts w:ascii="Arial" w:hAnsi="Arial" w:cs="Arial"/>
                <w:i/>
                <w:sz w:val="16"/>
              </w:rPr>
              <w:t>00</w:t>
            </w:r>
          </w:p>
        </w:tc>
      </w:tr>
    </w:tbl>
    <w:p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:rsidR="00786CEE" w:rsidRPr="00DC6034" w:rsidRDefault="00DC6034" w:rsidP="005B66A9">
      <w:pPr>
        <w:rPr>
          <w:b/>
        </w:rPr>
      </w:pPr>
      <w:r w:rsidRPr="00DC6034">
        <w:rPr>
          <w:b/>
        </w:rPr>
        <w:t>Learning Outcomes</w:t>
      </w:r>
    </w:p>
    <w:p w:rsidR="00F341DB" w:rsidRDefault="00F341DB" w:rsidP="00F54D09"/>
    <w:p w:rsidR="00F54D09" w:rsidRDefault="00F54D09" w:rsidP="00F54D09">
      <w:pPr>
        <w:pStyle w:val="ListParagraph"/>
        <w:numPr>
          <w:ilvl w:val="0"/>
          <w:numId w:val="14"/>
        </w:numPr>
      </w:pPr>
      <w:r w:rsidRPr="00F54D09">
        <w:t>Apply database language and SQL Programming language</w:t>
      </w:r>
      <w:bookmarkStart w:id="0" w:name="_GoBack"/>
      <w:bookmarkEnd w:id="0"/>
    </w:p>
    <w:p w:rsidR="00DC6034" w:rsidRPr="0019652A" w:rsidRDefault="00DC6034" w:rsidP="00DC6034">
      <w:pPr>
        <w:pStyle w:val="Heading2"/>
      </w:pPr>
      <w:r>
        <w:rPr>
          <w:rFonts w:ascii="Times New Roman" w:hAnsi="Times New Roman" w:cs="Times New Roman"/>
          <w:color w:val="auto"/>
          <w:sz w:val="24"/>
          <w:szCs w:val="24"/>
        </w:rPr>
        <w:t>Topic</w:t>
      </w:r>
    </w:p>
    <w:p w:rsidR="00DC6034" w:rsidRDefault="00DC6034" w:rsidP="005B66A9"/>
    <w:p w:rsidR="00E64FB5" w:rsidRPr="00082FFA" w:rsidRDefault="00A564F5" w:rsidP="00082FFA">
      <w:pPr>
        <w:pStyle w:val="ListParagraph"/>
        <w:numPr>
          <w:ilvl w:val="0"/>
          <w:numId w:val="14"/>
        </w:numPr>
        <w:rPr>
          <w:rFonts w:eastAsia="Times New Roman"/>
          <w:color w:val="000000"/>
          <w:lang w:eastAsia="en-US"/>
        </w:rPr>
      </w:pPr>
      <w:r>
        <w:rPr>
          <w:rFonts w:eastAsia="Times New Roman"/>
          <w:color w:val="000000"/>
          <w:lang w:eastAsia="en-US"/>
        </w:rPr>
        <w:t xml:space="preserve">Session 09 </w:t>
      </w:r>
      <w:r w:rsidRPr="00A564F5">
        <w:rPr>
          <w:rFonts w:eastAsia="Times New Roman"/>
          <w:b/>
          <w:color w:val="000000"/>
          <w:lang w:eastAsia="en-US"/>
        </w:rPr>
        <w:t xml:space="preserve">- </w:t>
      </w:r>
      <w:r w:rsidR="00E64FB5" w:rsidRPr="00082FFA">
        <w:rPr>
          <w:rFonts w:eastAsia="Times New Roman"/>
          <w:color w:val="000000"/>
          <w:lang w:eastAsia="en-US"/>
        </w:rPr>
        <w:t>Advanced SQL</w:t>
      </w:r>
    </w:p>
    <w:p w:rsidR="00DC6034" w:rsidRPr="0019652A" w:rsidRDefault="00DC6034" w:rsidP="00DC603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Sub Topics</w:t>
      </w:r>
    </w:p>
    <w:p w:rsidR="00DC6034" w:rsidRDefault="00DC6034" w:rsidP="005B66A9"/>
    <w:p w:rsidR="00E64FB5" w:rsidRDefault="00E64FB5" w:rsidP="00082FFA">
      <w:pPr>
        <w:pStyle w:val="ListParagraph"/>
        <w:numPr>
          <w:ilvl w:val="0"/>
          <w:numId w:val="14"/>
        </w:numPr>
      </w:pPr>
      <w:r>
        <w:t>Cursors</w:t>
      </w:r>
    </w:p>
    <w:p w:rsidR="00E64FB5" w:rsidRDefault="00E64FB5" w:rsidP="00082FFA">
      <w:pPr>
        <w:pStyle w:val="ListParagraph"/>
        <w:numPr>
          <w:ilvl w:val="0"/>
          <w:numId w:val="14"/>
        </w:numPr>
      </w:pPr>
      <w:r>
        <w:t>Store Procedure</w:t>
      </w:r>
    </w:p>
    <w:p w:rsidR="00E64FB5" w:rsidRDefault="00E64FB5" w:rsidP="00082FFA">
      <w:pPr>
        <w:pStyle w:val="ListParagraph"/>
        <w:numPr>
          <w:ilvl w:val="0"/>
          <w:numId w:val="14"/>
        </w:numPr>
      </w:pPr>
      <w:r>
        <w:t>Trigger</w:t>
      </w:r>
    </w:p>
    <w:p w:rsidR="00DC6034" w:rsidRDefault="00E64FB5" w:rsidP="00082FFA">
      <w:pPr>
        <w:pStyle w:val="ListParagraph"/>
        <w:numPr>
          <w:ilvl w:val="0"/>
          <w:numId w:val="14"/>
        </w:numPr>
      </w:pPr>
      <w:r>
        <w:t>Function</w:t>
      </w:r>
    </w:p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4954C5" w:rsidRDefault="004954C5" w:rsidP="005B66A9"/>
    <w:p w:rsidR="004954C5" w:rsidRDefault="004954C5" w:rsidP="005B66A9"/>
    <w:p w:rsidR="004954C5" w:rsidRDefault="004954C5" w:rsidP="005B66A9"/>
    <w:p w:rsidR="00DC6034" w:rsidRDefault="00DC6034" w:rsidP="005B66A9"/>
    <w:p w:rsidR="00DC6034" w:rsidRDefault="00DC6034" w:rsidP="005B66A9"/>
    <w:p w:rsidR="00AA0396" w:rsidRDefault="00AA0396" w:rsidP="00AA0396">
      <w:pPr>
        <w:ind w:left="-90"/>
        <w:rPr>
          <w:b/>
        </w:rPr>
      </w:pPr>
      <w:r>
        <w:rPr>
          <w:b/>
        </w:rPr>
        <w:lastRenderedPageBreak/>
        <w:t>Tabel Relasional</w:t>
      </w:r>
    </w:p>
    <w:p w:rsidR="00AA0396" w:rsidRDefault="00AA0396" w:rsidP="00AA0396">
      <w:pPr>
        <w:ind w:left="-90"/>
        <w:rPr>
          <w:rFonts w:ascii="Arial" w:hAnsi="Arial" w:cs="Arial"/>
          <w:i/>
          <w:sz w:val="16"/>
        </w:rPr>
      </w:pPr>
      <w:r>
        <w:rPr>
          <w:rFonts w:ascii="Arial" w:hAnsi="Arial" w:cs="Arial"/>
          <w:i/>
          <w:sz w:val="16"/>
        </w:rPr>
        <w:t>Relational Table</w:t>
      </w:r>
    </w:p>
    <w:p w:rsidR="00AA0396" w:rsidRDefault="00AA0396" w:rsidP="005B66A9"/>
    <w:p w:rsidR="00AA0396" w:rsidRDefault="00AA0396" w:rsidP="005B66A9"/>
    <w:p w:rsidR="00AA0396" w:rsidRDefault="00AA0396" w:rsidP="005B66A9"/>
    <w:p w:rsidR="00AA0396" w:rsidRDefault="00AA0396" w:rsidP="005B66A9"/>
    <w:p w:rsidR="00AA0396" w:rsidRDefault="000E7842" w:rsidP="005B66A9"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369570</wp:posOffset>
            </wp:positionH>
            <wp:positionV relativeFrom="paragraph">
              <wp:posOffset>43815</wp:posOffset>
            </wp:positionV>
            <wp:extent cx="4981575" cy="3990975"/>
            <wp:effectExtent l="19050" t="0" r="9525" b="0"/>
            <wp:wrapNone/>
            <wp:docPr id="1" name="Picture 1" descr="U:\SHARED\SUBCO\For Ast\!!!!Genap 2015-2016\1. Bank Soal Praktikum Genap 2015-2016\Practicum\ISYS6123\ReadMe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SHARED\SUBCO\For Ast\!!!!Genap 2015-2016\1. Bank Soal Praktikum Genap 2015-2016\Practicum\ISYS6123\ReadMe\ER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0396" w:rsidRDefault="00AA0396" w:rsidP="005B66A9"/>
    <w:p w:rsidR="00AA0396" w:rsidRDefault="00AA0396" w:rsidP="005B66A9"/>
    <w:p w:rsidR="00AA0396" w:rsidRDefault="00AA0396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4954C5" w:rsidRDefault="004954C5" w:rsidP="005B66A9"/>
    <w:p w:rsidR="004954C5" w:rsidRDefault="004954C5" w:rsidP="005B66A9"/>
    <w:p w:rsidR="004954C5" w:rsidRDefault="004954C5" w:rsidP="005B66A9"/>
    <w:p w:rsidR="00735483" w:rsidRDefault="00735483" w:rsidP="005B66A9"/>
    <w:p w:rsidR="00735483" w:rsidRDefault="00735483" w:rsidP="005B66A9"/>
    <w:p w:rsidR="00735483" w:rsidRPr="00786CEE" w:rsidRDefault="00735483" w:rsidP="005B66A9"/>
    <w:p w:rsidR="00D661BB" w:rsidRPr="004678F3" w:rsidRDefault="00D661BB" w:rsidP="00D661BB">
      <w:pPr>
        <w:pStyle w:val="ListParagraph"/>
        <w:ind w:left="-124"/>
        <w:jc w:val="both"/>
        <w:rPr>
          <w:b/>
          <w:bCs/>
        </w:rPr>
      </w:pPr>
      <w:r w:rsidRPr="004678F3">
        <w:rPr>
          <w:b/>
          <w:bCs/>
        </w:rPr>
        <w:lastRenderedPageBreak/>
        <w:t>Sintaks</w:t>
      </w:r>
    </w:p>
    <w:p w:rsidR="00786CEE" w:rsidRDefault="00D661BB" w:rsidP="00D661BB">
      <w:pPr>
        <w:pStyle w:val="ListParagraph"/>
        <w:ind w:left="-124"/>
        <w:rPr>
          <w:rFonts w:ascii="Arial" w:hAnsi="Arial" w:cs="Arial"/>
          <w:i/>
          <w:sz w:val="16"/>
        </w:rPr>
      </w:pPr>
      <w:r w:rsidRPr="004678F3">
        <w:rPr>
          <w:rFonts w:ascii="Arial" w:hAnsi="Arial" w:cs="Arial"/>
          <w:i/>
          <w:sz w:val="16"/>
        </w:rPr>
        <w:t>Syntax</w:t>
      </w:r>
    </w:p>
    <w:p w:rsidR="00D661BB" w:rsidRDefault="00D661BB" w:rsidP="00D661BB">
      <w:pPr>
        <w:pStyle w:val="ListParagraph"/>
        <w:ind w:left="-124"/>
        <w:rPr>
          <w:rFonts w:ascii="Arial" w:hAnsi="Arial" w:cs="Arial"/>
          <w:i/>
          <w:sz w:val="16"/>
        </w:rPr>
      </w:pPr>
    </w:p>
    <w:p w:rsidR="001D0CED" w:rsidRPr="00D661BB" w:rsidRDefault="001D0CED" w:rsidP="00D661BB">
      <w:pPr>
        <w:pStyle w:val="ListParagraph"/>
        <w:ind w:left="-124"/>
        <w:rPr>
          <w:rFonts w:ascii="Arial" w:hAnsi="Arial" w:cs="Arial"/>
          <w:i/>
          <w:sz w:val="16"/>
        </w:rPr>
      </w:pPr>
    </w:p>
    <w:p w:rsidR="001D0CED" w:rsidRPr="00E33020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  <w:u w:val="single"/>
        </w:rPr>
      </w:pPr>
      <w:r w:rsidRPr="00E33020">
        <w:rPr>
          <w:b/>
          <w:bCs/>
          <w:u w:val="single"/>
        </w:rPr>
        <w:t>Create Store Procedure</w:t>
      </w:r>
    </w:p>
    <w:p w:rsidR="001D0CED" w:rsidRPr="00196D87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>
        <w:rPr>
          <w:bCs/>
        </w:rPr>
        <w:t xml:space="preserve">CREATE {PROC | PROCEDURE} </w:t>
      </w:r>
      <w:r w:rsidRPr="003065A6">
        <w:rPr>
          <w:b/>
          <w:bCs/>
        </w:rPr>
        <w:t>procedure_name</w:t>
      </w:r>
      <w:r>
        <w:rPr>
          <w:bCs/>
        </w:rPr>
        <w:t xml:space="preserve"> </w:t>
      </w:r>
      <w:proofErr w:type="gramStart"/>
      <w:r>
        <w:rPr>
          <w:bCs/>
        </w:rPr>
        <w:t>[ @parameter</w:t>
      </w:r>
      <w:proofErr w:type="gramEnd"/>
      <w:r>
        <w:rPr>
          <w:bCs/>
        </w:rPr>
        <w:t xml:space="preserve"> </w:t>
      </w:r>
      <w:r w:rsidRPr="00883B5C">
        <w:rPr>
          <w:lang w:val="id-ID"/>
        </w:rPr>
        <w:t>datatype ( length )</w:t>
      </w:r>
      <w:r>
        <w:t xml:space="preserve"> [, …] </w:t>
      </w:r>
      <w:r>
        <w:rPr>
          <w:bCs/>
        </w:rPr>
        <w:t>]</w:t>
      </w:r>
    </w:p>
    <w:p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>
        <w:rPr>
          <w:bCs/>
        </w:rPr>
        <w:t>AS query</w:t>
      </w:r>
    </w:p>
    <w:p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</w:p>
    <w:p w:rsidR="001D0CED" w:rsidRPr="00E33020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  <w:u w:val="single"/>
        </w:rPr>
      </w:pPr>
      <w:r>
        <w:rPr>
          <w:b/>
          <w:bCs/>
          <w:u w:val="single"/>
        </w:rPr>
        <w:t>Alter</w:t>
      </w:r>
      <w:r w:rsidRPr="00E33020">
        <w:rPr>
          <w:b/>
          <w:bCs/>
          <w:u w:val="single"/>
        </w:rPr>
        <w:t xml:space="preserve"> Store Procedure</w:t>
      </w:r>
    </w:p>
    <w:p w:rsidR="001D0CED" w:rsidRPr="00196D87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>
        <w:rPr>
          <w:bCs/>
        </w:rPr>
        <w:t xml:space="preserve">ALTER {PROC | PROCEDURE} </w:t>
      </w:r>
      <w:r w:rsidRPr="003065A6">
        <w:rPr>
          <w:b/>
          <w:bCs/>
        </w:rPr>
        <w:t>procedure_name</w:t>
      </w:r>
      <w:r>
        <w:rPr>
          <w:bCs/>
        </w:rPr>
        <w:t xml:space="preserve"> </w:t>
      </w:r>
      <w:proofErr w:type="gramStart"/>
      <w:r>
        <w:rPr>
          <w:bCs/>
        </w:rPr>
        <w:t>[ @parameter</w:t>
      </w:r>
      <w:proofErr w:type="gramEnd"/>
      <w:r>
        <w:rPr>
          <w:bCs/>
        </w:rPr>
        <w:t xml:space="preserve"> </w:t>
      </w:r>
      <w:r w:rsidRPr="00883B5C">
        <w:rPr>
          <w:lang w:val="id-ID"/>
        </w:rPr>
        <w:t>datatype ( length )</w:t>
      </w:r>
      <w:r>
        <w:t xml:space="preserve"> [, …] </w:t>
      </w:r>
      <w:r>
        <w:rPr>
          <w:bCs/>
        </w:rPr>
        <w:t>]</w:t>
      </w:r>
    </w:p>
    <w:p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>
        <w:rPr>
          <w:bCs/>
        </w:rPr>
        <w:t>AS query</w:t>
      </w:r>
    </w:p>
    <w:p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</w:p>
    <w:p w:rsidR="001D0CED" w:rsidRPr="00234347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  <w:u w:val="single"/>
        </w:rPr>
      </w:pPr>
      <w:r>
        <w:rPr>
          <w:bCs/>
          <w:u w:val="single"/>
        </w:rPr>
        <w:t>Use ‘@’ for variable name, e.g.: @customerName</w:t>
      </w:r>
    </w:p>
    <w:p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</w:p>
    <w:p w:rsidR="001D0CED" w:rsidRPr="00E33020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  <w:u w:val="single"/>
        </w:rPr>
      </w:pPr>
      <w:r w:rsidRPr="00E33020">
        <w:rPr>
          <w:b/>
          <w:bCs/>
          <w:u w:val="single"/>
        </w:rPr>
        <w:t>Execute Store Procedure</w:t>
      </w:r>
    </w:p>
    <w:p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>
        <w:rPr>
          <w:bCs/>
        </w:rPr>
        <w:t xml:space="preserve">[EXEC | EXECUTE] </w:t>
      </w:r>
      <w:r w:rsidRPr="00506758">
        <w:rPr>
          <w:b/>
          <w:bCs/>
        </w:rPr>
        <w:t>procedure_name</w:t>
      </w:r>
      <w:r>
        <w:rPr>
          <w:bCs/>
        </w:rPr>
        <w:t xml:space="preserve"> </w:t>
      </w:r>
      <w:proofErr w:type="gramStart"/>
      <w:r>
        <w:rPr>
          <w:bCs/>
        </w:rPr>
        <w:t>[ parameter</w:t>
      </w:r>
      <w:proofErr w:type="gramEnd"/>
      <w:r>
        <w:rPr>
          <w:bCs/>
        </w:rPr>
        <w:t xml:space="preserve"> </w:t>
      </w:r>
      <w:r>
        <w:t>[, …]</w:t>
      </w:r>
      <w:r>
        <w:rPr>
          <w:bCs/>
        </w:rPr>
        <w:t xml:space="preserve"> ]</w:t>
      </w:r>
    </w:p>
    <w:p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</w:p>
    <w:p w:rsidR="001D0CED" w:rsidRPr="00E33020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  <w:u w:val="single"/>
        </w:rPr>
      </w:pPr>
      <w:r>
        <w:rPr>
          <w:b/>
          <w:bCs/>
          <w:u w:val="single"/>
        </w:rPr>
        <w:t>Drop</w:t>
      </w:r>
      <w:r w:rsidRPr="00E33020">
        <w:rPr>
          <w:b/>
          <w:bCs/>
          <w:u w:val="single"/>
        </w:rPr>
        <w:t xml:space="preserve"> Store Procedure</w:t>
      </w:r>
    </w:p>
    <w:p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>
        <w:rPr>
          <w:bCs/>
        </w:rPr>
        <w:t xml:space="preserve">DROP {PROC | PROCEDURE} </w:t>
      </w:r>
      <w:r w:rsidRPr="003065A6">
        <w:rPr>
          <w:b/>
          <w:bCs/>
        </w:rPr>
        <w:t>procedure_</w:t>
      </w:r>
      <w:r w:rsidRPr="00506758">
        <w:rPr>
          <w:b/>
          <w:bCs/>
        </w:rPr>
        <w:t xml:space="preserve"> </w:t>
      </w:r>
      <w:r w:rsidRPr="003065A6">
        <w:rPr>
          <w:b/>
          <w:bCs/>
        </w:rPr>
        <w:t>name</w:t>
      </w:r>
    </w:p>
    <w:p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</w:p>
    <w:p w:rsidR="001D0CED" w:rsidRPr="00E33020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Create </w:t>
      </w:r>
      <w:r w:rsidRPr="00E33020">
        <w:rPr>
          <w:b/>
          <w:bCs/>
          <w:u w:val="single"/>
        </w:rPr>
        <w:t>Trigger</w:t>
      </w:r>
    </w:p>
    <w:p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>
        <w:rPr>
          <w:bCs/>
        </w:rPr>
        <w:t xml:space="preserve">CREATE TRIGGER </w:t>
      </w:r>
      <w:r w:rsidRPr="00125594">
        <w:rPr>
          <w:b/>
          <w:bCs/>
        </w:rPr>
        <w:t>trigger_name</w:t>
      </w:r>
      <w:r>
        <w:rPr>
          <w:bCs/>
        </w:rPr>
        <w:t xml:space="preserve"> ON {table_name | view_name}</w:t>
      </w:r>
    </w:p>
    <w:p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proofErr w:type="gramStart"/>
      <w:r w:rsidRPr="003B5156">
        <w:rPr>
          <w:bCs/>
        </w:rPr>
        <w:t>{ FOR</w:t>
      </w:r>
      <w:proofErr w:type="gramEnd"/>
      <w:r w:rsidRPr="003B5156">
        <w:rPr>
          <w:bCs/>
        </w:rPr>
        <w:t xml:space="preserve"> | AFTER | INSTEAD OF } </w:t>
      </w:r>
      <w:r>
        <w:rPr>
          <w:bCs/>
        </w:rPr>
        <w:t xml:space="preserve"> </w:t>
      </w:r>
      <w:r w:rsidRPr="003B5156">
        <w:rPr>
          <w:bCs/>
        </w:rPr>
        <w:t>{ [ INSERT ] [ , ] [ UPDATE ] [ , ] [ DELETE ] }</w:t>
      </w:r>
    </w:p>
    <w:p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>
        <w:rPr>
          <w:bCs/>
        </w:rPr>
        <w:t>AS query</w:t>
      </w:r>
    </w:p>
    <w:p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</w:p>
    <w:p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  <w:u w:val="single"/>
        </w:rPr>
      </w:pPr>
      <w:r w:rsidRPr="00C34092">
        <w:rPr>
          <w:bCs/>
          <w:u w:val="single"/>
        </w:rPr>
        <w:t>After trigger not supported for views</w:t>
      </w:r>
    </w:p>
    <w:p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  <w:u w:val="single"/>
        </w:rPr>
      </w:pPr>
    </w:p>
    <w:p w:rsidR="001D0CED" w:rsidRPr="00E33020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Drop </w:t>
      </w:r>
      <w:r w:rsidRPr="00E33020">
        <w:rPr>
          <w:b/>
          <w:bCs/>
          <w:u w:val="single"/>
        </w:rPr>
        <w:t>Trigger</w:t>
      </w:r>
    </w:p>
    <w:p w:rsidR="001D0CED" w:rsidRPr="00C34092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  <w:u w:val="single"/>
        </w:rPr>
      </w:pPr>
      <w:r>
        <w:rPr>
          <w:bCs/>
        </w:rPr>
        <w:t xml:space="preserve">DROP TRIGGER </w:t>
      </w:r>
      <w:r w:rsidRPr="00125594">
        <w:rPr>
          <w:b/>
          <w:bCs/>
        </w:rPr>
        <w:t>trigger_name</w:t>
      </w:r>
    </w:p>
    <w:p w:rsidR="001D0CED" w:rsidRDefault="001D0CED" w:rsidP="001D0CED">
      <w:pPr>
        <w:spacing w:after="200" w:line="276" w:lineRule="auto"/>
        <w:rPr>
          <w:b/>
          <w:bCs/>
        </w:rPr>
      </w:pPr>
    </w:p>
    <w:p w:rsidR="001D0CED" w:rsidRPr="00E33020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  <w:u w:val="single"/>
        </w:rPr>
      </w:pPr>
      <w:r w:rsidRPr="00E33020">
        <w:rPr>
          <w:b/>
          <w:bCs/>
          <w:u w:val="single"/>
        </w:rPr>
        <w:t>Cursor</w:t>
      </w:r>
    </w:p>
    <w:p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CE759C">
        <w:rPr>
          <w:bCs/>
        </w:rPr>
        <w:t xml:space="preserve">DECLARE </w:t>
      </w:r>
      <w:r w:rsidRPr="00112B4C">
        <w:rPr>
          <w:b/>
          <w:bCs/>
        </w:rPr>
        <w:t>cursor_name</w:t>
      </w:r>
      <w:r w:rsidRPr="00CE759C">
        <w:rPr>
          <w:bCs/>
        </w:rPr>
        <w:t xml:space="preserve"> CURSOR</w:t>
      </w:r>
    </w:p>
    <w:p w:rsidR="001D0CED" w:rsidRPr="00234347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234347">
        <w:rPr>
          <w:bCs/>
        </w:rPr>
        <w:t>[LOCAL | GLOBAL]</w:t>
      </w:r>
    </w:p>
    <w:p w:rsidR="001D0CED" w:rsidRPr="00234347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234347">
        <w:rPr>
          <w:bCs/>
        </w:rPr>
        <w:t>[FORWARD_ONLY | SCROLL]</w:t>
      </w:r>
    </w:p>
    <w:p w:rsidR="001D0CED" w:rsidRPr="00234347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234347">
        <w:rPr>
          <w:bCs/>
        </w:rPr>
        <w:t>[STATIC | KEYSET | DYNAMIC | FAST_FORWARD]</w:t>
      </w:r>
    </w:p>
    <w:p w:rsidR="001D0CED" w:rsidRPr="00234347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234347">
        <w:rPr>
          <w:bCs/>
        </w:rPr>
        <w:t>[READ_ONLY | SCROLL_LOCKS | OPTIMISTIC]</w:t>
      </w:r>
    </w:p>
    <w:p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234347">
        <w:rPr>
          <w:bCs/>
        </w:rPr>
        <w:t>[TYPE_WARNING]</w:t>
      </w:r>
    </w:p>
    <w:p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>
        <w:rPr>
          <w:bCs/>
        </w:rPr>
        <w:t>FOR select_query</w:t>
      </w:r>
    </w:p>
    <w:p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</w:p>
    <w:p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</w:rPr>
      </w:pPr>
      <w:r>
        <w:rPr>
          <w:bCs/>
        </w:rPr>
        <w:t xml:space="preserve">OPEN </w:t>
      </w:r>
      <w:r w:rsidRPr="00112B4C">
        <w:rPr>
          <w:b/>
          <w:bCs/>
        </w:rPr>
        <w:t>cursor_name</w:t>
      </w:r>
    </w:p>
    <w:p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</w:p>
    <w:p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>
        <w:rPr>
          <w:bCs/>
        </w:rPr>
        <w:t xml:space="preserve">FETCH </w:t>
      </w:r>
      <w:proofErr w:type="gramStart"/>
      <w:r w:rsidRPr="00234347">
        <w:rPr>
          <w:bCs/>
        </w:rPr>
        <w:t>[</w:t>
      </w:r>
      <w:r>
        <w:rPr>
          <w:bCs/>
        </w:rPr>
        <w:t xml:space="preserve"> </w:t>
      </w:r>
      <w:r w:rsidRPr="00234347">
        <w:rPr>
          <w:bCs/>
        </w:rPr>
        <w:t>NEXT</w:t>
      </w:r>
      <w:proofErr w:type="gramEnd"/>
      <w:r w:rsidRPr="00234347">
        <w:rPr>
          <w:bCs/>
        </w:rPr>
        <w:t xml:space="preserve"> | PRIOR | FIRST | LAST</w:t>
      </w:r>
      <w:r>
        <w:rPr>
          <w:bCs/>
        </w:rPr>
        <w:t xml:space="preserve"> </w:t>
      </w:r>
    </w:p>
    <w:p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ind w:firstLine="720"/>
        <w:jc w:val="both"/>
        <w:rPr>
          <w:bCs/>
        </w:rPr>
      </w:pPr>
      <w:r>
        <w:rPr>
          <w:bCs/>
        </w:rPr>
        <w:t xml:space="preserve">     </w:t>
      </w:r>
      <w:r w:rsidRPr="00234347">
        <w:rPr>
          <w:bCs/>
        </w:rPr>
        <w:t xml:space="preserve">| ABSOLUTE </w:t>
      </w:r>
      <w:proofErr w:type="gramStart"/>
      <w:r w:rsidRPr="00234347">
        <w:rPr>
          <w:bCs/>
        </w:rPr>
        <w:t>{</w:t>
      </w:r>
      <w:r>
        <w:rPr>
          <w:bCs/>
        </w:rPr>
        <w:t xml:space="preserve"> row</w:t>
      </w:r>
      <w:proofErr w:type="gramEnd"/>
      <w:r>
        <w:rPr>
          <w:bCs/>
        </w:rPr>
        <w:t>_number</w:t>
      </w:r>
      <w:r w:rsidRPr="00234347">
        <w:rPr>
          <w:bCs/>
        </w:rPr>
        <w:t xml:space="preserve"> }</w:t>
      </w:r>
      <w:r>
        <w:rPr>
          <w:bCs/>
        </w:rPr>
        <w:t xml:space="preserve"> </w:t>
      </w:r>
      <w:r w:rsidRPr="00234347">
        <w:rPr>
          <w:bCs/>
        </w:rPr>
        <w:t xml:space="preserve"> </w:t>
      </w:r>
    </w:p>
    <w:p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ind w:firstLine="720"/>
        <w:jc w:val="both"/>
        <w:rPr>
          <w:bCs/>
        </w:rPr>
      </w:pPr>
      <w:r>
        <w:rPr>
          <w:bCs/>
        </w:rPr>
        <w:t xml:space="preserve">     </w:t>
      </w:r>
      <w:r w:rsidRPr="00234347">
        <w:rPr>
          <w:bCs/>
        </w:rPr>
        <w:t xml:space="preserve">| RELATIVE </w:t>
      </w:r>
      <w:proofErr w:type="gramStart"/>
      <w:r w:rsidRPr="00234347">
        <w:rPr>
          <w:bCs/>
        </w:rPr>
        <w:t>{</w:t>
      </w:r>
      <w:r>
        <w:rPr>
          <w:bCs/>
        </w:rPr>
        <w:t xml:space="preserve"> row</w:t>
      </w:r>
      <w:proofErr w:type="gramEnd"/>
      <w:r>
        <w:rPr>
          <w:bCs/>
        </w:rPr>
        <w:t>_number</w:t>
      </w:r>
      <w:r w:rsidRPr="00234347">
        <w:rPr>
          <w:bCs/>
        </w:rPr>
        <w:t xml:space="preserve"> }</w:t>
      </w:r>
      <w:r>
        <w:rPr>
          <w:bCs/>
        </w:rPr>
        <w:t xml:space="preserve"> </w:t>
      </w:r>
      <w:r w:rsidRPr="00234347">
        <w:rPr>
          <w:bCs/>
        </w:rPr>
        <w:t xml:space="preserve"> ]</w:t>
      </w:r>
      <w:r>
        <w:rPr>
          <w:bCs/>
        </w:rPr>
        <w:t xml:space="preserve"> </w:t>
      </w:r>
    </w:p>
    <w:p w:rsidR="001D0CED" w:rsidRPr="00112B4C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</w:rPr>
      </w:pPr>
      <w:r>
        <w:rPr>
          <w:bCs/>
        </w:rPr>
        <w:t xml:space="preserve">FROM [GLOBAL] </w:t>
      </w:r>
      <w:r w:rsidRPr="00112B4C">
        <w:rPr>
          <w:b/>
          <w:bCs/>
        </w:rPr>
        <w:t>cursor_name</w:t>
      </w:r>
    </w:p>
    <w:p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>
        <w:rPr>
          <w:bCs/>
        </w:rPr>
        <w:t>WHILE @@FETCH_STATUS = 0</w:t>
      </w:r>
    </w:p>
    <w:p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>
        <w:rPr>
          <w:bCs/>
        </w:rPr>
        <w:tab/>
        <w:t>BEGIN</w:t>
      </w:r>
    </w:p>
    <w:p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query</w:t>
      </w:r>
      <w:proofErr w:type="gramEnd"/>
    </w:p>
    <w:p w:rsidR="001D0CED" w:rsidRPr="00112B4C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</w:rPr>
      </w:pPr>
      <w:r>
        <w:rPr>
          <w:bCs/>
        </w:rPr>
        <w:lastRenderedPageBreak/>
        <w:tab/>
      </w:r>
      <w:r>
        <w:rPr>
          <w:bCs/>
        </w:rPr>
        <w:tab/>
        <w:t xml:space="preserve">FETCH NEXT FROM </w:t>
      </w:r>
      <w:r w:rsidRPr="00112B4C">
        <w:rPr>
          <w:b/>
          <w:bCs/>
        </w:rPr>
        <w:t>cursor_name</w:t>
      </w:r>
    </w:p>
    <w:p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>
        <w:rPr>
          <w:bCs/>
        </w:rPr>
        <w:tab/>
        <w:t>END</w:t>
      </w:r>
    </w:p>
    <w:p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</w:p>
    <w:p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</w:rPr>
      </w:pPr>
      <w:r>
        <w:rPr>
          <w:bCs/>
        </w:rPr>
        <w:t xml:space="preserve">CLOSE [GLOBAL] </w:t>
      </w:r>
      <w:r w:rsidRPr="00112B4C">
        <w:rPr>
          <w:b/>
          <w:bCs/>
        </w:rPr>
        <w:t>cursor_name</w:t>
      </w:r>
    </w:p>
    <w:p w:rsidR="001D0CED" w:rsidRPr="00112B4C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</w:rPr>
      </w:pPr>
    </w:p>
    <w:p w:rsidR="001D0CED" w:rsidRPr="00CE759C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>
        <w:rPr>
          <w:bCs/>
        </w:rPr>
        <w:t xml:space="preserve">DEALLOCATE [GLOBAL] </w:t>
      </w:r>
      <w:r w:rsidRPr="00112B4C">
        <w:rPr>
          <w:b/>
          <w:bCs/>
        </w:rPr>
        <w:t>cursor_name</w:t>
      </w:r>
    </w:p>
    <w:p w:rsidR="0041337D" w:rsidRDefault="0041337D" w:rsidP="00786CEE"/>
    <w:p w:rsidR="0041337D" w:rsidRPr="00786CEE" w:rsidRDefault="0041337D" w:rsidP="00786CEE"/>
    <w:p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:rsidR="004B47B5" w:rsidRPr="00876A58" w:rsidRDefault="004B47B5" w:rsidP="004B47B5">
      <w:pPr>
        <w:rPr>
          <w:rFonts w:ascii="Arial" w:hAnsi="Arial" w:cs="Arial"/>
          <w:i/>
          <w:sz w:val="16"/>
          <w:lang w:val="id-ID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:rsidR="00643F75" w:rsidRDefault="00643F75" w:rsidP="00643F75">
      <w:pPr>
        <w:rPr>
          <w:lang w:val="id-ID"/>
        </w:rPr>
      </w:pPr>
    </w:p>
    <w:p w:rsidR="00E414D2" w:rsidRDefault="00E414D2" w:rsidP="00E414D2"/>
    <w:p w:rsidR="00E414D2" w:rsidRDefault="00BF1D89" w:rsidP="00A564F5">
      <w:pPr>
        <w:pStyle w:val="ListParagraph"/>
        <w:numPr>
          <w:ilvl w:val="0"/>
          <w:numId w:val="13"/>
        </w:numPr>
        <w:ind w:left="270" w:hanging="270"/>
        <w:jc w:val="both"/>
      </w:pPr>
      <w:r>
        <w:t>Crea</w:t>
      </w:r>
      <w:r w:rsidR="00295B39">
        <w:t>te a store procedure with named ‘sp1’ to</w:t>
      </w:r>
      <w:r>
        <w:t xml:space="preserve"> display </w:t>
      </w:r>
      <w:r w:rsidRPr="00BF1D89">
        <w:t>CustomerId, CustomerName, CustomerGender</w:t>
      </w:r>
      <w:r>
        <w:t>,</w:t>
      </w:r>
      <w:r w:rsidRPr="00BF1D89">
        <w:t xml:space="preserve"> </w:t>
      </w:r>
      <w:r>
        <w:t>and</w:t>
      </w:r>
      <w:r w:rsidRPr="00BF1D89">
        <w:t xml:space="preserve"> CustomerAddress</w:t>
      </w:r>
      <w:r>
        <w:t xml:space="preserve"> </w:t>
      </w:r>
      <w:r w:rsidR="001C7A84">
        <w:t>for every Customer with Id based on user’s input.</w:t>
      </w:r>
    </w:p>
    <w:p w:rsidR="000576D4" w:rsidRDefault="003912C2" w:rsidP="00A564F5">
      <w:pPr>
        <w:pStyle w:val="ListParagraph"/>
        <w:ind w:left="270"/>
        <w:jc w:val="both"/>
      </w:pPr>
      <w:r>
        <w:t>(</w:t>
      </w:r>
      <w:proofErr w:type="gramStart"/>
      <w:r w:rsidRPr="003912C2">
        <w:rPr>
          <w:b/>
        </w:rPr>
        <w:t>create</w:t>
      </w:r>
      <w:proofErr w:type="gramEnd"/>
      <w:r w:rsidRPr="003912C2">
        <w:rPr>
          <w:b/>
        </w:rPr>
        <w:t xml:space="preserve"> procedure</w:t>
      </w:r>
      <w:r>
        <w:t>)</w:t>
      </w:r>
    </w:p>
    <w:tbl>
      <w:tblPr>
        <w:tblStyle w:val="TableGrid"/>
        <w:tblW w:w="0" w:type="auto"/>
        <w:tblInd w:w="378" w:type="dxa"/>
        <w:tblLayout w:type="fixed"/>
        <w:tblLook w:val="04A0" w:firstRow="1" w:lastRow="0" w:firstColumn="1" w:lastColumn="0" w:noHBand="0" w:noVBand="1"/>
      </w:tblPr>
      <w:tblGrid>
        <w:gridCol w:w="6768"/>
      </w:tblGrid>
      <w:tr w:rsidR="000576D4" w:rsidTr="00E45552">
        <w:trPr>
          <w:trHeight w:val="227"/>
        </w:trPr>
        <w:tc>
          <w:tcPr>
            <w:tcW w:w="6768" w:type="dxa"/>
            <w:shd w:val="clear" w:color="auto" w:fill="000000" w:themeFill="text1"/>
          </w:tcPr>
          <w:p w:rsidR="000576D4" w:rsidRPr="00040EE9" w:rsidRDefault="000247A5" w:rsidP="00A564F5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  <w:r w:rsidRPr="00040EE9">
              <w:rPr>
                <w:color w:val="FFFFFF" w:themeColor="background1"/>
              </w:rPr>
              <w:t xml:space="preserve">EXEC </w:t>
            </w:r>
            <w:r w:rsidR="00040EE9">
              <w:rPr>
                <w:color w:val="FFFFFF" w:themeColor="background1"/>
              </w:rPr>
              <w:t>sp1 ‘CU001’</w:t>
            </w:r>
          </w:p>
        </w:tc>
      </w:tr>
      <w:tr w:rsidR="000576D4" w:rsidTr="00E45552">
        <w:trPr>
          <w:trHeight w:val="557"/>
        </w:trPr>
        <w:tc>
          <w:tcPr>
            <w:tcW w:w="6768" w:type="dxa"/>
            <w:shd w:val="clear" w:color="auto" w:fill="FFFFFF" w:themeFill="background1"/>
          </w:tcPr>
          <w:p w:rsidR="000576D4" w:rsidRDefault="000576D4" w:rsidP="00A564F5">
            <w:pPr>
              <w:pStyle w:val="ListParagraph"/>
              <w:ind w:left="0"/>
              <w:jc w:val="both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-116205</wp:posOffset>
                  </wp:positionH>
                  <wp:positionV relativeFrom="paragraph">
                    <wp:posOffset>-7620</wp:posOffset>
                  </wp:positionV>
                  <wp:extent cx="4286250" cy="390525"/>
                  <wp:effectExtent l="19050" t="0" r="0" b="0"/>
                  <wp:wrapSquare wrapText="bothSides"/>
                  <wp:docPr id="6" name="Picture 1" descr="D:\08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08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D1035" w:rsidRDefault="00DD1035" w:rsidP="00A564F5">
      <w:pPr>
        <w:jc w:val="both"/>
      </w:pPr>
    </w:p>
    <w:p w:rsidR="00295B39" w:rsidRDefault="005E3556" w:rsidP="00A564F5">
      <w:pPr>
        <w:pStyle w:val="ListParagraph"/>
        <w:numPr>
          <w:ilvl w:val="0"/>
          <w:numId w:val="13"/>
        </w:numPr>
        <w:ind w:left="270" w:hanging="270"/>
        <w:jc w:val="both"/>
      </w:pPr>
      <w:r>
        <w:t>Create</w:t>
      </w:r>
      <w:r w:rsidR="00295B39">
        <w:t xml:space="preserve"> a store</w:t>
      </w:r>
      <w:r>
        <w:t xml:space="preserve"> procedure with name</w:t>
      </w:r>
      <w:r w:rsidR="00295B39">
        <w:t>d</w:t>
      </w:r>
      <w:r>
        <w:t xml:space="preserve"> ‘sp2’ that </w:t>
      </w:r>
      <w:r w:rsidR="00401705">
        <w:t xml:space="preserve">receives </w:t>
      </w:r>
      <w:r w:rsidR="00295B39">
        <w:t>CustomerN</w:t>
      </w:r>
      <w:r w:rsidR="00401705">
        <w:t>ame</w:t>
      </w:r>
      <w:r w:rsidR="007C23ED">
        <w:t xml:space="preserve"> as</w:t>
      </w:r>
      <w:r w:rsidR="00295B39">
        <w:t xml:space="preserve"> input from user with the following specification:</w:t>
      </w:r>
    </w:p>
    <w:p w:rsidR="00295B39" w:rsidRDefault="00295B39" w:rsidP="00A564F5">
      <w:pPr>
        <w:pStyle w:val="ListParagraph"/>
        <w:numPr>
          <w:ilvl w:val="0"/>
          <w:numId w:val="16"/>
        </w:numPr>
        <w:jc w:val="both"/>
      </w:pPr>
      <w:r>
        <w:t>I</w:t>
      </w:r>
      <w:r w:rsidR="00C80FC1">
        <w:t xml:space="preserve">f the length of </w:t>
      </w:r>
      <w:r>
        <w:t>CustomerName</w:t>
      </w:r>
      <w:r w:rsidR="00C80FC1">
        <w:t xml:space="preserve"> </w:t>
      </w:r>
      <w:r w:rsidR="007C7A24">
        <w:t>is odd then procedure will give output ‘</w:t>
      </w:r>
      <w:r w:rsidR="007C7A24" w:rsidRPr="00E45552">
        <w:rPr>
          <w:b/>
        </w:rPr>
        <w:t>Character Length of Mentor Name is an Odd Number’</w:t>
      </w:r>
      <w:r>
        <w:t>.</w:t>
      </w:r>
    </w:p>
    <w:p w:rsidR="007872DC" w:rsidRDefault="00295B39" w:rsidP="00A564F5">
      <w:pPr>
        <w:pStyle w:val="ListParagraph"/>
        <w:numPr>
          <w:ilvl w:val="0"/>
          <w:numId w:val="16"/>
        </w:numPr>
        <w:jc w:val="both"/>
      </w:pPr>
      <w:r>
        <w:t xml:space="preserve">If the length of CustomerName is even then procedure will </w:t>
      </w:r>
      <w:r w:rsidR="008E686F">
        <w:t xml:space="preserve">display CustomerId, CustomerName, CustomerGender, TransactionId, and TransactionDate </w:t>
      </w:r>
      <w:r w:rsidR="00F90E95">
        <w:t xml:space="preserve">for every transaction with customer whose name contains </w:t>
      </w:r>
      <w:r w:rsidR="00E166F7">
        <w:t>the name</w:t>
      </w:r>
      <w:r w:rsidR="00AD391F">
        <w:t xml:space="preserve"> that was</w:t>
      </w:r>
      <w:r w:rsidR="00E166F7">
        <w:t xml:space="preserve"> inputted by user.</w:t>
      </w:r>
    </w:p>
    <w:p w:rsidR="00C47D68" w:rsidRDefault="0043648F" w:rsidP="00A564F5">
      <w:pPr>
        <w:ind w:left="270"/>
        <w:jc w:val="both"/>
      </w:pPr>
      <w:r>
        <w:t>(</w:t>
      </w:r>
      <w:proofErr w:type="gramStart"/>
      <w:r w:rsidR="00EE09D4" w:rsidRPr="00565AC7">
        <w:rPr>
          <w:b/>
        </w:rPr>
        <w:t>create</w:t>
      </w:r>
      <w:proofErr w:type="gramEnd"/>
      <w:r w:rsidR="00EE09D4" w:rsidRPr="00565AC7">
        <w:rPr>
          <w:b/>
        </w:rPr>
        <w:t xml:space="preserve"> procedure</w:t>
      </w:r>
      <w:r w:rsidR="00EE09D4">
        <w:t>,</w:t>
      </w:r>
      <w:r w:rsidR="00EE09D4" w:rsidRPr="00565AC7">
        <w:rPr>
          <w:b/>
        </w:rPr>
        <w:t xml:space="preserve"> </w:t>
      </w:r>
      <w:r w:rsidR="00DE1198" w:rsidRPr="00565AC7">
        <w:rPr>
          <w:b/>
        </w:rPr>
        <w:t>len</w:t>
      </w:r>
      <w:r w:rsidR="00E46CB7">
        <w:t xml:space="preserve">, </w:t>
      </w:r>
      <w:r w:rsidR="00565AC7" w:rsidRPr="00565AC7">
        <w:rPr>
          <w:b/>
        </w:rPr>
        <w:t>like</w:t>
      </w:r>
      <w:r>
        <w:t>)</w:t>
      </w:r>
    </w:p>
    <w:p w:rsidR="003447F6" w:rsidRDefault="003447F6" w:rsidP="00A564F5">
      <w:pPr>
        <w:ind w:left="1080"/>
        <w:jc w:val="both"/>
      </w:pPr>
    </w:p>
    <w:tbl>
      <w:tblPr>
        <w:tblStyle w:val="TableGrid"/>
        <w:tblW w:w="0" w:type="auto"/>
        <w:tblInd w:w="378" w:type="dxa"/>
        <w:tblLayout w:type="fixed"/>
        <w:tblLook w:val="04A0" w:firstRow="1" w:lastRow="0" w:firstColumn="1" w:lastColumn="0" w:noHBand="0" w:noVBand="1"/>
      </w:tblPr>
      <w:tblGrid>
        <w:gridCol w:w="5598"/>
      </w:tblGrid>
      <w:tr w:rsidR="00D423EC" w:rsidTr="00E45552">
        <w:trPr>
          <w:trHeight w:val="232"/>
        </w:trPr>
        <w:tc>
          <w:tcPr>
            <w:tcW w:w="5598" w:type="dxa"/>
            <w:shd w:val="clear" w:color="auto" w:fill="000000" w:themeFill="text1"/>
          </w:tcPr>
          <w:p w:rsidR="00D423EC" w:rsidRDefault="00CC12E1" w:rsidP="00A564F5">
            <w:pPr>
              <w:jc w:val="both"/>
            </w:pPr>
            <w:r>
              <w:t>EXEC sp2 ‘Elysia Chen’</w:t>
            </w:r>
          </w:p>
        </w:tc>
      </w:tr>
      <w:tr w:rsidR="00D423EC" w:rsidTr="00E45552">
        <w:trPr>
          <w:trHeight w:val="422"/>
        </w:trPr>
        <w:tc>
          <w:tcPr>
            <w:tcW w:w="5598" w:type="dxa"/>
          </w:tcPr>
          <w:p w:rsidR="00D423EC" w:rsidRDefault="00D423EC" w:rsidP="00A564F5">
            <w:pPr>
              <w:jc w:val="both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1824" behindDoc="0" locked="0" layoutInCell="1" allowOverlap="1">
                  <wp:simplePos x="0" y="0"/>
                  <wp:positionH relativeFrom="column">
                    <wp:posOffset>-173355</wp:posOffset>
                  </wp:positionH>
                  <wp:positionV relativeFrom="paragraph">
                    <wp:posOffset>22225</wp:posOffset>
                  </wp:positionV>
                  <wp:extent cx="3467100" cy="247650"/>
                  <wp:effectExtent l="19050" t="0" r="0" b="0"/>
                  <wp:wrapSquare wrapText="bothSides"/>
                  <wp:docPr id="7" name="Picture 2" descr="D:\08\2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08\2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119F1" w:rsidRDefault="008119F1" w:rsidP="00A564F5">
      <w:pPr>
        <w:jc w:val="both"/>
      </w:pPr>
    </w:p>
    <w:tbl>
      <w:tblPr>
        <w:tblStyle w:val="TableGrid"/>
        <w:tblW w:w="0" w:type="auto"/>
        <w:tblInd w:w="378" w:type="dxa"/>
        <w:tblLayout w:type="fixed"/>
        <w:tblLook w:val="04A0" w:firstRow="1" w:lastRow="0" w:firstColumn="1" w:lastColumn="0" w:noHBand="0" w:noVBand="1"/>
      </w:tblPr>
      <w:tblGrid>
        <w:gridCol w:w="7308"/>
      </w:tblGrid>
      <w:tr w:rsidR="00D423EC" w:rsidTr="00E45552">
        <w:tc>
          <w:tcPr>
            <w:tcW w:w="7308" w:type="dxa"/>
            <w:shd w:val="clear" w:color="auto" w:fill="000000" w:themeFill="text1"/>
          </w:tcPr>
          <w:p w:rsidR="00D423EC" w:rsidRDefault="00CC12E1" w:rsidP="00A564F5">
            <w:pPr>
              <w:jc w:val="both"/>
            </w:pPr>
            <w:r>
              <w:t>EXEC sp2 ‘Fran’</w:t>
            </w:r>
          </w:p>
        </w:tc>
      </w:tr>
      <w:tr w:rsidR="00D423EC" w:rsidTr="00E45552">
        <w:trPr>
          <w:trHeight w:val="998"/>
        </w:trPr>
        <w:tc>
          <w:tcPr>
            <w:tcW w:w="7308" w:type="dxa"/>
          </w:tcPr>
          <w:p w:rsidR="00D423EC" w:rsidRDefault="00D423EC" w:rsidP="00A564F5">
            <w:pPr>
              <w:jc w:val="both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4543425" cy="600075"/>
                  <wp:effectExtent l="19050" t="0" r="9525" b="0"/>
                  <wp:docPr id="8" name="Picture 3" descr="D:\08\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08\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34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47F6" w:rsidRDefault="003447F6" w:rsidP="00A564F5">
      <w:pPr>
        <w:jc w:val="both"/>
      </w:pPr>
    </w:p>
    <w:p w:rsidR="00E459CF" w:rsidRDefault="00E459CF" w:rsidP="00A564F5">
      <w:pPr>
        <w:ind w:left="1080"/>
        <w:jc w:val="both"/>
      </w:pPr>
    </w:p>
    <w:p w:rsidR="0019077F" w:rsidRDefault="00BF799B" w:rsidP="00A564F5">
      <w:pPr>
        <w:pStyle w:val="ListParagraph"/>
        <w:numPr>
          <w:ilvl w:val="0"/>
          <w:numId w:val="13"/>
        </w:numPr>
        <w:tabs>
          <w:tab w:val="left" w:pos="270"/>
        </w:tabs>
        <w:ind w:left="270" w:hanging="270"/>
        <w:jc w:val="both"/>
      </w:pPr>
      <w:r>
        <w:t xml:space="preserve">Create </w:t>
      </w:r>
      <w:r w:rsidR="00AD391F">
        <w:t xml:space="preserve">a </w:t>
      </w:r>
      <w:r>
        <w:t>store procedure name</w:t>
      </w:r>
      <w:r w:rsidR="00AD391F">
        <w:t>d</w:t>
      </w:r>
      <w:r>
        <w:t xml:space="preserve"> ‘sp3’ </w:t>
      </w:r>
      <w:r w:rsidR="00AD391F">
        <w:t>to</w:t>
      </w:r>
      <w:r>
        <w:t xml:space="preserve"> update </w:t>
      </w:r>
      <w:r w:rsidR="00AD391F">
        <w:t xml:space="preserve">StaffId, </w:t>
      </w:r>
      <w:r>
        <w:t xml:space="preserve">StaffName, StaffGender, and StaffPhone </w:t>
      </w:r>
      <w:r w:rsidR="00AD391F">
        <w:t xml:space="preserve">on </w:t>
      </w:r>
      <w:r w:rsidR="00AD391F" w:rsidRPr="00A564F5">
        <w:rPr>
          <w:b/>
        </w:rPr>
        <w:t>MsStaff</w:t>
      </w:r>
      <w:r w:rsidR="00AD391F">
        <w:t xml:space="preserve"> table based on StaffId, StaffName, StaffGender, and StaffPhone that was </w:t>
      </w:r>
      <w:r>
        <w:t xml:space="preserve">inputted by user. Then display the updated data if the StaffId exists in </w:t>
      </w:r>
      <w:r w:rsidRPr="00A564F5">
        <w:rPr>
          <w:b/>
        </w:rPr>
        <w:t>MsStaff</w:t>
      </w:r>
      <w:r>
        <w:t xml:space="preserve"> table. Otherwise show message ‘</w:t>
      </w:r>
      <w:r w:rsidRPr="00AD391F">
        <w:rPr>
          <w:b/>
        </w:rPr>
        <w:t>Staff does not exists</w:t>
      </w:r>
      <w:r>
        <w:t>’</w:t>
      </w:r>
      <w:r w:rsidR="0019077F">
        <w:t>.</w:t>
      </w:r>
    </w:p>
    <w:p w:rsidR="00E459CF" w:rsidRDefault="0019077F" w:rsidP="00A564F5">
      <w:pPr>
        <w:pStyle w:val="ListParagraph"/>
        <w:tabs>
          <w:tab w:val="left" w:pos="810"/>
        </w:tabs>
        <w:ind w:left="270"/>
        <w:jc w:val="both"/>
      </w:pPr>
      <w:r>
        <w:t>(</w:t>
      </w:r>
      <w:proofErr w:type="gramStart"/>
      <w:r w:rsidRPr="00303C1D">
        <w:rPr>
          <w:b/>
        </w:rPr>
        <w:t>create</w:t>
      </w:r>
      <w:proofErr w:type="gramEnd"/>
      <w:r w:rsidRPr="00303C1D">
        <w:rPr>
          <w:b/>
        </w:rPr>
        <w:t xml:space="preserve"> procedure</w:t>
      </w:r>
      <w:r>
        <w:t xml:space="preserve">, </w:t>
      </w:r>
      <w:r w:rsidRPr="00303C1D">
        <w:rPr>
          <w:b/>
        </w:rPr>
        <w:t>update</w:t>
      </w:r>
      <w:r>
        <w:t xml:space="preserve">, </w:t>
      </w:r>
      <w:r w:rsidRPr="00303C1D">
        <w:rPr>
          <w:b/>
        </w:rPr>
        <w:t>exists</w:t>
      </w:r>
      <w:r>
        <w:t>)</w:t>
      </w:r>
      <w:r w:rsidR="00BF799B">
        <w:t xml:space="preserve"> </w:t>
      </w:r>
    </w:p>
    <w:p w:rsidR="004954C5" w:rsidRDefault="004954C5" w:rsidP="00A564F5">
      <w:pPr>
        <w:pStyle w:val="ListParagraph"/>
        <w:tabs>
          <w:tab w:val="left" w:pos="810"/>
        </w:tabs>
        <w:ind w:left="270"/>
        <w:jc w:val="both"/>
      </w:pPr>
    </w:p>
    <w:p w:rsidR="004954C5" w:rsidRDefault="004954C5" w:rsidP="00A564F5">
      <w:pPr>
        <w:pStyle w:val="ListParagraph"/>
        <w:tabs>
          <w:tab w:val="left" w:pos="810"/>
        </w:tabs>
        <w:ind w:left="270"/>
        <w:jc w:val="both"/>
      </w:pPr>
    </w:p>
    <w:p w:rsidR="003447F6" w:rsidRDefault="003447F6" w:rsidP="00A564F5">
      <w:pPr>
        <w:pStyle w:val="ListParagraph"/>
        <w:ind w:left="1080"/>
        <w:jc w:val="both"/>
      </w:pPr>
    </w:p>
    <w:tbl>
      <w:tblPr>
        <w:tblStyle w:val="TableGrid"/>
        <w:tblW w:w="0" w:type="auto"/>
        <w:tblInd w:w="563" w:type="dxa"/>
        <w:tblLayout w:type="fixed"/>
        <w:tblLook w:val="04A0" w:firstRow="1" w:lastRow="0" w:firstColumn="1" w:lastColumn="0" w:noHBand="0" w:noVBand="1"/>
      </w:tblPr>
      <w:tblGrid>
        <w:gridCol w:w="8928"/>
      </w:tblGrid>
      <w:tr w:rsidR="00E10C55" w:rsidTr="00C5451B">
        <w:tc>
          <w:tcPr>
            <w:tcW w:w="8928" w:type="dxa"/>
            <w:shd w:val="clear" w:color="auto" w:fill="000000" w:themeFill="text1"/>
          </w:tcPr>
          <w:p w:rsidR="00E10C55" w:rsidRDefault="00CB30D3" w:rsidP="00A564F5">
            <w:pPr>
              <w:pStyle w:val="ListParagraph"/>
              <w:ind w:left="0"/>
              <w:jc w:val="both"/>
            </w:pPr>
            <w:r>
              <w:lastRenderedPageBreak/>
              <w:t xml:space="preserve">Before </w:t>
            </w:r>
            <w:r w:rsidR="00E10C55">
              <w:t>EXEC</w:t>
            </w:r>
            <w:r w:rsidR="00E10C55" w:rsidRPr="00E10C55">
              <w:t xml:space="preserve"> sp3 'SF005', 'Ryan Nixon', 'M', '08567756123'</w:t>
            </w:r>
          </w:p>
        </w:tc>
      </w:tr>
      <w:tr w:rsidR="00E10C55" w:rsidTr="00C5451B">
        <w:tc>
          <w:tcPr>
            <w:tcW w:w="8928" w:type="dxa"/>
          </w:tcPr>
          <w:p w:rsidR="00E10C55" w:rsidRDefault="00E45552" w:rsidP="00A564F5">
            <w:pPr>
              <w:pStyle w:val="ListParagraph"/>
              <w:ind w:left="0"/>
              <w:jc w:val="both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5540559" cy="1009650"/>
                  <wp:effectExtent l="19050" t="0" r="2991" b="0"/>
                  <wp:docPr id="9" name="Picture 8" descr="D:\08\3befo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08\3befo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0559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0C55" w:rsidRDefault="00E10C55" w:rsidP="00A564F5">
      <w:pPr>
        <w:jc w:val="both"/>
      </w:pPr>
    </w:p>
    <w:p w:rsidR="003447F6" w:rsidRDefault="003447F6" w:rsidP="00A564F5">
      <w:pPr>
        <w:pStyle w:val="ListParagraph"/>
        <w:ind w:left="1080"/>
        <w:jc w:val="both"/>
      </w:pP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9198"/>
      </w:tblGrid>
      <w:tr w:rsidR="00E10C55" w:rsidTr="00CD67AE">
        <w:tc>
          <w:tcPr>
            <w:tcW w:w="9198" w:type="dxa"/>
            <w:shd w:val="clear" w:color="auto" w:fill="000000" w:themeFill="text1"/>
          </w:tcPr>
          <w:p w:rsidR="00E10C55" w:rsidRDefault="00BF53F7" w:rsidP="00A564F5">
            <w:pPr>
              <w:pStyle w:val="ListParagraph"/>
              <w:ind w:left="0"/>
              <w:jc w:val="both"/>
            </w:pPr>
            <w:r>
              <w:t>After EXEC</w:t>
            </w:r>
            <w:r w:rsidRPr="00E10C55">
              <w:t xml:space="preserve"> sp3 'SF005', 'Ryan Nixon', 'M', '08567756123'</w:t>
            </w:r>
          </w:p>
        </w:tc>
      </w:tr>
      <w:tr w:rsidR="00E10C55" w:rsidTr="00CD67AE">
        <w:trPr>
          <w:trHeight w:val="440"/>
        </w:trPr>
        <w:tc>
          <w:tcPr>
            <w:tcW w:w="9198" w:type="dxa"/>
          </w:tcPr>
          <w:p w:rsidR="00E10C55" w:rsidRDefault="00E10C55" w:rsidP="00A564F5">
            <w:pPr>
              <w:pStyle w:val="ListParagraph"/>
              <w:ind w:left="0"/>
              <w:jc w:val="both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5676900" cy="381000"/>
                  <wp:effectExtent l="19050" t="0" r="0" b="0"/>
                  <wp:docPr id="14" name="Picture 10" descr="D:\08\3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08\3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067D" w:rsidRDefault="002C067D" w:rsidP="00A564F5">
      <w:pPr>
        <w:pStyle w:val="ListParagraph"/>
        <w:ind w:left="1080"/>
        <w:jc w:val="both"/>
      </w:pPr>
    </w:p>
    <w:tbl>
      <w:tblPr>
        <w:tblStyle w:val="TableGrid"/>
        <w:tblW w:w="0" w:type="auto"/>
        <w:tblInd w:w="544" w:type="dxa"/>
        <w:tblLook w:val="04A0" w:firstRow="1" w:lastRow="0" w:firstColumn="1" w:lastColumn="0" w:noHBand="0" w:noVBand="1"/>
      </w:tblPr>
      <w:tblGrid>
        <w:gridCol w:w="5058"/>
      </w:tblGrid>
      <w:tr w:rsidR="00CB30D3" w:rsidTr="00CD67AE">
        <w:tc>
          <w:tcPr>
            <w:tcW w:w="5058" w:type="dxa"/>
            <w:shd w:val="clear" w:color="auto" w:fill="000000" w:themeFill="text1"/>
          </w:tcPr>
          <w:p w:rsidR="00CB30D3" w:rsidRDefault="00CB30D3" w:rsidP="00A564F5">
            <w:pPr>
              <w:pStyle w:val="ListParagraph"/>
              <w:ind w:left="0"/>
              <w:jc w:val="both"/>
            </w:pPr>
            <w:r>
              <w:t xml:space="preserve">EXEC </w:t>
            </w:r>
            <w:r w:rsidRPr="00CB30D3">
              <w:t>sp3 'SF008', 'Ryan Nixon', 'M', '08567756123'</w:t>
            </w:r>
          </w:p>
        </w:tc>
      </w:tr>
      <w:tr w:rsidR="00CB30D3" w:rsidTr="00CD67AE">
        <w:tc>
          <w:tcPr>
            <w:tcW w:w="5058" w:type="dxa"/>
          </w:tcPr>
          <w:p w:rsidR="00CB30D3" w:rsidRDefault="00CB30D3" w:rsidP="00A564F5">
            <w:pPr>
              <w:pStyle w:val="ListParagraph"/>
              <w:ind w:left="0"/>
              <w:jc w:val="both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2848" behindDoc="1" locked="0" layoutInCell="1" allowOverlap="1">
                  <wp:simplePos x="0" y="0"/>
                  <wp:positionH relativeFrom="column">
                    <wp:posOffset>-506730</wp:posOffset>
                  </wp:positionH>
                  <wp:positionV relativeFrom="paragraph">
                    <wp:posOffset>-19050</wp:posOffset>
                  </wp:positionV>
                  <wp:extent cx="1638300" cy="209550"/>
                  <wp:effectExtent l="19050" t="0" r="0" b="0"/>
                  <wp:wrapTight wrapText="bothSides">
                    <wp:wrapPolygon edited="0">
                      <wp:start x="-251" y="0"/>
                      <wp:lineTo x="-251" y="19636"/>
                      <wp:lineTo x="21600" y="19636"/>
                      <wp:lineTo x="21600" y="0"/>
                      <wp:lineTo x="-251" y="0"/>
                    </wp:wrapPolygon>
                  </wp:wrapTight>
                  <wp:docPr id="15" name="Picture 9" descr="D:\08\3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08\3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B6EA1" w:rsidRDefault="008B6EA1" w:rsidP="00A564F5">
      <w:pPr>
        <w:jc w:val="both"/>
      </w:pPr>
    </w:p>
    <w:p w:rsidR="00AD391F" w:rsidRDefault="00AD391F" w:rsidP="00A564F5">
      <w:pPr>
        <w:pStyle w:val="ListParagraph"/>
        <w:numPr>
          <w:ilvl w:val="0"/>
          <w:numId w:val="13"/>
        </w:numPr>
        <w:ind w:left="270"/>
        <w:jc w:val="both"/>
      </w:pPr>
      <w:r>
        <w:t xml:space="preserve">Create trigger </w:t>
      </w:r>
      <w:r w:rsidR="0084625E">
        <w:t>name</w:t>
      </w:r>
      <w:r>
        <w:t>d</w:t>
      </w:r>
      <w:r w:rsidR="0084625E">
        <w:t xml:space="preserve"> ‘trig1’ for </w:t>
      </w:r>
      <w:r w:rsidR="0084625E" w:rsidRPr="00AD391F">
        <w:rPr>
          <w:b/>
        </w:rPr>
        <w:t>MsCustomer</w:t>
      </w:r>
      <w:r w:rsidR="0084625E">
        <w:t xml:space="preserve"> table</w:t>
      </w:r>
      <w:r w:rsidRPr="00AD391F">
        <w:t xml:space="preserve"> </w:t>
      </w:r>
      <w:r w:rsidR="00A564F5">
        <w:t xml:space="preserve">to </w:t>
      </w:r>
      <w:r>
        <w:t xml:space="preserve">validate if there are any data which had been updated, it will display before and after updated data on </w:t>
      </w:r>
      <w:r w:rsidRPr="00AD391F">
        <w:rPr>
          <w:b/>
        </w:rPr>
        <w:t>MsCustomer</w:t>
      </w:r>
      <w:r>
        <w:t xml:space="preserve"> table.</w:t>
      </w:r>
    </w:p>
    <w:p w:rsidR="00FE1DB8" w:rsidRDefault="00FE1DB8" w:rsidP="00A564F5">
      <w:pPr>
        <w:pStyle w:val="ListParagraph"/>
        <w:ind w:left="270"/>
        <w:jc w:val="both"/>
      </w:pPr>
      <w:r>
        <w:t>(</w:t>
      </w:r>
      <w:proofErr w:type="gramStart"/>
      <w:r w:rsidRPr="00AD391F">
        <w:rPr>
          <w:b/>
        </w:rPr>
        <w:t>create</w:t>
      </w:r>
      <w:proofErr w:type="gramEnd"/>
      <w:r w:rsidRPr="00AD391F">
        <w:rPr>
          <w:b/>
        </w:rPr>
        <w:t xml:space="preserve"> trigger</w:t>
      </w:r>
      <w:r w:rsidR="00AD391F">
        <w:t>,</w:t>
      </w:r>
      <w:r>
        <w:t xml:space="preserve"> </w:t>
      </w:r>
      <w:r w:rsidRPr="00AD391F">
        <w:rPr>
          <w:b/>
        </w:rPr>
        <w:t>union</w:t>
      </w:r>
      <w:r>
        <w:t>)</w:t>
      </w:r>
    </w:p>
    <w:p w:rsidR="00033949" w:rsidRDefault="00033949" w:rsidP="00A564F5">
      <w:pPr>
        <w:pStyle w:val="ListParagraph"/>
        <w:ind w:left="1080"/>
        <w:jc w:val="both"/>
      </w:pPr>
    </w:p>
    <w:tbl>
      <w:tblPr>
        <w:tblStyle w:val="TableGrid"/>
        <w:tblW w:w="0" w:type="auto"/>
        <w:tblInd w:w="487" w:type="dxa"/>
        <w:tblLook w:val="04A0" w:firstRow="1" w:lastRow="0" w:firstColumn="1" w:lastColumn="0" w:noHBand="0" w:noVBand="1"/>
      </w:tblPr>
      <w:tblGrid>
        <w:gridCol w:w="8586"/>
      </w:tblGrid>
      <w:tr w:rsidR="00033949" w:rsidTr="00296DB2">
        <w:trPr>
          <w:trHeight w:val="350"/>
        </w:trPr>
        <w:tc>
          <w:tcPr>
            <w:tcW w:w="8586" w:type="dxa"/>
            <w:shd w:val="clear" w:color="auto" w:fill="000000" w:themeFill="text1"/>
          </w:tcPr>
          <w:p w:rsidR="00033949" w:rsidRDefault="00033949" w:rsidP="00A564F5">
            <w:pPr>
              <w:jc w:val="both"/>
            </w:pPr>
            <w:r w:rsidRPr="00E45552">
              <w:t xml:space="preserve">Update MsCustomer </w:t>
            </w:r>
            <w:r w:rsidR="008D4AC4" w:rsidRPr="00E45552">
              <w:t>SET</w:t>
            </w:r>
            <w:r w:rsidRPr="00E45552">
              <w:t xml:space="preserve"> CustomerName = 'Franky Quo'</w:t>
            </w:r>
            <w:r w:rsidR="00E45552">
              <w:t xml:space="preserve"> </w:t>
            </w:r>
            <w:r w:rsidR="00476B61">
              <w:t>WHERE</w:t>
            </w:r>
            <w:r>
              <w:t xml:space="preserve"> CustomerId = 'CU001'</w:t>
            </w:r>
          </w:p>
        </w:tc>
      </w:tr>
      <w:tr w:rsidR="00033949" w:rsidTr="00296DB2">
        <w:tc>
          <w:tcPr>
            <w:tcW w:w="8586" w:type="dxa"/>
          </w:tcPr>
          <w:p w:rsidR="00033949" w:rsidRDefault="00033949" w:rsidP="00A564F5">
            <w:pPr>
              <w:pStyle w:val="ListParagraph"/>
              <w:ind w:left="0"/>
              <w:jc w:val="both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5295900" cy="609600"/>
                  <wp:effectExtent l="19050" t="0" r="0" b="0"/>
                  <wp:docPr id="22" name="Picture 11" descr="D:\08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08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59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3949" w:rsidRDefault="00033949" w:rsidP="00A564F5">
      <w:pPr>
        <w:pStyle w:val="ListParagraph"/>
        <w:ind w:left="1080"/>
        <w:jc w:val="both"/>
      </w:pPr>
    </w:p>
    <w:p w:rsidR="00E82D5F" w:rsidRDefault="00E82D5F" w:rsidP="00A564F5">
      <w:pPr>
        <w:jc w:val="both"/>
      </w:pPr>
    </w:p>
    <w:p w:rsidR="00655E33" w:rsidRDefault="00655E33" w:rsidP="00A564F5">
      <w:pPr>
        <w:pStyle w:val="ListParagraph"/>
        <w:numPr>
          <w:ilvl w:val="0"/>
          <w:numId w:val="13"/>
        </w:numPr>
        <w:ind w:left="270"/>
        <w:jc w:val="both"/>
      </w:pPr>
      <w:r>
        <w:t>Create trigger with name ‘trig</w:t>
      </w:r>
      <w:r w:rsidR="00230566">
        <w:t>2</w:t>
      </w:r>
      <w:r>
        <w:t xml:space="preserve">’ for </w:t>
      </w:r>
      <w:r w:rsidRPr="00AD391F">
        <w:rPr>
          <w:b/>
        </w:rPr>
        <w:t>MsCustomer</w:t>
      </w:r>
      <w:r>
        <w:t xml:space="preserve"> table</w:t>
      </w:r>
      <w:r w:rsidR="00AD391F" w:rsidRPr="00AD391F">
        <w:rPr>
          <w:bCs/>
        </w:rPr>
        <w:t xml:space="preserve"> </w:t>
      </w:r>
      <w:r w:rsidR="00AD391F">
        <w:rPr>
          <w:bCs/>
        </w:rPr>
        <w:t xml:space="preserve">to validate if there are any new </w:t>
      </w:r>
      <w:r w:rsidR="00AD391F" w:rsidRPr="0044079A">
        <w:rPr>
          <w:bCs/>
        </w:rPr>
        <w:t>insert</w:t>
      </w:r>
      <w:r w:rsidR="00AD391F">
        <w:rPr>
          <w:bCs/>
        </w:rPr>
        <w:t xml:space="preserve">ed data, then the first data on </w:t>
      </w:r>
      <w:r w:rsidR="00AD391F" w:rsidRPr="004414D1">
        <w:rPr>
          <w:b/>
          <w:bCs/>
        </w:rPr>
        <w:t>Ms</w:t>
      </w:r>
      <w:r w:rsidR="00AD391F">
        <w:rPr>
          <w:b/>
          <w:bCs/>
        </w:rPr>
        <w:t>Customer</w:t>
      </w:r>
      <w:r w:rsidR="00A564F5">
        <w:rPr>
          <w:b/>
          <w:bCs/>
        </w:rPr>
        <w:t xml:space="preserve"> </w:t>
      </w:r>
      <w:r w:rsidR="00AD391F">
        <w:rPr>
          <w:bCs/>
        </w:rPr>
        <w:t>will be deleted</w:t>
      </w:r>
      <w:r w:rsidR="00AD391F" w:rsidRPr="002C3AFB">
        <w:rPr>
          <w:bCs/>
        </w:rPr>
        <w:t>.</w:t>
      </w:r>
    </w:p>
    <w:p w:rsidR="00655E33" w:rsidRDefault="00655E33" w:rsidP="00A564F5">
      <w:pPr>
        <w:pStyle w:val="ListParagraph"/>
        <w:ind w:left="270"/>
        <w:jc w:val="both"/>
      </w:pPr>
      <w:r>
        <w:t>(</w:t>
      </w:r>
      <w:proofErr w:type="gramStart"/>
      <w:r w:rsidRPr="00FE1DB8">
        <w:rPr>
          <w:b/>
        </w:rPr>
        <w:t>create</w:t>
      </w:r>
      <w:proofErr w:type="gramEnd"/>
      <w:r w:rsidRPr="00FE1DB8">
        <w:rPr>
          <w:b/>
        </w:rPr>
        <w:t xml:space="preserve"> trigger</w:t>
      </w:r>
      <w:r w:rsidR="00E15FA8">
        <w:t xml:space="preserve">, </w:t>
      </w:r>
      <w:r w:rsidR="00E15FA8" w:rsidRPr="00E15FA8">
        <w:rPr>
          <w:b/>
        </w:rPr>
        <w:t>t</w:t>
      </w:r>
      <w:r w:rsidR="00E15FA8">
        <w:rPr>
          <w:b/>
        </w:rPr>
        <w:t>op</w:t>
      </w:r>
      <w:r w:rsidR="00E15FA8" w:rsidRPr="00E15FA8">
        <w:t>,</w:t>
      </w:r>
      <w:r w:rsidR="00E15FA8">
        <w:rPr>
          <w:b/>
        </w:rPr>
        <w:t xml:space="preserve"> delete</w:t>
      </w:r>
      <w:r>
        <w:t>)</w:t>
      </w:r>
    </w:p>
    <w:p w:rsidR="00A564F5" w:rsidRDefault="00A564F5" w:rsidP="00A564F5">
      <w:pPr>
        <w:pStyle w:val="ListParagraph"/>
        <w:ind w:left="270"/>
        <w:jc w:val="both"/>
      </w:pP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8748"/>
      </w:tblGrid>
      <w:tr w:rsidR="002322C0" w:rsidTr="00CD67AE">
        <w:tc>
          <w:tcPr>
            <w:tcW w:w="8748" w:type="dxa"/>
            <w:shd w:val="clear" w:color="auto" w:fill="000000" w:themeFill="text1"/>
          </w:tcPr>
          <w:p w:rsidR="002322C0" w:rsidRDefault="000D51A6" w:rsidP="00A564F5">
            <w:pPr>
              <w:pStyle w:val="ListParagraph"/>
              <w:ind w:left="0"/>
              <w:jc w:val="both"/>
            </w:pPr>
            <w:r>
              <w:t xml:space="preserve">Before </w:t>
            </w:r>
            <w:r w:rsidR="00CF35E1">
              <w:t xml:space="preserve"> </w:t>
            </w:r>
            <w:r w:rsidRPr="000D51A6">
              <w:t xml:space="preserve">INSERT INTO MsCustomer </w:t>
            </w:r>
            <w:r w:rsidR="000D3997">
              <w:t>VALUES</w:t>
            </w:r>
            <w:r w:rsidRPr="000D51A6">
              <w:t>('C</w:t>
            </w:r>
            <w:r w:rsidR="00E45552">
              <w:t xml:space="preserve">U006','Yogie soesanto', 'Male', </w:t>
            </w:r>
            <w:r w:rsidRPr="000D51A6">
              <w:t>'085562133000', 'Pelsakih Street no 52')</w:t>
            </w:r>
          </w:p>
        </w:tc>
      </w:tr>
      <w:tr w:rsidR="002322C0" w:rsidTr="00CD67AE">
        <w:tc>
          <w:tcPr>
            <w:tcW w:w="8748" w:type="dxa"/>
          </w:tcPr>
          <w:p w:rsidR="002322C0" w:rsidRDefault="002322C0" w:rsidP="00A564F5">
            <w:pPr>
              <w:pStyle w:val="ListParagraph"/>
              <w:ind w:left="0"/>
              <w:jc w:val="both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5381625" cy="1095375"/>
                  <wp:effectExtent l="19050" t="0" r="9525" b="0"/>
                  <wp:docPr id="23" name="Picture 18" descr="D:\08\5befo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08\5befo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67AE" w:rsidRDefault="00CD67AE" w:rsidP="00A564F5">
      <w:pPr>
        <w:pStyle w:val="ListParagraph"/>
        <w:ind w:left="1080"/>
        <w:jc w:val="both"/>
      </w:pPr>
    </w:p>
    <w:p w:rsidR="004954C5" w:rsidRDefault="004954C5" w:rsidP="00A564F5">
      <w:pPr>
        <w:pStyle w:val="ListParagraph"/>
        <w:ind w:left="1080"/>
        <w:jc w:val="both"/>
      </w:pPr>
    </w:p>
    <w:p w:rsidR="004954C5" w:rsidRDefault="004954C5" w:rsidP="00A564F5">
      <w:pPr>
        <w:pStyle w:val="ListParagraph"/>
        <w:ind w:left="1080"/>
        <w:jc w:val="both"/>
      </w:pPr>
    </w:p>
    <w:p w:rsidR="004954C5" w:rsidRDefault="004954C5" w:rsidP="00A564F5">
      <w:pPr>
        <w:pStyle w:val="ListParagraph"/>
        <w:ind w:left="1080"/>
        <w:jc w:val="both"/>
      </w:pPr>
    </w:p>
    <w:p w:rsidR="004954C5" w:rsidRDefault="004954C5" w:rsidP="00A564F5">
      <w:pPr>
        <w:pStyle w:val="ListParagraph"/>
        <w:ind w:left="1080"/>
        <w:jc w:val="both"/>
      </w:pPr>
    </w:p>
    <w:p w:rsidR="004954C5" w:rsidRDefault="004954C5" w:rsidP="00A564F5">
      <w:pPr>
        <w:pStyle w:val="ListParagraph"/>
        <w:ind w:left="1080"/>
        <w:jc w:val="both"/>
      </w:pPr>
    </w:p>
    <w:p w:rsidR="004954C5" w:rsidRDefault="004954C5" w:rsidP="00A564F5">
      <w:pPr>
        <w:pStyle w:val="ListParagraph"/>
        <w:ind w:left="1080"/>
        <w:jc w:val="both"/>
      </w:pP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8658"/>
      </w:tblGrid>
      <w:tr w:rsidR="002322C0" w:rsidTr="00CD67AE">
        <w:tc>
          <w:tcPr>
            <w:tcW w:w="8658" w:type="dxa"/>
            <w:shd w:val="clear" w:color="auto" w:fill="000000" w:themeFill="text1"/>
          </w:tcPr>
          <w:p w:rsidR="002322C0" w:rsidRDefault="00CF35E1" w:rsidP="00A564F5">
            <w:pPr>
              <w:pStyle w:val="ListParagraph"/>
              <w:ind w:left="0"/>
              <w:jc w:val="both"/>
            </w:pPr>
            <w:r>
              <w:lastRenderedPageBreak/>
              <w:t xml:space="preserve">After </w:t>
            </w:r>
            <w:r w:rsidRPr="000D51A6">
              <w:t xml:space="preserve">INSERT INTO MsCustomer </w:t>
            </w:r>
            <w:r w:rsidR="000D3997">
              <w:t>VALUES</w:t>
            </w:r>
            <w:r w:rsidRPr="000D51A6">
              <w:t>('CU006','Yogie soesanto', 'Male', '085562133000', 'Pelsakih Street no 52')</w:t>
            </w:r>
          </w:p>
        </w:tc>
      </w:tr>
      <w:tr w:rsidR="002322C0" w:rsidTr="00CD67AE">
        <w:tc>
          <w:tcPr>
            <w:tcW w:w="8658" w:type="dxa"/>
          </w:tcPr>
          <w:p w:rsidR="002322C0" w:rsidRDefault="002322C0" w:rsidP="00A564F5">
            <w:pPr>
              <w:pStyle w:val="ListParagraph"/>
              <w:ind w:left="0"/>
              <w:jc w:val="both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5334000" cy="1123950"/>
                  <wp:effectExtent l="19050" t="0" r="0" b="0"/>
                  <wp:docPr id="24" name="Picture 19" descr="D:\08\5af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08\5af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22C0" w:rsidRDefault="002322C0" w:rsidP="00A564F5">
      <w:pPr>
        <w:pStyle w:val="ListParagraph"/>
        <w:ind w:left="1080"/>
        <w:jc w:val="both"/>
      </w:pPr>
    </w:p>
    <w:p w:rsidR="00655E33" w:rsidRDefault="00037F12" w:rsidP="00A564F5">
      <w:pPr>
        <w:pStyle w:val="ListParagraph"/>
        <w:numPr>
          <w:ilvl w:val="0"/>
          <w:numId w:val="13"/>
        </w:numPr>
        <w:ind w:left="270"/>
        <w:jc w:val="both"/>
      </w:pPr>
      <w:r>
        <w:t>Create trigger with name ‘trig3’</w:t>
      </w:r>
      <w:r w:rsidR="00BE4936">
        <w:t xml:space="preserve"> on </w:t>
      </w:r>
      <w:r w:rsidR="00BE4936" w:rsidRPr="00BE4936">
        <w:rPr>
          <w:b/>
        </w:rPr>
        <w:t>MsCustomer</w:t>
      </w:r>
      <w:r w:rsidR="00BE4936">
        <w:t xml:space="preserve"> table</w:t>
      </w:r>
      <w:r>
        <w:t xml:space="preserve"> </w:t>
      </w:r>
      <w:r w:rsidR="00BE4936">
        <w:rPr>
          <w:bCs/>
        </w:rPr>
        <w:t xml:space="preserve">to validate if the data on </w:t>
      </w:r>
      <w:r w:rsidR="00BE4936" w:rsidRPr="00BE4936">
        <w:rPr>
          <w:b/>
        </w:rPr>
        <w:t>MsCustomer</w:t>
      </w:r>
      <w:r w:rsidR="00BE4936">
        <w:t xml:space="preserve"> </w:t>
      </w:r>
      <w:r w:rsidR="00BE4936">
        <w:rPr>
          <w:bCs/>
        </w:rPr>
        <w:t>table is deleted, then the deleted data will be insert</w:t>
      </w:r>
      <w:r w:rsidR="00BE4936" w:rsidRPr="00160D8A">
        <w:rPr>
          <w:bCs/>
        </w:rPr>
        <w:t xml:space="preserve"> </w:t>
      </w:r>
      <w:r w:rsidR="00BE4936">
        <w:rPr>
          <w:bCs/>
        </w:rPr>
        <w:t>into</w:t>
      </w:r>
      <w:r w:rsidR="00BE4936" w:rsidRPr="00160D8A">
        <w:rPr>
          <w:bCs/>
        </w:rPr>
        <w:t xml:space="preserve"> </w:t>
      </w:r>
      <w:r w:rsidR="00BE4936" w:rsidRPr="006F5966">
        <w:rPr>
          <w:b/>
          <w:bCs/>
        </w:rPr>
        <w:t>Removed</w:t>
      </w:r>
      <w:r w:rsidR="00BE4936">
        <w:rPr>
          <w:bCs/>
        </w:rPr>
        <w:t xml:space="preserve"> table</w:t>
      </w:r>
      <w:r w:rsidR="00BE4936" w:rsidRPr="00160D8A">
        <w:rPr>
          <w:bCs/>
        </w:rPr>
        <w:t xml:space="preserve">. </w:t>
      </w:r>
      <w:r w:rsidR="00BE4936">
        <w:rPr>
          <w:bCs/>
        </w:rPr>
        <w:t xml:space="preserve">If </w:t>
      </w:r>
      <w:r w:rsidR="00BE4936" w:rsidRPr="006F5966">
        <w:rPr>
          <w:b/>
          <w:bCs/>
        </w:rPr>
        <w:t>Removed</w:t>
      </w:r>
      <w:r w:rsidR="00BE4936" w:rsidRPr="00160D8A">
        <w:rPr>
          <w:bCs/>
        </w:rPr>
        <w:t xml:space="preserve"> </w:t>
      </w:r>
      <w:r w:rsidR="00BE4936">
        <w:rPr>
          <w:bCs/>
        </w:rPr>
        <w:t>table hasn’t been created</w:t>
      </w:r>
      <w:r w:rsidR="00BE4936" w:rsidRPr="00160D8A">
        <w:rPr>
          <w:bCs/>
        </w:rPr>
        <w:t>,</w:t>
      </w:r>
      <w:r w:rsidR="00BE4936">
        <w:rPr>
          <w:bCs/>
        </w:rPr>
        <w:t xml:space="preserve"> then create the </w:t>
      </w:r>
      <w:r w:rsidR="00BE4936" w:rsidRPr="008F4934">
        <w:rPr>
          <w:b/>
          <w:bCs/>
        </w:rPr>
        <w:t>Removed</w:t>
      </w:r>
      <w:r w:rsidR="00BE4936">
        <w:rPr>
          <w:bCs/>
        </w:rPr>
        <w:t xml:space="preserve"> table</w:t>
      </w:r>
      <w:r w:rsidR="00BE4936" w:rsidRPr="00160D8A">
        <w:rPr>
          <w:bCs/>
        </w:rPr>
        <w:t xml:space="preserve"> </w:t>
      </w:r>
      <w:r w:rsidR="00BE4936">
        <w:rPr>
          <w:bCs/>
        </w:rPr>
        <w:t xml:space="preserve">and insert the deleted data to </w:t>
      </w:r>
      <w:r w:rsidR="00BE4936">
        <w:rPr>
          <w:b/>
          <w:bCs/>
        </w:rPr>
        <w:t xml:space="preserve">Removed </w:t>
      </w:r>
      <w:r w:rsidR="00BE4936">
        <w:rPr>
          <w:bCs/>
        </w:rPr>
        <w:t>table.</w:t>
      </w:r>
    </w:p>
    <w:p w:rsidR="003112A2" w:rsidRDefault="003112A2" w:rsidP="00A564F5">
      <w:pPr>
        <w:pStyle w:val="ListParagraph"/>
        <w:ind w:left="270"/>
        <w:jc w:val="both"/>
      </w:pPr>
      <w:r w:rsidRPr="003112A2">
        <w:t>(</w:t>
      </w:r>
      <w:proofErr w:type="gramStart"/>
      <w:r w:rsidRPr="0083445E">
        <w:rPr>
          <w:b/>
        </w:rPr>
        <w:t>create</w:t>
      </w:r>
      <w:proofErr w:type="gramEnd"/>
      <w:r w:rsidRPr="0083445E">
        <w:rPr>
          <w:b/>
        </w:rPr>
        <w:t xml:space="preserve"> trigger</w:t>
      </w:r>
      <w:r w:rsidRPr="003112A2">
        <w:t xml:space="preserve">, </w:t>
      </w:r>
      <w:r w:rsidRPr="0083445E">
        <w:rPr>
          <w:b/>
        </w:rPr>
        <w:t>object_id</w:t>
      </w:r>
      <w:r w:rsidRPr="003112A2">
        <w:t xml:space="preserve">, </w:t>
      </w:r>
      <w:r w:rsidRPr="0083445E">
        <w:rPr>
          <w:b/>
        </w:rPr>
        <w:t>is not null</w:t>
      </w:r>
      <w:r w:rsidRPr="003112A2">
        <w:t xml:space="preserve">, </w:t>
      </w:r>
      <w:r w:rsidRPr="0083445E">
        <w:rPr>
          <w:b/>
        </w:rPr>
        <w:t>insert</w:t>
      </w:r>
      <w:r w:rsidRPr="003112A2">
        <w:t xml:space="preserve">, </w:t>
      </w:r>
      <w:r w:rsidRPr="0083445E">
        <w:rPr>
          <w:b/>
        </w:rPr>
        <w:t>select into</w:t>
      </w:r>
      <w:r w:rsidRPr="003112A2">
        <w:t>)</w:t>
      </w:r>
    </w:p>
    <w:p w:rsidR="003112A2" w:rsidRDefault="003112A2" w:rsidP="00A564F5">
      <w:pPr>
        <w:pStyle w:val="ListParagraph"/>
        <w:ind w:left="1080"/>
        <w:jc w:val="both"/>
      </w:pP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8568"/>
      </w:tblGrid>
      <w:tr w:rsidR="0061240E" w:rsidTr="005B06F4">
        <w:tc>
          <w:tcPr>
            <w:tcW w:w="8568" w:type="dxa"/>
            <w:shd w:val="clear" w:color="auto" w:fill="000000" w:themeFill="text1"/>
          </w:tcPr>
          <w:p w:rsidR="0061240E" w:rsidRDefault="001D5AC5" w:rsidP="00A564F5">
            <w:pPr>
              <w:jc w:val="both"/>
            </w:pPr>
            <w:r w:rsidRPr="00E45552">
              <w:t xml:space="preserve">DELETE FROM MsCustomer </w:t>
            </w:r>
            <w:r>
              <w:t>WHERE CustomerId = 'CU002'</w:t>
            </w:r>
          </w:p>
        </w:tc>
      </w:tr>
      <w:tr w:rsidR="0061240E" w:rsidTr="005B06F4">
        <w:tc>
          <w:tcPr>
            <w:tcW w:w="8568" w:type="dxa"/>
          </w:tcPr>
          <w:p w:rsidR="0061240E" w:rsidRDefault="0061240E" w:rsidP="00A564F5">
            <w:pPr>
              <w:pStyle w:val="ListParagraph"/>
              <w:ind w:left="0"/>
              <w:jc w:val="both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5267325" cy="409575"/>
                  <wp:effectExtent l="19050" t="0" r="9525" b="0"/>
                  <wp:docPr id="25" name="Picture 14" descr="D:\08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08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2D07" w:rsidRDefault="009C2D07" w:rsidP="00A564F5">
      <w:pPr>
        <w:jc w:val="both"/>
      </w:pPr>
    </w:p>
    <w:p w:rsidR="009C2D07" w:rsidRDefault="009C2D07" w:rsidP="00A564F5">
      <w:pPr>
        <w:pStyle w:val="ListParagraph"/>
        <w:ind w:left="1080"/>
        <w:jc w:val="both"/>
      </w:pPr>
    </w:p>
    <w:p w:rsidR="00E414D2" w:rsidRDefault="00AF1795" w:rsidP="00A564F5">
      <w:pPr>
        <w:pStyle w:val="ListParagraph"/>
        <w:numPr>
          <w:ilvl w:val="0"/>
          <w:numId w:val="13"/>
        </w:numPr>
        <w:ind w:left="270"/>
        <w:jc w:val="both"/>
      </w:pPr>
      <w:r>
        <w:t>Create cursor with name ‘cur1’</w:t>
      </w:r>
      <w:r w:rsidR="00CA1A95">
        <w:t xml:space="preserve"> </w:t>
      </w:r>
      <w:r w:rsidR="00BE4936">
        <w:t>to</w:t>
      </w:r>
      <w:r w:rsidR="00CA1A95">
        <w:t xml:space="preserve"> validate </w:t>
      </w:r>
      <w:r w:rsidR="00BE4936">
        <w:t xml:space="preserve">whether </w:t>
      </w:r>
      <w:r w:rsidR="0094024E">
        <w:t xml:space="preserve">the </w:t>
      </w:r>
      <w:r w:rsidR="00CA1A95">
        <w:t xml:space="preserve">length of </w:t>
      </w:r>
      <w:r w:rsidR="008B57DF">
        <w:t>Staff</w:t>
      </w:r>
      <w:r w:rsidR="00CA1A95">
        <w:t>Name is odd or even</w:t>
      </w:r>
      <w:r w:rsidR="00BE4936">
        <w:t xml:space="preserve"> </w:t>
      </w:r>
      <w:r w:rsidR="00A564F5">
        <w:t>then</w:t>
      </w:r>
      <w:r w:rsidR="00BE4936">
        <w:t xml:space="preserve"> show the message about result.</w:t>
      </w:r>
    </w:p>
    <w:p w:rsidR="006D1DE7" w:rsidRDefault="00A202DA" w:rsidP="00A564F5">
      <w:pPr>
        <w:tabs>
          <w:tab w:val="left" w:pos="270"/>
        </w:tabs>
        <w:ind w:left="360" w:hanging="90"/>
        <w:jc w:val="both"/>
      </w:pPr>
      <w:r>
        <w:rPr>
          <w:noProof/>
          <w:lang w:eastAsia="en-US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316865</wp:posOffset>
            </wp:positionH>
            <wp:positionV relativeFrom="paragraph">
              <wp:posOffset>379095</wp:posOffset>
            </wp:positionV>
            <wp:extent cx="4552950" cy="838200"/>
            <wp:effectExtent l="0" t="0" r="0" b="0"/>
            <wp:wrapTopAndBottom/>
            <wp:docPr id="17" name="Picture 15" descr="D:\08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08\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/>
                    <a:srcRect t="3951"/>
                    <a:stretch/>
                  </pic:blipFill>
                  <pic:spPr bwMode="auto">
                    <a:xfrm>
                      <a:off x="0" y="0"/>
                      <a:ext cx="4552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F1BCC" w:rsidRPr="00AF1BCC">
        <w:t>(</w:t>
      </w:r>
      <w:proofErr w:type="gramStart"/>
      <w:r w:rsidR="00AF1BCC" w:rsidRPr="00AF1BCC">
        <w:rPr>
          <w:b/>
        </w:rPr>
        <w:t>declare</w:t>
      </w:r>
      <w:proofErr w:type="gramEnd"/>
      <w:r w:rsidR="00AF1BCC" w:rsidRPr="00AF1BCC">
        <w:rPr>
          <w:b/>
        </w:rPr>
        <w:t xml:space="preserve"> cursor</w:t>
      </w:r>
      <w:r w:rsidR="00AF1BCC" w:rsidRPr="00AF1BCC">
        <w:t xml:space="preserve">, </w:t>
      </w:r>
      <w:r w:rsidR="00AF1BCC" w:rsidRPr="00AF1BCC">
        <w:rPr>
          <w:b/>
        </w:rPr>
        <w:t>len</w:t>
      </w:r>
      <w:r w:rsidR="00AF1BCC" w:rsidRPr="00AF1BCC">
        <w:t>)</w:t>
      </w:r>
    </w:p>
    <w:p w:rsidR="008B666A" w:rsidRDefault="008B666A" w:rsidP="00A564F5">
      <w:pPr>
        <w:ind w:left="360" w:firstLine="720"/>
        <w:jc w:val="both"/>
      </w:pPr>
    </w:p>
    <w:p w:rsidR="003C694F" w:rsidRDefault="003C694F" w:rsidP="00A564F5">
      <w:pPr>
        <w:jc w:val="both"/>
      </w:pPr>
    </w:p>
    <w:p w:rsidR="003C694F" w:rsidRDefault="00647D01" w:rsidP="00A564F5">
      <w:pPr>
        <w:pStyle w:val="ListParagraph"/>
        <w:numPr>
          <w:ilvl w:val="0"/>
          <w:numId w:val="13"/>
        </w:numPr>
        <w:ind w:left="270"/>
        <w:jc w:val="both"/>
      </w:pPr>
      <w:r>
        <w:t xml:space="preserve">Create </w:t>
      </w:r>
      <w:r w:rsidR="00556FC4">
        <w:t>procedure</w:t>
      </w:r>
      <w:r>
        <w:t xml:space="preserve"> name</w:t>
      </w:r>
      <w:r w:rsidR="00BE4936">
        <w:t>d</w:t>
      </w:r>
      <w:r>
        <w:t xml:space="preserve"> ‘sp4’ that receive </w:t>
      </w:r>
      <w:r w:rsidR="00BE4936">
        <w:t>StaffName from user’s input to</w:t>
      </w:r>
      <w:r w:rsidR="00F5496F">
        <w:t xml:space="preserve"> display </w:t>
      </w:r>
      <w:r w:rsidR="001E16DF">
        <w:t>StaffName and StaffPositio</w:t>
      </w:r>
      <w:r w:rsidR="00BE4936">
        <w:t>n for every staff which</w:t>
      </w:r>
      <w:r w:rsidR="003B5477">
        <w:t xml:space="preserve"> name</w:t>
      </w:r>
      <w:r w:rsidR="00BE4936">
        <w:t xml:space="preserve"> contains the word that has been</w:t>
      </w:r>
      <w:r w:rsidR="003B5477">
        <w:t xml:space="preserve"> inputted by user.</w:t>
      </w:r>
    </w:p>
    <w:p w:rsidR="007D181F" w:rsidRDefault="007D181F" w:rsidP="00A564F5">
      <w:pPr>
        <w:pStyle w:val="ListParagraph"/>
        <w:ind w:left="270"/>
        <w:jc w:val="both"/>
      </w:pPr>
      <w:r w:rsidRPr="007D181F">
        <w:t>(</w:t>
      </w:r>
      <w:proofErr w:type="gramStart"/>
      <w:r w:rsidRPr="004C240E">
        <w:rPr>
          <w:b/>
        </w:rPr>
        <w:t>create</w:t>
      </w:r>
      <w:proofErr w:type="gramEnd"/>
      <w:r w:rsidRPr="004C240E">
        <w:rPr>
          <w:b/>
        </w:rPr>
        <w:t xml:space="preserve"> procedure</w:t>
      </w:r>
      <w:r w:rsidRPr="007D181F">
        <w:t xml:space="preserve">, </w:t>
      </w:r>
      <w:r w:rsidRPr="004C240E">
        <w:rPr>
          <w:b/>
        </w:rPr>
        <w:t>declare cursor</w:t>
      </w:r>
      <w:r w:rsidRPr="007D181F">
        <w:t xml:space="preserve">, </w:t>
      </w:r>
      <w:r w:rsidRPr="004C240E">
        <w:rPr>
          <w:b/>
        </w:rPr>
        <w:t>like</w:t>
      </w:r>
      <w:r w:rsidRPr="007D181F">
        <w:t>)</w:t>
      </w:r>
    </w:p>
    <w:p w:rsidR="00A564F5" w:rsidRDefault="00A564F5" w:rsidP="00A564F5">
      <w:pPr>
        <w:pStyle w:val="ListParagraph"/>
        <w:ind w:left="1080"/>
        <w:jc w:val="both"/>
      </w:pP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6156"/>
      </w:tblGrid>
      <w:tr w:rsidR="009430B9" w:rsidTr="00826E4E">
        <w:tc>
          <w:tcPr>
            <w:tcW w:w="6156" w:type="dxa"/>
            <w:shd w:val="clear" w:color="auto" w:fill="000000" w:themeFill="text1"/>
          </w:tcPr>
          <w:p w:rsidR="009430B9" w:rsidRDefault="00AA702E" w:rsidP="00A564F5">
            <w:pPr>
              <w:pStyle w:val="ListParagraph"/>
              <w:ind w:left="0"/>
              <w:jc w:val="both"/>
            </w:pPr>
            <w:r>
              <w:t>EXEC</w:t>
            </w:r>
            <w:r w:rsidRPr="00B75F17">
              <w:t xml:space="preserve"> sp4 'a'</w:t>
            </w:r>
          </w:p>
        </w:tc>
      </w:tr>
      <w:tr w:rsidR="009430B9" w:rsidTr="00826E4E">
        <w:tc>
          <w:tcPr>
            <w:tcW w:w="6156" w:type="dxa"/>
          </w:tcPr>
          <w:p w:rsidR="009430B9" w:rsidRDefault="009430B9" w:rsidP="00A564F5">
            <w:pPr>
              <w:pStyle w:val="ListParagraph"/>
              <w:ind w:left="0"/>
              <w:jc w:val="both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3743325" cy="819150"/>
                  <wp:effectExtent l="19050" t="0" r="9525" b="0"/>
                  <wp:docPr id="27" name="Picture 16" descr="D:\08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08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3325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021D" w:rsidRDefault="009C021D" w:rsidP="00A564F5">
      <w:pPr>
        <w:jc w:val="both"/>
      </w:pPr>
    </w:p>
    <w:p w:rsidR="00BC6DE8" w:rsidRDefault="00FC7749" w:rsidP="00A564F5">
      <w:pPr>
        <w:pStyle w:val="ListParagraph"/>
        <w:numPr>
          <w:ilvl w:val="0"/>
          <w:numId w:val="13"/>
        </w:numPr>
        <w:ind w:left="270"/>
        <w:jc w:val="both"/>
      </w:pPr>
      <w:r>
        <w:t>Create procedure with name ‘sp</w:t>
      </w:r>
      <w:r w:rsidR="007065C8">
        <w:t>5</w:t>
      </w:r>
      <w:r>
        <w:t>’</w:t>
      </w:r>
      <w:r w:rsidR="004940A0">
        <w:t xml:space="preserve"> </w:t>
      </w:r>
      <w:r w:rsidR="00BE4936">
        <w:t>that receive CustomerId from user’s input to</w:t>
      </w:r>
      <w:r w:rsidR="00A564F5">
        <w:t xml:space="preserve"> display</w:t>
      </w:r>
      <w:r w:rsidR="00BE4936">
        <w:t xml:space="preserve"> </w:t>
      </w:r>
      <w:r w:rsidR="004940A0">
        <w:t>CustomerName, and TransactionDate</w:t>
      </w:r>
      <w:r w:rsidR="002E1AFD">
        <w:t xml:space="preserve"> </w:t>
      </w:r>
      <w:r w:rsidR="00BE4936">
        <w:t xml:space="preserve">for every customer which Id has been </w:t>
      </w:r>
      <w:r w:rsidR="00777551">
        <w:t>inputte</w:t>
      </w:r>
      <w:r w:rsidR="00BE4936">
        <w:t>d by user and did treatment which</w:t>
      </w:r>
      <w:r w:rsidR="00777551">
        <w:t xml:space="preserve"> </w:t>
      </w:r>
      <w:r w:rsidR="00A51084">
        <w:t>ID is an even number.</w:t>
      </w:r>
    </w:p>
    <w:p w:rsidR="008F1591" w:rsidRDefault="008F1591" w:rsidP="00A564F5">
      <w:pPr>
        <w:pStyle w:val="ListParagraph"/>
        <w:ind w:left="270"/>
        <w:jc w:val="both"/>
      </w:pPr>
      <w:r>
        <w:t>(</w:t>
      </w:r>
      <w:proofErr w:type="gramStart"/>
      <w:r w:rsidRPr="00B430E7">
        <w:rPr>
          <w:b/>
        </w:rPr>
        <w:t>create</w:t>
      </w:r>
      <w:proofErr w:type="gramEnd"/>
      <w:r w:rsidRPr="00B430E7">
        <w:rPr>
          <w:b/>
        </w:rPr>
        <w:t xml:space="preserve"> procedure</w:t>
      </w:r>
      <w:r w:rsidRPr="008F1591">
        <w:t xml:space="preserve">, </w:t>
      </w:r>
      <w:r w:rsidRPr="00B430E7">
        <w:rPr>
          <w:b/>
        </w:rPr>
        <w:t>declare cursor</w:t>
      </w:r>
      <w:r w:rsidRPr="008F1591">
        <w:t xml:space="preserve">, </w:t>
      </w:r>
      <w:r w:rsidRPr="00B430E7">
        <w:rPr>
          <w:b/>
        </w:rPr>
        <w:t>in</w:t>
      </w:r>
      <w:r w:rsidRPr="008F1591">
        <w:t xml:space="preserve">, </w:t>
      </w:r>
      <w:r w:rsidRPr="00B430E7">
        <w:rPr>
          <w:b/>
        </w:rPr>
        <w:t>right</w:t>
      </w:r>
      <w:r w:rsidRPr="008F1591">
        <w:t>)</w:t>
      </w:r>
    </w:p>
    <w:p w:rsidR="00710A82" w:rsidRDefault="00710A82" w:rsidP="00A564F5">
      <w:pPr>
        <w:pStyle w:val="ListParagraph"/>
        <w:ind w:left="1080"/>
        <w:jc w:val="both"/>
      </w:pPr>
    </w:p>
    <w:tbl>
      <w:tblPr>
        <w:tblStyle w:val="TableGrid"/>
        <w:tblW w:w="0" w:type="auto"/>
        <w:tblInd w:w="600" w:type="dxa"/>
        <w:tblLook w:val="04A0" w:firstRow="1" w:lastRow="0" w:firstColumn="1" w:lastColumn="0" w:noHBand="0" w:noVBand="1"/>
      </w:tblPr>
      <w:tblGrid>
        <w:gridCol w:w="6138"/>
      </w:tblGrid>
      <w:tr w:rsidR="005829FB" w:rsidTr="003F15F3">
        <w:tc>
          <w:tcPr>
            <w:tcW w:w="6138" w:type="dxa"/>
            <w:shd w:val="clear" w:color="auto" w:fill="000000" w:themeFill="text1"/>
          </w:tcPr>
          <w:p w:rsidR="005829FB" w:rsidRDefault="003F7121" w:rsidP="00A564F5">
            <w:pPr>
              <w:pStyle w:val="ListParagraph"/>
              <w:ind w:left="0"/>
              <w:jc w:val="both"/>
            </w:pPr>
            <w:r>
              <w:t>EXEC</w:t>
            </w:r>
            <w:r w:rsidRPr="003F7121">
              <w:t xml:space="preserve"> sp5 'CU001'</w:t>
            </w:r>
          </w:p>
        </w:tc>
      </w:tr>
      <w:tr w:rsidR="005829FB" w:rsidTr="003F15F3">
        <w:tc>
          <w:tcPr>
            <w:tcW w:w="6138" w:type="dxa"/>
          </w:tcPr>
          <w:p w:rsidR="005829FB" w:rsidRDefault="005829FB" w:rsidP="00A564F5">
            <w:pPr>
              <w:pStyle w:val="ListParagraph"/>
              <w:ind w:left="0"/>
              <w:jc w:val="both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3733800" cy="266700"/>
                  <wp:effectExtent l="19050" t="0" r="0" b="0"/>
                  <wp:docPr id="28" name="Picture 17" descr="D:\08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08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0A82" w:rsidRDefault="00710A82" w:rsidP="00A564F5">
      <w:pPr>
        <w:jc w:val="both"/>
      </w:pPr>
    </w:p>
    <w:p w:rsidR="00C1494D" w:rsidRDefault="00C1494D" w:rsidP="00A564F5">
      <w:pPr>
        <w:pStyle w:val="ListParagraph"/>
        <w:ind w:left="1080"/>
        <w:jc w:val="both"/>
      </w:pPr>
    </w:p>
    <w:p w:rsidR="00C1494D" w:rsidRDefault="00D659A4" w:rsidP="00A564F5">
      <w:pPr>
        <w:pStyle w:val="ListParagraph"/>
        <w:numPr>
          <w:ilvl w:val="0"/>
          <w:numId w:val="13"/>
        </w:numPr>
        <w:ind w:left="270"/>
        <w:jc w:val="both"/>
      </w:pPr>
      <w:r>
        <w:t xml:space="preserve">Delete all procedure and trigger </w:t>
      </w:r>
      <w:r w:rsidR="00BE4936">
        <w:t xml:space="preserve">that </w:t>
      </w:r>
      <w:r w:rsidR="00C54210">
        <w:t>has been made</w:t>
      </w:r>
      <w:r>
        <w:t>.</w:t>
      </w:r>
    </w:p>
    <w:p w:rsidR="008C470D" w:rsidRPr="00A32343" w:rsidRDefault="008C470D" w:rsidP="00A564F5">
      <w:pPr>
        <w:pStyle w:val="ListParagraph"/>
        <w:ind w:left="270"/>
        <w:jc w:val="both"/>
      </w:pPr>
      <w:r>
        <w:t>(</w:t>
      </w:r>
      <w:proofErr w:type="gramStart"/>
      <w:r w:rsidRPr="008C470D">
        <w:rPr>
          <w:b/>
        </w:rPr>
        <w:t>drop</w:t>
      </w:r>
      <w:proofErr w:type="gramEnd"/>
      <w:r w:rsidRPr="008C470D">
        <w:rPr>
          <w:b/>
        </w:rPr>
        <w:t xml:space="preserve"> proc</w:t>
      </w:r>
      <w:r>
        <w:t xml:space="preserve">, </w:t>
      </w:r>
      <w:r w:rsidRPr="008C470D">
        <w:rPr>
          <w:b/>
        </w:rPr>
        <w:t>drop tr</w:t>
      </w:r>
      <w:r>
        <w:rPr>
          <w:b/>
        </w:rPr>
        <w:t>i</w:t>
      </w:r>
      <w:r w:rsidRPr="008C470D">
        <w:rPr>
          <w:b/>
        </w:rPr>
        <w:t>gger</w:t>
      </w:r>
      <w:r>
        <w:t>)</w:t>
      </w:r>
    </w:p>
    <w:sectPr w:rsidR="008C470D" w:rsidRPr="00A32343" w:rsidSect="004954C5">
      <w:headerReference w:type="default" r:id="rId22"/>
      <w:footerReference w:type="default" r:id="rId23"/>
      <w:headerReference w:type="first" r:id="rId24"/>
      <w:footerReference w:type="first" r:id="rId25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CA3" w:rsidRDefault="00415CA3" w:rsidP="00273E4A">
      <w:r>
        <w:separator/>
      </w:r>
    </w:p>
  </w:endnote>
  <w:endnote w:type="continuationSeparator" w:id="0">
    <w:p w:rsidR="00415CA3" w:rsidRDefault="00415CA3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A9" w:rsidRDefault="001623EB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02F91516" wp14:editId="28AA93CF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62AE3" id="Line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:rsidR="005B66A9" w:rsidRPr="000F1EBF" w:rsidRDefault="005B66A9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 w:rsidR="000F1EBF"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6C5764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6C5764" w:rsidRPr="000F1EBF">
          <w:rPr>
            <w:sz w:val="22"/>
            <w:szCs w:val="22"/>
            <w:lang w:val="id-ID"/>
          </w:rPr>
          <w:fldChar w:fldCharType="separate"/>
        </w:r>
        <w:r w:rsidR="00F54D09">
          <w:rPr>
            <w:noProof/>
            <w:sz w:val="22"/>
            <w:szCs w:val="22"/>
            <w:lang w:val="id-ID"/>
          </w:rPr>
          <w:t>1</w:t>
        </w:r>
        <w:r w:rsidR="006C5764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6C5764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6C5764" w:rsidRPr="000F1EBF">
          <w:rPr>
            <w:sz w:val="22"/>
            <w:szCs w:val="22"/>
            <w:lang w:val="id-ID"/>
          </w:rPr>
          <w:fldChar w:fldCharType="separate"/>
        </w:r>
        <w:r w:rsidR="00F54D09">
          <w:rPr>
            <w:noProof/>
            <w:sz w:val="22"/>
            <w:szCs w:val="22"/>
            <w:lang w:val="id-ID"/>
          </w:rPr>
          <w:t>7</w:t>
        </w:r>
        <w:r w:rsidR="006C5764" w:rsidRPr="000F1EBF">
          <w:rPr>
            <w:sz w:val="22"/>
            <w:szCs w:val="22"/>
            <w:lang w:val="id-ID"/>
          </w:rPr>
          <w:fldChar w:fldCharType="end"/>
        </w:r>
      </w:sdtContent>
    </w:sdt>
  </w:p>
  <w:p w:rsidR="005B66A9" w:rsidRPr="005F794B" w:rsidRDefault="000F1EBF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6C5764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6C5764" w:rsidRPr="005F794B">
          <w:rPr>
            <w:i/>
            <w:sz w:val="20"/>
            <w:szCs w:val="20"/>
            <w:lang w:val="id-ID"/>
          </w:rPr>
          <w:fldChar w:fldCharType="separate"/>
        </w:r>
        <w:r w:rsidR="00F54D09">
          <w:rPr>
            <w:i/>
            <w:noProof/>
            <w:sz w:val="20"/>
            <w:szCs w:val="20"/>
            <w:lang w:val="id-ID"/>
          </w:rPr>
          <w:t>1</w:t>
        </w:r>
        <w:r w:rsidR="006C5764" w:rsidRPr="005F794B">
          <w:rPr>
            <w:i/>
            <w:sz w:val="20"/>
            <w:szCs w:val="20"/>
            <w:lang w:val="id-ID"/>
          </w:rPr>
          <w:fldChar w:fldCharType="end"/>
        </w:r>
        <w:r w:rsidR="005B66A9" w:rsidRPr="005F794B">
          <w:rPr>
            <w:i/>
            <w:sz w:val="20"/>
            <w:szCs w:val="20"/>
            <w:lang w:val="id-ID"/>
          </w:rPr>
          <w:t xml:space="preserve"> of </w:t>
        </w:r>
        <w:r w:rsidR="006C5764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6C5764" w:rsidRPr="005F794B">
          <w:rPr>
            <w:i/>
            <w:sz w:val="20"/>
            <w:szCs w:val="20"/>
            <w:lang w:val="id-ID"/>
          </w:rPr>
          <w:fldChar w:fldCharType="separate"/>
        </w:r>
        <w:r w:rsidR="00F54D09">
          <w:rPr>
            <w:i/>
            <w:noProof/>
            <w:sz w:val="20"/>
            <w:szCs w:val="20"/>
            <w:lang w:val="id-ID"/>
          </w:rPr>
          <w:t>7</w:t>
        </w:r>
        <w:r w:rsidR="006C5764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A9" w:rsidRDefault="001623EB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134BA5C5" wp14:editId="58233DD2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23807D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6C5764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6C5764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6C5764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6C5764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6C5764" w:rsidRPr="005F794B">
          <w:rPr>
            <w:lang w:val="id-ID"/>
          </w:rPr>
          <w:fldChar w:fldCharType="separate"/>
        </w:r>
        <w:r w:rsidR="004954C5">
          <w:rPr>
            <w:noProof/>
            <w:lang w:val="id-ID"/>
          </w:rPr>
          <w:t>7</w:t>
        </w:r>
        <w:r w:rsidR="006C5764" w:rsidRPr="005F794B">
          <w:rPr>
            <w:lang w:val="id-ID"/>
          </w:rPr>
          <w:fldChar w:fldCharType="end"/>
        </w:r>
      </w:sdtContent>
    </w:sdt>
  </w:p>
  <w:p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6C5764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6C5764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6C5764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6C5764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6C5764" w:rsidRPr="005F794B">
          <w:rPr>
            <w:i/>
            <w:sz w:val="20"/>
            <w:szCs w:val="20"/>
            <w:lang w:val="id-ID"/>
          </w:rPr>
          <w:fldChar w:fldCharType="separate"/>
        </w:r>
        <w:r w:rsidR="004954C5">
          <w:rPr>
            <w:i/>
            <w:noProof/>
            <w:sz w:val="20"/>
            <w:szCs w:val="20"/>
            <w:lang w:val="id-ID"/>
          </w:rPr>
          <w:t>7</w:t>
        </w:r>
        <w:r w:rsidR="006C5764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CA3" w:rsidRDefault="00415CA3" w:rsidP="00273E4A">
      <w:r>
        <w:separator/>
      </w:r>
    </w:p>
  </w:footnote>
  <w:footnote w:type="continuationSeparator" w:id="0">
    <w:p w:rsidR="00415CA3" w:rsidRDefault="00415CA3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:rsidTr="005D0782">
      <w:tc>
        <w:tcPr>
          <w:tcW w:w="5220" w:type="dxa"/>
        </w:tcPr>
        <w:p w:rsidR="005D0782" w:rsidRPr="001623EB" w:rsidRDefault="00F54D09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1909</w:t>
          </w:r>
          <w:r w:rsidR="001623EB">
            <w:rPr>
              <w:b/>
              <w:sz w:val="20"/>
            </w:rPr>
            <w:t>16</w:t>
          </w:r>
        </w:p>
      </w:tc>
      <w:tc>
        <w:tcPr>
          <w:tcW w:w="5220" w:type="dxa"/>
        </w:tcPr>
        <w:p w:rsidR="005D0782" w:rsidRDefault="005D0782" w:rsidP="00895B8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D47C75">
            <w:rPr>
              <w:b/>
              <w:sz w:val="20"/>
              <w:szCs w:val="20"/>
              <w:lang w:val="sv-SE"/>
            </w:rPr>
            <w:t>6</w:t>
          </w:r>
        </w:p>
      </w:tc>
    </w:tr>
  </w:tbl>
  <w:p w:rsidR="005B66A9" w:rsidRDefault="005D0782" w:rsidP="005D0782">
    <w:pPr>
      <w:pStyle w:val="Header"/>
      <w:tabs>
        <w:tab w:val="clear" w:pos="9360"/>
      </w:tabs>
    </w:pPr>
    <w:r>
      <w:tab/>
    </w:r>
  </w:p>
  <w:p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D3437"/>
    <w:multiLevelType w:val="hybridMultilevel"/>
    <w:tmpl w:val="21AE64D2"/>
    <w:lvl w:ilvl="0" w:tplc="9484094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B85913"/>
    <w:multiLevelType w:val="hybridMultilevel"/>
    <w:tmpl w:val="80E2DC34"/>
    <w:lvl w:ilvl="0" w:tplc="4D3A089A">
      <w:numFmt w:val="bullet"/>
      <w:lvlText w:val="-"/>
      <w:lvlJc w:val="left"/>
      <w:pPr>
        <w:ind w:left="63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EB08F1"/>
    <w:multiLevelType w:val="hybridMultilevel"/>
    <w:tmpl w:val="B674F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C6157"/>
    <w:multiLevelType w:val="hybridMultilevel"/>
    <w:tmpl w:val="0928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C6452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065AEC"/>
    <w:multiLevelType w:val="hybridMultilevel"/>
    <w:tmpl w:val="E572D884"/>
    <w:lvl w:ilvl="0" w:tplc="B052E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6"/>
  </w:num>
  <w:num w:numId="5">
    <w:abstractNumId w:val="12"/>
  </w:num>
  <w:num w:numId="6">
    <w:abstractNumId w:val="9"/>
  </w:num>
  <w:num w:numId="7">
    <w:abstractNumId w:val="13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1"/>
  </w:num>
  <w:num w:numId="14">
    <w:abstractNumId w:val="8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9E"/>
    <w:rsid w:val="00020F10"/>
    <w:rsid w:val="000247A5"/>
    <w:rsid w:val="00033949"/>
    <w:rsid w:val="00037F12"/>
    <w:rsid w:val="00040EE9"/>
    <w:rsid w:val="00051154"/>
    <w:rsid w:val="000576D4"/>
    <w:rsid w:val="00072DE7"/>
    <w:rsid w:val="00076B20"/>
    <w:rsid w:val="00082FFA"/>
    <w:rsid w:val="000A0C90"/>
    <w:rsid w:val="000A23D8"/>
    <w:rsid w:val="000A3F41"/>
    <w:rsid w:val="000B1047"/>
    <w:rsid w:val="000B69D0"/>
    <w:rsid w:val="000D3997"/>
    <w:rsid w:val="000D51A6"/>
    <w:rsid w:val="000E7842"/>
    <w:rsid w:val="000F057A"/>
    <w:rsid w:val="000F1EBF"/>
    <w:rsid w:val="000F7CFC"/>
    <w:rsid w:val="000F7FC6"/>
    <w:rsid w:val="00122BC2"/>
    <w:rsid w:val="00126822"/>
    <w:rsid w:val="00131DAA"/>
    <w:rsid w:val="00136927"/>
    <w:rsid w:val="00145C2E"/>
    <w:rsid w:val="00150E94"/>
    <w:rsid w:val="001512B6"/>
    <w:rsid w:val="00151847"/>
    <w:rsid w:val="0015698F"/>
    <w:rsid w:val="0016189E"/>
    <w:rsid w:val="001623EB"/>
    <w:rsid w:val="00163E50"/>
    <w:rsid w:val="00164D70"/>
    <w:rsid w:val="00183F26"/>
    <w:rsid w:val="00185D64"/>
    <w:rsid w:val="0019077F"/>
    <w:rsid w:val="001955A6"/>
    <w:rsid w:val="001A300E"/>
    <w:rsid w:val="001B3A2E"/>
    <w:rsid w:val="001C73D1"/>
    <w:rsid w:val="001C7A84"/>
    <w:rsid w:val="001D0CED"/>
    <w:rsid w:val="001D4810"/>
    <w:rsid w:val="001D5AC5"/>
    <w:rsid w:val="001E16DF"/>
    <w:rsid w:val="001E637E"/>
    <w:rsid w:val="001F64B6"/>
    <w:rsid w:val="00224780"/>
    <w:rsid w:val="00230566"/>
    <w:rsid w:val="002322C0"/>
    <w:rsid w:val="00235C36"/>
    <w:rsid w:val="002376FA"/>
    <w:rsid w:val="0024482A"/>
    <w:rsid w:val="00246C11"/>
    <w:rsid w:val="00253F22"/>
    <w:rsid w:val="00273E4A"/>
    <w:rsid w:val="00277247"/>
    <w:rsid w:val="00281799"/>
    <w:rsid w:val="002841B3"/>
    <w:rsid w:val="0029118C"/>
    <w:rsid w:val="002956DC"/>
    <w:rsid w:val="00295B39"/>
    <w:rsid w:val="00296DA6"/>
    <w:rsid w:val="00296DB2"/>
    <w:rsid w:val="002A07C0"/>
    <w:rsid w:val="002A138B"/>
    <w:rsid w:val="002A66E0"/>
    <w:rsid w:val="002B00F2"/>
    <w:rsid w:val="002B1614"/>
    <w:rsid w:val="002B6693"/>
    <w:rsid w:val="002B7CDD"/>
    <w:rsid w:val="002C067D"/>
    <w:rsid w:val="002C3AC5"/>
    <w:rsid w:val="002C7FC0"/>
    <w:rsid w:val="002D1472"/>
    <w:rsid w:val="002D7F31"/>
    <w:rsid w:val="002E1AFD"/>
    <w:rsid w:val="002E3324"/>
    <w:rsid w:val="003002A2"/>
    <w:rsid w:val="00303C1D"/>
    <w:rsid w:val="00305136"/>
    <w:rsid w:val="003054E4"/>
    <w:rsid w:val="003112A2"/>
    <w:rsid w:val="00320C87"/>
    <w:rsid w:val="00321362"/>
    <w:rsid w:val="00323347"/>
    <w:rsid w:val="003404EC"/>
    <w:rsid w:val="00342746"/>
    <w:rsid w:val="003432E6"/>
    <w:rsid w:val="003439D3"/>
    <w:rsid w:val="003447F6"/>
    <w:rsid w:val="0036669F"/>
    <w:rsid w:val="00366844"/>
    <w:rsid w:val="0037553B"/>
    <w:rsid w:val="00384019"/>
    <w:rsid w:val="00384C7B"/>
    <w:rsid w:val="00387D06"/>
    <w:rsid w:val="0039071A"/>
    <w:rsid w:val="00390E16"/>
    <w:rsid w:val="003912C2"/>
    <w:rsid w:val="003A1788"/>
    <w:rsid w:val="003B1D05"/>
    <w:rsid w:val="003B27CC"/>
    <w:rsid w:val="003B5477"/>
    <w:rsid w:val="003B5F77"/>
    <w:rsid w:val="003C0A29"/>
    <w:rsid w:val="003C1CE6"/>
    <w:rsid w:val="003C694F"/>
    <w:rsid w:val="003D7084"/>
    <w:rsid w:val="003E61E6"/>
    <w:rsid w:val="003F15F3"/>
    <w:rsid w:val="003F7121"/>
    <w:rsid w:val="003F71D2"/>
    <w:rsid w:val="003F75F8"/>
    <w:rsid w:val="00401705"/>
    <w:rsid w:val="004074A1"/>
    <w:rsid w:val="0041337D"/>
    <w:rsid w:val="00415CA3"/>
    <w:rsid w:val="00422134"/>
    <w:rsid w:val="00434A98"/>
    <w:rsid w:val="00434FFC"/>
    <w:rsid w:val="0043648F"/>
    <w:rsid w:val="00446550"/>
    <w:rsid w:val="00446D31"/>
    <w:rsid w:val="0045325D"/>
    <w:rsid w:val="00470964"/>
    <w:rsid w:val="004716A8"/>
    <w:rsid w:val="00476B61"/>
    <w:rsid w:val="004940A0"/>
    <w:rsid w:val="00494E4C"/>
    <w:rsid w:val="004954C5"/>
    <w:rsid w:val="004B17DF"/>
    <w:rsid w:val="004B47B5"/>
    <w:rsid w:val="004B6AFE"/>
    <w:rsid w:val="004C0F0C"/>
    <w:rsid w:val="004C240E"/>
    <w:rsid w:val="004D176C"/>
    <w:rsid w:val="004E7352"/>
    <w:rsid w:val="00520E03"/>
    <w:rsid w:val="005314B7"/>
    <w:rsid w:val="00535DA7"/>
    <w:rsid w:val="0054163E"/>
    <w:rsid w:val="005447D7"/>
    <w:rsid w:val="0055410B"/>
    <w:rsid w:val="00556E41"/>
    <w:rsid w:val="00556FC4"/>
    <w:rsid w:val="005615FA"/>
    <w:rsid w:val="00565AC7"/>
    <w:rsid w:val="00571B72"/>
    <w:rsid w:val="00581D4D"/>
    <w:rsid w:val="00582417"/>
    <w:rsid w:val="005829FB"/>
    <w:rsid w:val="00582E4C"/>
    <w:rsid w:val="005A072D"/>
    <w:rsid w:val="005A32DD"/>
    <w:rsid w:val="005B06F4"/>
    <w:rsid w:val="005B07D4"/>
    <w:rsid w:val="005B3392"/>
    <w:rsid w:val="005B66A9"/>
    <w:rsid w:val="005C156C"/>
    <w:rsid w:val="005C19B6"/>
    <w:rsid w:val="005D0782"/>
    <w:rsid w:val="005E3556"/>
    <w:rsid w:val="005E78D2"/>
    <w:rsid w:val="005F47E6"/>
    <w:rsid w:val="005F794B"/>
    <w:rsid w:val="0060201C"/>
    <w:rsid w:val="0060486C"/>
    <w:rsid w:val="0061240E"/>
    <w:rsid w:val="00614A91"/>
    <w:rsid w:val="00633A3D"/>
    <w:rsid w:val="00635EE5"/>
    <w:rsid w:val="00643F75"/>
    <w:rsid w:val="00647D01"/>
    <w:rsid w:val="00655E33"/>
    <w:rsid w:val="00656CBE"/>
    <w:rsid w:val="0066108C"/>
    <w:rsid w:val="0068092E"/>
    <w:rsid w:val="0068275F"/>
    <w:rsid w:val="006A4433"/>
    <w:rsid w:val="006A7EAB"/>
    <w:rsid w:val="006C5764"/>
    <w:rsid w:val="006D1DE7"/>
    <w:rsid w:val="006D36BC"/>
    <w:rsid w:val="006F4D80"/>
    <w:rsid w:val="00701ECA"/>
    <w:rsid w:val="007065C8"/>
    <w:rsid w:val="00710A82"/>
    <w:rsid w:val="00720962"/>
    <w:rsid w:val="0072245D"/>
    <w:rsid w:val="00735483"/>
    <w:rsid w:val="00737595"/>
    <w:rsid w:val="0074343E"/>
    <w:rsid w:val="0076362E"/>
    <w:rsid w:val="007762AF"/>
    <w:rsid w:val="00777551"/>
    <w:rsid w:val="00786CEE"/>
    <w:rsid w:val="00787247"/>
    <w:rsid w:val="007872DC"/>
    <w:rsid w:val="007B5A6A"/>
    <w:rsid w:val="007C1C37"/>
    <w:rsid w:val="007C23ED"/>
    <w:rsid w:val="007C5A40"/>
    <w:rsid w:val="007C7A24"/>
    <w:rsid w:val="007D181F"/>
    <w:rsid w:val="007D7228"/>
    <w:rsid w:val="007E0EE7"/>
    <w:rsid w:val="00810737"/>
    <w:rsid w:val="00810D71"/>
    <w:rsid w:val="008119F1"/>
    <w:rsid w:val="00811C48"/>
    <w:rsid w:val="00826E4E"/>
    <w:rsid w:val="0083445E"/>
    <w:rsid w:val="0083459F"/>
    <w:rsid w:val="0083780E"/>
    <w:rsid w:val="00840A63"/>
    <w:rsid w:val="0084625E"/>
    <w:rsid w:val="0085200C"/>
    <w:rsid w:val="00853CD0"/>
    <w:rsid w:val="008674E6"/>
    <w:rsid w:val="008704DF"/>
    <w:rsid w:val="00876001"/>
    <w:rsid w:val="00876A58"/>
    <w:rsid w:val="008939EF"/>
    <w:rsid w:val="00894072"/>
    <w:rsid w:val="00895B8D"/>
    <w:rsid w:val="008B212E"/>
    <w:rsid w:val="008B57DF"/>
    <w:rsid w:val="008B666A"/>
    <w:rsid w:val="008B6EA1"/>
    <w:rsid w:val="008B7541"/>
    <w:rsid w:val="008C1A4A"/>
    <w:rsid w:val="008C470D"/>
    <w:rsid w:val="008D411F"/>
    <w:rsid w:val="008D4AC4"/>
    <w:rsid w:val="008E466F"/>
    <w:rsid w:val="008E686F"/>
    <w:rsid w:val="008F1591"/>
    <w:rsid w:val="009010C1"/>
    <w:rsid w:val="0090372F"/>
    <w:rsid w:val="009119AB"/>
    <w:rsid w:val="009171E1"/>
    <w:rsid w:val="009302B5"/>
    <w:rsid w:val="00932B6E"/>
    <w:rsid w:val="0093677F"/>
    <w:rsid w:val="00937B93"/>
    <w:rsid w:val="0094024E"/>
    <w:rsid w:val="009430B9"/>
    <w:rsid w:val="00944ADA"/>
    <w:rsid w:val="00952FCF"/>
    <w:rsid w:val="009568C5"/>
    <w:rsid w:val="00961A2D"/>
    <w:rsid w:val="00966027"/>
    <w:rsid w:val="0097243E"/>
    <w:rsid w:val="00973849"/>
    <w:rsid w:val="009832E4"/>
    <w:rsid w:val="009A2464"/>
    <w:rsid w:val="009A3737"/>
    <w:rsid w:val="009C021D"/>
    <w:rsid w:val="009C2D07"/>
    <w:rsid w:val="009E29D9"/>
    <w:rsid w:val="00A1473C"/>
    <w:rsid w:val="00A202DA"/>
    <w:rsid w:val="00A32343"/>
    <w:rsid w:val="00A46082"/>
    <w:rsid w:val="00A50AF3"/>
    <w:rsid w:val="00A51084"/>
    <w:rsid w:val="00A52AB7"/>
    <w:rsid w:val="00A53D38"/>
    <w:rsid w:val="00A552D5"/>
    <w:rsid w:val="00A561D2"/>
    <w:rsid w:val="00A564F5"/>
    <w:rsid w:val="00A723E0"/>
    <w:rsid w:val="00A90D23"/>
    <w:rsid w:val="00A933D3"/>
    <w:rsid w:val="00A96CAA"/>
    <w:rsid w:val="00A9792C"/>
    <w:rsid w:val="00AA0396"/>
    <w:rsid w:val="00AA1407"/>
    <w:rsid w:val="00AA702E"/>
    <w:rsid w:val="00AB0E0A"/>
    <w:rsid w:val="00AB42BB"/>
    <w:rsid w:val="00AC0C63"/>
    <w:rsid w:val="00AC5D98"/>
    <w:rsid w:val="00AD0B16"/>
    <w:rsid w:val="00AD16F4"/>
    <w:rsid w:val="00AD2114"/>
    <w:rsid w:val="00AD391F"/>
    <w:rsid w:val="00AE1AE9"/>
    <w:rsid w:val="00AE39D8"/>
    <w:rsid w:val="00AE548F"/>
    <w:rsid w:val="00AE5B51"/>
    <w:rsid w:val="00AE661D"/>
    <w:rsid w:val="00AF1795"/>
    <w:rsid w:val="00AF1BCC"/>
    <w:rsid w:val="00AF264E"/>
    <w:rsid w:val="00AF338E"/>
    <w:rsid w:val="00AF5BD8"/>
    <w:rsid w:val="00B04C4C"/>
    <w:rsid w:val="00B15201"/>
    <w:rsid w:val="00B17AD2"/>
    <w:rsid w:val="00B212C7"/>
    <w:rsid w:val="00B25A20"/>
    <w:rsid w:val="00B430E7"/>
    <w:rsid w:val="00B440FB"/>
    <w:rsid w:val="00B4674F"/>
    <w:rsid w:val="00B517FB"/>
    <w:rsid w:val="00B604E5"/>
    <w:rsid w:val="00B7140C"/>
    <w:rsid w:val="00B75F17"/>
    <w:rsid w:val="00B81979"/>
    <w:rsid w:val="00B948DA"/>
    <w:rsid w:val="00B9609E"/>
    <w:rsid w:val="00BC18E5"/>
    <w:rsid w:val="00BC3BED"/>
    <w:rsid w:val="00BC6DE8"/>
    <w:rsid w:val="00BE0705"/>
    <w:rsid w:val="00BE172B"/>
    <w:rsid w:val="00BE4936"/>
    <w:rsid w:val="00BE5479"/>
    <w:rsid w:val="00BF1D89"/>
    <w:rsid w:val="00BF2997"/>
    <w:rsid w:val="00BF53F7"/>
    <w:rsid w:val="00BF799B"/>
    <w:rsid w:val="00BF7C45"/>
    <w:rsid w:val="00C06895"/>
    <w:rsid w:val="00C1494D"/>
    <w:rsid w:val="00C16DA8"/>
    <w:rsid w:val="00C25F66"/>
    <w:rsid w:val="00C41DDB"/>
    <w:rsid w:val="00C436E5"/>
    <w:rsid w:val="00C44051"/>
    <w:rsid w:val="00C47D68"/>
    <w:rsid w:val="00C525FC"/>
    <w:rsid w:val="00C54210"/>
    <w:rsid w:val="00C5451B"/>
    <w:rsid w:val="00C56C03"/>
    <w:rsid w:val="00C57A8A"/>
    <w:rsid w:val="00C57FE8"/>
    <w:rsid w:val="00C6549A"/>
    <w:rsid w:val="00C7379E"/>
    <w:rsid w:val="00C80FC1"/>
    <w:rsid w:val="00C8483C"/>
    <w:rsid w:val="00C915BF"/>
    <w:rsid w:val="00CA1A95"/>
    <w:rsid w:val="00CB30D3"/>
    <w:rsid w:val="00CB736B"/>
    <w:rsid w:val="00CC12E1"/>
    <w:rsid w:val="00CD263D"/>
    <w:rsid w:val="00CD2AD7"/>
    <w:rsid w:val="00CD64BC"/>
    <w:rsid w:val="00CD67AE"/>
    <w:rsid w:val="00CF11B0"/>
    <w:rsid w:val="00CF35E1"/>
    <w:rsid w:val="00D21D17"/>
    <w:rsid w:val="00D30822"/>
    <w:rsid w:val="00D3685C"/>
    <w:rsid w:val="00D37E0D"/>
    <w:rsid w:val="00D423EC"/>
    <w:rsid w:val="00D4753D"/>
    <w:rsid w:val="00D47C75"/>
    <w:rsid w:val="00D60A6D"/>
    <w:rsid w:val="00D659A4"/>
    <w:rsid w:val="00D661BB"/>
    <w:rsid w:val="00D67DFC"/>
    <w:rsid w:val="00D93EEA"/>
    <w:rsid w:val="00D95848"/>
    <w:rsid w:val="00DB0A75"/>
    <w:rsid w:val="00DC4B9D"/>
    <w:rsid w:val="00DC6034"/>
    <w:rsid w:val="00DC6AF4"/>
    <w:rsid w:val="00DC700A"/>
    <w:rsid w:val="00DD1035"/>
    <w:rsid w:val="00DD2648"/>
    <w:rsid w:val="00DE1198"/>
    <w:rsid w:val="00DE2FA6"/>
    <w:rsid w:val="00DE5760"/>
    <w:rsid w:val="00DF224B"/>
    <w:rsid w:val="00DF7DEB"/>
    <w:rsid w:val="00E0375C"/>
    <w:rsid w:val="00E03DA9"/>
    <w:rsid w:val="00E047D9"/>
    <w:rsid w:val="00E10C55"/>
    <w:rsid w:val="00E11A20"/>
    <w:rsid w:val="00E15FA8"/>
    <w:rsid w:val="00E166F7"/>
    <w:rsid w:val="00E335DA"/>
    <w:rsid w:val="00E36B77"/>
    <w:rsid w:val="00E36EA8"/>
    <w:rsid w:val="00E414D2"/>
    <w:rsid w:val="00E45552"/>
    <w:rsid w:val="00E459CF"/>
    <w:rsid w:val="00E46CB7"/>
    <w:rsid w:val="00E502A7"/>
    <w:rsid w:val="00E642BF"/>
    <w:rsid w:val="00E64FB5"/>
    <w:rsid w:val="00E660C4"/>
    <w:rsid w:val="00E82D5F"/>
    <w:rsid w:val="00EB5190"/>
    <w:rsid w:val="00EC5927"/>
    <w:rsid w:val="00ED2270"/>
    <w:rsid w:val="00ED5890"/>
    <w:rsid w:val="00EE09D4"/>
    <w:rsid w:val="00EF17AC"/>
    <w:rsid w:val="00EF1AAB"/>
    <w:rsid w:val="00F22A92"/>
    <w:rsid w:val="00F341DB"/>
    <w:rsid w:val="00F36E33"/>
    <w:rsid w:val="00F53807"/>
    <w:rsid w:val="00F5496F"/>
    <w:rsid w:val="00F54D09"/>
    <w:rsid w:val="00F6753F"/>
    <w:rsid w:val="00F712CE"/>
    <w:rsid w:val="00F80742"/>
    <w:rsid w:val="00F81B49"/>
    <w:rsid w:val="00F90E95"/>
    <w:rsid w:val="00F955DA"/>
    <w:rsid w:val="00FA0E20"/>
    <w:rsid w:val="00FA41A2"/>
    <w:rsid w:val="00FC245F"/>
    <w:rsid w:val="00FC7749"/>
    <w:rsid w:val="00FD1960"/>
    <w:rsid w:val="00FE1DB8"/>
    <w:rsid w:val="00FE507E"/>
    <w:rsid w:val="00FE6E71"/>
    <w:rsid w:val="00FE6FDC"/>
    <w:rsid w:val="00FF3E04"/>
    <w:rsid w:val="00FF73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AC92BB52-E759-4AE3-A879-40D2F71A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10</TotalTime>
  <Pages>7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RJ</cp:lastModifiedBy>
  <cp:revision>6</cp:revision>
  <cp:lastPrinted>2016-02-10T06:38:00Z</cp:lastPrinted>
  <dcterms:created xsi:type="dcterms:W3CDTF">2016-01-18T06:01:00Z</dcterms:created>
  <dcterms:modified xsi:type="dcterms:W3CDTF">2016-09-16T07:17:00Z</dcterms:modified>
</cp:coreProperties>
</file>