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811C48" w:rsidP="00F31A46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876001" w:rsidRPr="00051154"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15" w:rsidRDefault="003D1E15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D1E15">
              <w:rPr>
                <w:rFonts w:ascii="Arial Narrow" w:hAnsi="Arial Narrow" w:cs="Tahoma"/>
                <w:sz w:val="36"/>
                <w:lang w:val="id-ID"/>
              </w:rPr>
              <w:t>ISYS6169 /T0206</w:t>
            </w:r>
          </w:p>
          <w:p w:rsidR="00235C36" w:rsidRPr="00876A58" w:rsidRDefault="00F31A46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F31A46">
              <w:rPr>
                <w:rFonts w:ascii="Arial Narrow" w:hAnsi="Arial Narrow" w:cs="Tahoma"/>
                <w:sz w:val="36"/>
                <w:lang w:val="id-ID"/>
              </w:rPr>
              <w:t>Database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F31A46" w:rsidRDefault="00F31A46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 Informasi</w:t>
            </w:r>
          </w:p>
          <w:p w:rsidR="00F80742" w:rsidRPr="00876A58" w:rsidRDefault="00F31A46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Information System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0F057A" w:rsidRDefault="003D1E15" w:rsidP="00EF17AC">
            <w:pPr>
              <w:jc w:val="right"/>
              <w:rPr>
                <w:rFonts w:ascii="Arial" w:hAnsi="Arial" w:cs="Arial"/>
              </w:rPr>
            </w:pPr>
            <w:r w:rsidRPr="003D1E15">
              <w:rPr>
                <w:b/>
                <w:sz w:val="20"/>
              </w:rPr>
              <w:t>E1-ISYS6169-AM01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0375C" w:rsidRPr="00F31A46" w:rsidRDefault="00E0375C" w:rsidP="005B66A9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 w:rsidR="004074A1">
              <w:rPr>
                <w:rFonts w:ascii="Arial" w:hAnsi="Arial" w:cs="Arial"/>
                <w:sz w:val="18"/>
                <w:lang w:val="id-ID"/>
              </w:rPr>
              <w:t>Semester</w:t>
            </w:r>
            <w:r w:rsidR="00F31A46">
              <w:rPr>
                <w:rFonts w:ascii="Arial" w:hAnsi="Arial" w:cs="Arial"/>
                <w:sz w:val="18"/>
              </w:rPr>
              <w:t xml:space="preserve"> </w:t>
            </w:r>
            <w:r w:rsidR="00A35E9E">
              <w:rPr>
                <w:rFonts w:ascii="Arial" w:hAnsi="Arial" w:cs="Arial"/>
                <w:sz w:val="18"/>
              </w:rPr>
              <w:t>Ganjil</w:t>
            </w:r>
            <w:bookmarkStart w:id="0" w:name="_GoBack"/>
            <w:bookmarkEnd w:id="0"/>
            <w:r w:rsidR="00E642BF" w:rsidRPr="00876A58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A35E9E">
              <w:rPr>
                <w:rFonts w:ascii="Arial" w:hAnsi="Arial" w:cs="Arial"/>
                <w:sz w:val="18"/>
              </w:rPr>
              <w:t>2016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A35E9E">
              <w:rPr>
                <w:rFonts w:ascii="Arial" w:hAnsi="Arial" w:cs="Arial"/>
                <w:sz w:val="18"/>
              </w:rPr>
              <w:t>2017</w:t>
            </w:r>
          </w:p>
          <w:p w:rsidR="00535DA7" w:rsidRPr="00F31A46" w:rsidRDefault="00535DA7" w:rsidP="00A35E9E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 w:rsidR="00EF17AC"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A35E9E">
              <w:rPr>
                <w:rFonts w:ascii="Arial" w:hAnsi="Arial" w:cs="Arial"/>
                <w:i/>
                <w:sz w:val="16"/>
              </w:rPr>
              <w:t>Odd</w:t>
            </w:r>
            <w:r w:rsidR="00F31A46">
              <w:rPr>
                <w:rFonts w:ascii="Arial" w:hAnsi="Arial" w:cs="Arial"/>
                <w:i/>
                <w:sz w:val="16"/>
              </w:rPr>
              <w:t xml:space="preserve"> </w:t>
            </w:r>
            <w:r w:rsidR="004074A1"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F31A46">
              <w:rPr>
                <w:rFonts w:ascii="Arial" w:hAnsi="Arial" w:cs="Arial"/>
                <w:i/>
                <w:sz w:val="16"/>
              </w:rPr>
              <w:t xml:space="preserve"> </w:t>
            </w:r>
            <w:r w:rsidR="00DE2FA6"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A35E9E">
              <w:rPr>
                <w:rFonts w:ascii="Arial" w:hAnsi="Arial" w:cs="Arial"/>
                <w:i/>
                <w:sz w:val="16"/>
              </w:rPr>
              <w:t>2016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A35E9E"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F31A46">
              <w:rPr>
                <w:rFonts w:ascii="Arial" w:hAnsi="Arial" w:cs="Arial"/>
                <w:b/>
                <w:sz w:val="18"/>
                <w:lang w:val="id-ID"/>
              </w:rPr>
              <w:t>00</w:t>
            </w:r>
          </w:p>
          <w:p w:rsidR="00D37E0D" w:rsidRPr="00A552D5" w:rsidRDefault="002E3324" w:rsidP="005B66A9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F31A46"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:rsidR="00DC6034" w:rsidRDefault="00DC6034" w:rsidP="005B66A9"/>
    <w:p w:rsidR="00A35E9E" w:rsidRPr="00A35E9E" w:rsidRDefault="00A35E9E" w:rsidP="00A35E9E">
      <w:pPr>
        <w:pStyle w:val="ListParagraph"/>
        <w:numPr>
          <w:ilvl w:val="0"/>
          <w:numId w:val="15"/>
        </w:numPr>
      </w:pPr>
      <w:r w:rsidRPr="00A35E9E">
        <w:t>Apply database language and SQL Programming language</w:t>
      </w:r>
    </w:p>
    <w:p w:rsidR="00A35E9E" w:rsidRDefault="00A35E9E" w:rsidP="00A35E9E">
      <w:pPr>
        <w:pStyle w:val="ListParagraph"/>
        <w:numPr>
          <w:ilvl w:val="0"/>
          <w:numId w:val="15"/>
        </w:numPr>
      </w:pPr>
      <w:r w:rsidRPr="00A35E9E">
        <w:t>Evaluate database processing and security Mechanism</w:t>
      </w:r>
    </w:p>
    <w:p w:rsidR="00DC6034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EF0739" w:rsidRDefault="00EF0739" w:rsidP="00EF0739"/>
    <w:p w:rsidR="00EF0739" w:rsidRPr="00CE34B0" w:rsidRDefault="00CE34B0" w:rsidP="001B55C9">
      <w:pPr>
        <w:pStyle w:val="ListParagraph"/>
        <w:numPr>
          <w:ilvl w:val="0"/>
          <w:numId w:val="15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 xml:space="preserve">Session 08 </w:t>
      </w:r>
      <w:r w:rsidRPr="00CE34B0">
        <w:rPr>
          <w:rFonts w:eastAsia="Times New Roman"/>
          <w:b/>
          <w:color w:val="000000"/>
          <w:lang w:eastAsia="en-US"/>
        </w:rPr>
        <w:t>-</w:t>
      </w:r>
      <w:r>
        <w:rPr>
          <w:rFonts w:eastAsia="Times New Roman"/>
          <w:color w:val="000000"/>
          <w:lang w:eastAsia="en-US"/>
        </w:rPr>
        <w:t xml:space="preserve"> </w:t>
      </w:r>
      <w:r w:rsidR="00EF0739" w:rsidRPr="00CE34B0">
        <w:rPr>
          <w:rFonts w:eastAsia="Times New Roman"/>
          <w:color w:val="000000"/>
          <w:lang w:eastAsia="en-US"/>
        </w:rPr>
        <w:t>SQL – Data Definition</w:t>
      </w:r>
      <w:r w:rsidR="00A35E9E">
        <w:rPr>
          <w:rFonts w:eastAsia="Times New Roman"/>
          <w:color w:val="000000"/>
          <w:lang w:eastAsia="en-US"/>
        </w:rPr>
        <w:t xml:space="preserve"> (2)</w:t>
      </w:r>
    </w:p>
    <w:p w:rsidR="00DC6034" w:rsidRDefault="00DC6034" w:rsidP="005B66A9"/>
    <w:p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DC6034" w:rsidRDefault="00DC6034" w:rsidP="005B66A9"/>
    <w:p w:rsidR="00A35E9E" w:rsidRPr="00A35E9E" w:rsidRDefault="00A35E9E" w:rsidP="00A35E9E">
      <w:pPr>
        <w:pStyle w:val="ListParagraph"/>
        <w:numPr>
          <w:ilvl w:val="0"/>
          <w:numId w:val="15"/>
        </w:numPr>
        <w:rPr>
          <w:b/>
        </w:rPr>
      </w:pPr>
      <w:r w:rsidRPr="00A35E9E">
        <w:rPr>
          <w:b/>
        </w:rPr>
        <w:t>Create and Update View</w:t>
      </w:r>
    </w:p>
    <w:p w:rsidR="00A35E9E" w:rsidRPr="00A35E9E" w:rsidRDefault="00A35E9E" w:rsidP="00A35E9E">
      <w:pPr>
        <w:pStyle w:val="ListParagraph"/>
        <w:numPr>
          <w:ilvl w:val="0"/>
          <w:numId w:val="15"/>
        </w:numPr>
        <w:rPr>
          <w:b/>
        </w:rPr>
      </w:pPr>
      <w:r w:rsidRPr="00A35E9E">
        <w:rPr>
          <w:b/>
        </w:rPr>
        <w:t>Dropping Views</w:t>
      </w:r>
    </w:p>
    <w:p w:rsidR="00A35E9E" w:rsidRPr="00A35E9E" w:rsidRDefault="00A35E9E" w:rsidP="00A35E9E">
      <w:pPr>
        <w:pStyle w:val="ListParagraph"/>
        <w:numPr>
          <w:ilvl w:val="0"/>
          <w:numId w:val="15"/>
        </w:numPr>
      </w:pPr>
      <w:r w:rsidRPr="00A35E9E">
        <w:t>Access control : GRANT and REVOKE command</w:t>
      </w:r>
    </w:p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0D300C" w:rsidRDefault="000D300C" w:rsidP="005B66A9"/>
    <w:p w:rsidR="002538D4" w:rsidRDefault="002538D4" w:rsidP="005B66A9"/>
    <w:p w:rsidR="002538D4" w:rsidRDefault="002538D4" w:rsidP="005B66A9"/>
    <w:p w:rsidR="002538D4" w:rsidRDefault="002538D4" w:rsidP="005B66A9"/>
    <w:p w:rsidR="00A35E9E" w:rsidRDefault="00A35E9E" w:rsidP="005B66A9"/>
    <w:p w:rsidR="00A35E9E" w:rsidRDefault="00A35E9E" w:rsidP="005B66A9"/>
    <w:p w:rsidR="00A35E9E" w:rsidRDefault="00A35E9E" w:rsidP="005B66A9"/>
    <w:p w:rsidR="00A35E9E" w:rsidRDefault="00A35E9E" w:rsidP="005B66A9"/>
    <w:p w:rsidR="002538D4" w:rsidRDefault="002538D4" w:rsidP="005B66A9"/>
    <w:p w:rsidR="00DC6034" w:rsidRDefault="00DC6034" w:rsidP="005B66A9"/>
    <w:p w:rsidR="00AA0396" w:rsidRDefault="00AA0396" w:rsidP="00AA0396">
      <w:pPr>
        <w:ind w:left="-90"/>
        <w:rPr>
          <w:b/>
        </w:rPr>
      </w:pPr>
      <w:r>
        <w:rPr>
          <w:b/>
        </w:rPr>
        <w:lastRenderedPageBreak/>
        <w:t>Tabel Relasional</w:t>
      </w:r>
    </w:p>
    <w:p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:rsidR="00AA0396" w:rsidRDefault="00AA0396" w:rsidP="005B66A9"/>
    <w:p w:rsidR="00AA0396" w:rsidRDefault="00AA0396" w:rsidP="005B66A9"/>
    <w:p w:rsidR="00AA0396" w:rsidRDefault="00AA0396" w:rsidP="005B66A9"/>
    <w:p w:rsidR="00AA0396" w:rsidRDefault="00AA0396" w:rsidP="005B66A9"/>
    <w:p w:rsidR="00AA0396" w:rsidRDefault="000E7842" w:rsidP="005B66A9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396" w:rsidRDefault="00AA0396" w:rsidP="005B66A9"/>
    <w:p w:rsidR="00AA0396" w:rsidRDefault="00AA0396" w:rsidP="005B66A9"/>
    <w:p w:rsidR="00AA0396" w:rsidRDefault="00AA0396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2538D4" w:rsidRDefault="002538D4" w:rsidP="005B66A9"/>
    <w:p w:rsidR="002538D4" w:rsidRDefault="002538D4" w:rsidP="005B66A9"/>
    <w:p w:rsidR="002538D4" w:rsidRDefault="002538D4" w:rsidP="005B66A9"/>
    <w:p w:rsidR="00735483" w:rsidRDefault="00735483" w:rsidP="005B66A9"/>
    <w:p w:rsidR="00735483" w:rsidRDefault="00735483" w:rsidP="005B66A9"/>
    <w:p w:rsidR="00735483" w:rsidRPr="00786CEE" w:rsidRDefault="00735483" w:rsidP="005B66A9"/>
    <w:p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r w:rsidRPr="004678F3">
        <w:rPr>
          <w:b/>
          <w:bCs/>
        </w:rPr>
        <w:lastRenderedPageBreak/>
        <w:t>Sintaks</w:t>
      </w:r>
    </w:p>
    <w:p w:rsidR="00E11A20" w:rsidRPr="002538D4" w:rsidRDefault="00D661BB" w:rsidP="002538D4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:rsidR="00E11A20" w:rsidRDefault="00E11A20" w:rsidP="00786CEE"/>
    <w:p w:rsidR="00A7595D" w:rsidRPr="00083BB0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 w:rsidRPr="00083BB0">
        <w:rPr>
          <w:b/>
          <w:bCs/>
        </w:rPr>
        <w:t>Create view</w:t>
      </w:r>
    </w:p>
    <w:p w:rsidR="00A7595D" w:rsidRPr="00A028B6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A028B6">
        <w:rPr>
          <w:bCs/>
        </w:rPr>
        <w:t xml:space="preserve">Create view </w:t>
      </w:r>
      <w:r w:rsidRPr="00083BB0">
        <w:rPr>
          <w:b/>
          <w:bCs/>
        </w:rPr>
        <w:t>view_name</w:t>
      </w:r>
    </w:p>
    <w:p w:rsidR="00A7595D" w:rsidRPr="00A028B6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proofErr w:type="gramStart"/>
      <w:r w:rsidRPr="00A028B6">
        <w:rPr>
          <w:bCs/>
        </w:rPr>
        <w:t>[ (</w:t>
      </w:r>
      <w:proofErr w:type="gramEnd"/>
      <w:r w:rsidRPr="00A028B6">
        <w:rPr>
          <w:bCs/>
        </w:rPr>
        <w:t xml:space="preserve"> column , .....) ]</w:t>
      </w:r>
    </w:p>
    <w:p w:rsidR="00A7595D" w:rsidRPr="00A028B6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A028B6">
        <w:rPr>
          <w:bCs/>
        </w:rPr>
        <w:t>As subquery</w:t>
      </w:r>
    </w:p>
    <w:p w:rsidR="00A7595D" w:rsidRPr="00A028B6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proofErr w:type="gramStart"/>
      <w:r w:rsidRPr="00A028B6">
        <w:rPr>
          <w:bCs/>
        </w:rPr>
        <w:t>[ with</w:t>
      </w:r>
      <w:proofErr w:type="gramEnd"/>
      <w:r w:rsidRPr="00A028B6">
        <w:rPr>
          <w:bCs/>
        </w:rPr>
        <w:t xml:space="preserve"> check option]</w:t>
      </w:r>
    </w:p>
    <w:p w:rsidR="00A7595D" w:rsidRPr="00A028B6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:rsidR="00A7595D" w:rsidRPr="00083BB0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</w:rPr>
      </w:pPr>
      <w:r w:rsidRPr="00083BB0">
        <w:rPr>
          <w:b/>
          <w:bCs/>
        </w:rPr>
        <w:t>Drop View</w:t>
      </w:r>
    </w:p>
    <w:p w:rsidR="00A7595D" w:rsidRPr="00484AB0" w:rsidRDefault="00A7595D" w:rsidP="00A7595D">
      <w:pPr>
        <w:pBdr>
          <w:top w:val="dashDotStroked" w:sz="24" w:space="1" w:color="999999"/>
          <w:left w:val="dashDotStroked" w:sz="24" w:space="0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A028B6">
        <w:rPr>
          <w:bCs/>
        </w:rPr>
        <w:t>Drop view [</w:t>
      </w:r>
      <w:r w:rsidRPr="00083BB0">
        <w:rPr>
          <w:b/>
          <w:bCs/>
        </w:rPr>
        <w:t>view_name</w:t>
      </w:r>
      <w:r w:rsidRPr="00A028B6">
        <w:rPr>
          <w:bCs/>
        </w:rPr>
        <w:t>]</w:t>
      </w:r>
    </w:p>
    <w:p w:rsidR="00E11A20" w:rsidRDefault="00E11A20" w:rsidP="00786CEE"/>
    <w:p w:rsidR="003F75F8" w:rsidRDefault="003F75F8" w:rsidP="00786CEE"/>
    <w:p w:rsidR="003F75F8" w:rsidRDefault="003F75F8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CE34B0" w:rsidRDefault="00CE34B0" w:rsidP="00786CEE"/>
    <w:p w:rsidR="002538D4" w:rsidRDefault="002538D4" w:rsidP="00786CEE"/>
    <w:p w:rsidR="002538D4" w:rsidRDefault="002538D4" w:rsidP="00786CEE"/>
    <w:p w:rsidR="002538D4" w:rsidRDefault="002538D4" w:rsidP="00786CEE"/>
    <w:p w:rsidR="002538D4" w:rsidRDefault="002538D4" w:rsidP="00786CEE"/>
    <w:p w:rsidR="002538D4" w:rsidRDefault="002538D4" w:rsidP="00786CEE"/>
    <w:p w:rsidR="00CE34B0" w:rsidRDefault="00CE34B0" w:rsidP="00786CEE"/>
    <w:p w:rsidR="000D300C" w:rsidRDefault="000D300C" w:rsidP="00786CEE"/>
    <w:p w:rsidR="00F144AE" w:rsidRPr="00786CEE" w:rsidRDefault="00F144AE" w:rsidP="00786CEE"/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E414D2" w:rsidRDefault="00E414D2" w:rsidP="00E414D2"/>
    <w:p w:rsidR="00720F75" w:rsidRPr="000D300C" w:rsidRDefault="00720F75" w:rsidP="000D300C">
      <w:pPr>
        <w:pStyle w:val="Heading2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Create a view named ‘</w:t>
      </w:r>
      <w:r w:rsidR="004A2C53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ViewBonus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’ to display </w:t>
      </w:r>
      <w:r w:rsidR="009942DD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BinusId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(obtained from </w:t>
      </w:r>
      <w:r w:rsidR="00170B83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CustomerID</w:t>
      </w:r>
      <w:r w:rsidR="009942DD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by replacing the first 2 characters with ‘</w:t>
      </w:r>
      <w:r w:rsidR="006A0DDE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BN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’), </w:t>
      </w:r>
      <w:r w:rsidR="0042173E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and CustomerName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for every </w:t>
      </w:r>
      <w:r w:rsidR="00413BC2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customer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whose </w:t>
      </w:r>
      <w:r w:rsidR="00413BC2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name</w:t>
      </w:r>
      <w:r w:rsidR="00311342"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is more than 10 characters</w:t>
      </w:r>
      <w:r w:rsidRPr="000D30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:rsidR="00720F75" w:rsidRPr="000D300C" w:rsidRDefault="00720F75" w:rsidP="000D300C">
      <w:pPr>
        <w:ind w:left="360"/>
        <w:jc w:val="both"/>
        <w:rPr>
          <w:b/>
        </w:rPr>
      </w:pPr>
      <w:r w:rsidRPr="000D300C">
        <w:rPr>
          <w:b/>
        </w:rPr>
        <w:t>(</w:t>
      </w:r>
      <w:proofErr w:type="gramStart"/>
      <w:r w:rsidRPr="000D300C">
        <w:rPr>
          <w:b/>
        </w:rPr>
        <w:t>create</w:t>
      </w:r>
      <w:proofErr w:type="gramEnd"/>
      <w:r w:rsidRPr="000D300C">
        <w:rPr>
          <w:b/>
        </w:rPr>
        <w:t xml:space="preserve"> view</w:t>
      </w:r>
      <w:r w:rsidRPr="000D300C">
        <w:t>,</w:t>
      </w:r>
      <w:r w:rsidRPr="000D300C">
        <w:rPr>
          <w:b/>
        </w:rPr>
        <w:t xml:space="preserve"> stuff</w:t>
      </w:r>
      <w:r w:rsidRPr="000D300C">
        <w:t>,</w:t>
      </w:r>
      <w:r w:rsidRPr="000D300C">
        <w:rPr>
          <w:b/>
        </w:rPr>
        <w:t xml:space="preserve"> l</w:t>
      </w:r>
      <w:r w:rsidR="008A09F4" w:rsidRPr="000D300C">
        <w:rPr>
          <w:b/>
        </w:rPr>
        <w:t>en</w:t>
      </w:r>
      <w:r w:rsidRPr="000D300C">
        <w:rPr>
          <w:b/>
        </w:rPr>
        <w:t>)</w:t>
      </w:r>
    </w:p>
    <w:p w:rsidR="00620010" w:rsidRPr="000D300C" w:rsidRDefault="00620010" w:rsidP="000D300C">
      <w:pPr>
        <w:ind w:left="360"/>
        <w:jc w:val="both"/>
        <w:rPr>
          <w:b/>
        </w:rPr>
      </w:pPr>
    </w:p>
    <w:p w:rsidR="00620010" w:rsidRPr="000D300C" w:rsidRDefault="00600360" w:rsidP="000D300C">
      <w:pPr>
        <w:ind w:left="360"/>
        <w:jc w:val="both"/>
        <w:rPr>
          <w:b/>
        </w:rPr>
      </w:pPr>
      <w:r w:rsidRPr="000D300C">
        <w:rPr>
          <w:b/>
          <w:noProof/>
          <w:lang w:eastAsia="en-US"/>
        </w:rPr>
        <w:drawing>
          <wp:inline distT="0" distB="0" distL="0" distR="0">
            <wp:extent cx="1805305" cy="724535"/>
            <wp:effectExtent l="0" t="0" r="0" b="0"/>
            <wp:docPr id="7" name="Picture 7" descr="C:\Users\AdityaMili\Desktop\BANK SOAL\Bank Case Making\03 -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3 -\new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9F4" w:rsidRPr="000D300C" w:rsidRDefault="008A09F4" w:rsidP="000D300C">
      <w:pPr>
        <w:ind w:left="360"/>
        <w:jc w:val="both"/>
        <w:rPr>
          <w:b/>
        </w:rPr>
      </w:pPr>
    </w:p>
    <w:p w:rsidR="00E06AEC" w:rsidRPr="000D300C" w:rsidRDefault="00E06AEC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Create a view named ‘</w:t>
      </w:r>
      <w:r w:rsidR="00AF2EF7" w:rsidRPr="000D300C">
        <w:t>ViewCustomerData</w:t>
      </w:r>
      <w:r w:rsidRPr="000D300C">
        <w:t xml:space="preserve">’ to display Name (obtained from </w:t>
      </w:r>
      <w:r w:rsidR="00170B83" w:rsidRPr="000D300C">
        <w:t>customer</w:t>
      </w:r>
      <w:r w:rsidRPr="000D300C">
        <w:t>’s name</w:t>
      </w:r>
      <w:r w:rsidR="002A190A" w:rsidRPr="000D300C">
        <w:t xml:space="preserve"> from the first character until a character before space</w:t>
      </w:r>
      <w:r w:rsidRPr="000D300C">
        <w:t xml:space="preserve">), </w:t>
      </w:r>
      <w:r w:rsidR="00170B83" w:rsidRPr="000D300C">
        <w:t>Address</w:t>
      </w:r>
      <w:r w:rsidRPr="000D300C">
        <w:t xml:space="preserve"> (obtained from </w:t>
      </w:r>
      <w:r w:rsidR="00170B83" w:rsidRPr="000D300C">
        <w:t>CustomerAddress</w:t>
      </w:r>
      <w:r w:rsidRPr="000D300C">
        <w:t xml:space="preserve">), and </w:t>
      </w:r>
      <w:r w:rsidR="002C288D" w:rsidRPr="000D300C">
        <w:t>Phone</w:t>
      </w:r>
      <w:r w:rsidRPr="000D300C">
        <w:t xml:space="preserve"> (obtained from </w:t>
      </w:r>
      <w:r w:rsidR="002C288D" w:rsidRPr="000D300C">
        <w:t>CustomerPhone</w:t>
      </w:r>
      <w:r w:rsidRPr="000D300C">
        <w:t xml:space="preserve">) for every </w:t>
      </w:r>
      <w:r w:rsidR="0088137D" w:rsidRPr="000D300C">
        <w:t>customer</w:t>
      </w:r>
      <w:r w:rsidRPr="000D300C">
        <w:t xml:space="preserve"> whose name </w:t>
      </w:r>
      <w:r w:rsidR="00E21593" w:rsidRPr="000D300C">
        <w:t>contains space</w:t>
      </w:r>
      <w:r w:rsidRPr="000D300C">
        <w:t xml:space="preserve">. </w:t>
      </w:r>
    </w:p>
    <w:p w:rsidR="00E06AEC" w:rsidRPr="000D300C" w:rsidRDefault="00E06AEC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</w:t>
      </w:r>
      <w:proofErr w:type="gramStart"/>
      <w:r w:rsidRPr="000D300C">
        <w:rPr>
          <w:b/>
        </w:rPr>
        <w:t>create</w:t>
      </w:r>
      <w:proofErr w:type="gramEnd"/>
      <w:r w:rsidRPr="000D300C">
        <w:rPr>
          <w:b/>
        </w:rPr>
        <w:t xml:space="preserve"> view</w:t>
      </w:r>
      <w:r w:rsidRPr="000D300C">
        <w:t xml:space="preserve">, </w:t>
      </w:r>
      <w:r w:rsidRPr="000D300C">
        <w:rPr>
          <w:b/>
        </w:rPr>
        <w:t>substring</w:t>
      </w:r>
      <w:r w:rsidRPr="000D300C">
        <w:t>,</w:t>
      </w:r>
      <w:r w:rsidRPr="000D300C">
        <w:rPr>
          <w:b/>
        </w:rPr>
        <w:t xml:space="preserve"> charindex)</w:t>
      </w:r>
    </w:p>
    <w:p w:rsidR="00620010" w:rsidRPr="000D300C" w:rsidRDefault="00620010" w:rsidP="000D300C">
      <w:pPr>
        <w:pStyle w:val="ListParagraph"/>
        <w:ind w:left="360"/>
        <w:jc w:val="both"/>
        <w:rPr>
          <w:b/>
        </w:rPr>
      </w:pPr>
    </w:p>
    <w:p w:rsidR="00620010" w:rsidRPr="000D300C" w:rsidRDefault="00600360" w:rsidP="000D300C">
      <w:pPr>
        <w:jc w:val="both"/>
        <w:rPr>
          <w:b/>
        </w:rPr>
      </w:pPr>
      <w:r w:rsidRPr="000D300C">
        <w:rPr>
          <w:b/>
        </w:rPr>
        <w:t xml:space="preserve">    </w:t>
      </w:r>
      <w:r w:rsidRPr="000D300C">
        <w:rPr>
          <w:b/>
          <w:noProof/>
          <w:lang w:eastAsia="en-US"/>
        </w:rPr>
        <w:drawing>
          <wp:inline distT="0" distB="0" distL="0" distR="0">
            <wp:extent cx="3111500" cy="926465"/>
            <wp:effectExtent l="0" t="0" r="0" b="0"/>
            <wp:docPr id="16" name="Picture 16" descr="C:\Users\AdityaMili\Desktop\BANK SOAL\Bank Case Making\03 -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3 -\new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EC" w:rsidRPr="000D300C" w:rsidRDefault="001322EC" w:rsidP="000D300C">
      <w:pPr>
        <w:jc w:val="both"/>
        <w:rPr>
          <w:b/>
        </w:rPr>
      </w:pPr>
    </w:p>
    <w:p w:rsidR="00EE10D0" w:rsidRPr="000D300C" w:rsidRDefault="00EE10D0" w:rsidP="000D300C">
      <w:pPr>
        <w:pStyle w:val="ListParagraph"/>
        <w:ind w:left="360"/>
        <w:jc w:val="both"/>
        <w:rPr>
          <w:b/>
        </w:rPr>
      </w:pPr>
    </w:p>
    <w:p w:rsidR="00071EBD" w:rsidRPr="000D300C" w:rsidRDefault="00071EBD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Create a view named ‘</w:t>
      </w:r>
      <w:r w:rsidR="00DC6C59" w:rsidRPr="000D300C">
        <w:t>ViewTreatment</w:t>
      </w:r>
      <w:r w:rsidRPr="000D300C">
        <w:t xml:space="preserve">’ to display </w:t>
      </w:r>
      <w:r w:rsidR="003435CC" w:rsidRPr="000D300C">
        <w:t>TreatmentName</w:t>
      </w:r>
      <w:r w:rsidRPr="000D300C">
        <w:t xml:space="preserve">, </w:t>
      </w:r>
      <w:r w:rsidR="00D110EB" w:rsidRPr="000D300C">
        <w:t>TreatmentTypeName</w:t>
      </w:r>
      <w:r w:rsidRPr="000D300C">
        <w:t>, Price (obtained from Price by adding ‘Rp</w:t>
      </w:r>
      <w:proofErr w:type="gramStart"/>
      <w:r w:rsidRPr="000D300C">
        <w:t>. ’</w:t>
      </w:r>
      <w:proofErr w:type="gramEnd"/>
      <w:r w:rsidRPr="000D300C">
        <w:t xml:space="preserve"> in front of Price) for every </w:t>
      </w:r>
      <w:r w:rsidR="00670787" w:rsidRPr="000D300C">
        <w:t>treatment which type is ‘Hair Treatment’ and</w:t>
      </w:r>
      <w:r w:rsidR="00670787" w:rsidRPr="000D300C">
        <w:rPr>
          <w:rStyle w:val="CommentReference"/>
          <w:sz w:val="24"/>
          <w:szCs w:val="24"/>
        </w:rPr>
        <w:t xml:space="preserve"> </w:t>
      </w:r>
      <w:r w:rsidRPr="000D300C">
        <w:t xml:space="preserve">price is between </w:t>
      </w:r>
      <w:r w:rsidR="00AC54C0" w:rsidRPr="000D300C">
        <w:t>450000</w:t>
      </w:r>
      <w:r w:rsidR="007A1F96" w:rsidRPr="000D300C">
        <w:t xml:space="preserve"> and 800</w:t>
      </w:r>
      <w:r w:rsidRPr="000D300C">
        <w:t xml:space="preserve">000. </w:t>
      </w:r>
    </w:p>
    <w:p w:rsidR="00071EBD" w:rsidRPr="000D300C" w:rsidRDefault="00071EBD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</w:t>
      </w:r>
      <w:proofErr w:type="gramStart"/>
      <w:r w:rsidRPr="000D300C">
        <w:rPr>
          <w:b/>
        </w:rPr>
        <w:t>create</w:t>
      </w:r>
      <w:proofErr w:type="gramEnd"/>
      <w:r w:rsidRPr="000D300C">
        <w:rPr>
          <w:b/>
        </w:rPr>
        <w:t xml:space="preserve"> view</w:t>
      </w:r>
      <w:r w:rsidRPr="000D300C">
        <w:t>,</w:t>
      </w:r>
      <w:r w:rsidRPr="000D300C">
        <w:rPr>
          <w:b/>
        </w:rPr>
        <w:t xml:space="preserve"> cast</w:t>
      </w:r>
      <w:r w:rsidRPr="000D300C">
        <w:t>,</w:t>
      </w:r>
      <w:r w:rsidRPr="000D300C">
        <w:rPr>
          <w:b/>
        </w:rPr>
        <w:t xml:space="preserve"> between)</w:t>
      </w:r>
    </w:p>
    <w:p w:rsidR="00A4416D" w:rsidRPr="000D300C" w:rsidRDefault="00A4416D" w:rsidP="000D300C">
      <w:pPr>
        <w:pStyle w:val="ListParagraph"/>
        <w:ind w:left="360"/>
        <w:jc w:val="both"/>
        <w:rPr>
          <w:b/>
        </w:rPr>
      </w:pPr>
    </w:p>
    <w:p w:rsidR="00620010" w:rsidRPr="000D300C" w:rsidRDefault="002A76C0" w:rsidP="000D300C">
      <w:pPr>
        <w:pStyle w:val="ListParagraph"/>
        <w:ind w:left="360"/>
        <w:jc w:val="both"/>
        <w:rPr>
          <w:b/>
        </w:rPr>
      </w:pPr>
      <w:r w:rsidRPr="000D300C">
        <w:rPr>
          <w:b/>
          <w:noProof/>
          <w:lang w:eastAsia="en-US"/>
        </w:rPr>
        <w:drawing>
          <wp:inline distT="0" distB="0" distL="0" distR="0">
            <wp:extent cx="3396615" cy="748030"/>
            <wp:effectExtent l="0" t="0" r="0" b="0"/>
            <wp:docPr id="17" name="Picture 17" descr="C:\Users\AdityaMili\Desktop\BANK SOAL\Bank Case Making\03 -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3 -\new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10" w:rsidRPr="000D300C" w:rsidRDefault="00620010" w:rsidP="000D300C">
      <w:pPr>
        <w:pStyle w:val="ListParagraph"/>
        <w:ind w:left="360"/>
        <w:jc w:val="both"/>
        <w:rPr>
          <w:b/>
        </w:rPr>
      </w:pPr>
    </w:p>
    <w:p w:rsidR="00C61A37" w:rsidRPr="000D300C" w:rsidRDefault="00C61A37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Create a view named ‘</w:t>
      </w:r>
      <w:r w:rsidR="00224B7C" w:rsidRPr="000D300C">
        <w:t>ViewTransaction</w:t>
      </w:r>
      <w:r w:rsidRPr="000D300C">
        <w:t xml:space="preserve">’ to display </w:t>
      </w:r>
      <w:r w:rsidR="00CE546F" w:rsidRPr="000D300C">
        <w:t>StaffName</w:t>
      </w:r>
      <w:r w:rsidRPr="000D300C">
        <w:t xml:space="preserve">, </w:t>
      </w:r>
      <w:r w:rsidR="001E7E65" w:rsidRPr="000D300C">
        <w:t>CustomerName</w:t>
      </w:r>
      <w:r w:rsidRPr="000D300C">
        <w:t xml:space="preserve">, </w:t>
      </w:r>
      <w:r w:rsidR="00A54753" w:rsidRPr="000D300C">
        <w:t>TransactionDate</w:t>
      </w:r>
      <w:r w:rsidRPr="000D300C">
        <w:t xml:space="preserve"> (obtained from </w:t>
      </w:r>
      <w:r w:rsidR="004D2D41" w:rsidRPr="000D300C">
        <w:t>TransactionDate</w:t>
      </w:r>
      <w:r w:rsidR="006A51A7" w:rsidRPr="000D300C">
        <w:t xml:space="preserve"> in ‘dd </w:t>
      </w:r>
      <w:proofErr w:type="gramStart"/>
      <w:r w:rsidR="006A51A7" w:rsidRPr="000D300C">
        <w:t>m</w:t>
      </w:r>
      <w:r w:rsidRPr="000D300C">
        <w:t>on</w:t>
      </w:r>
      <w:proofErr w:type="gramEnd"/>
      <w:r w:rsidRPr="000D300C">
        <w:t xml:space="preserve"> yyyy’ format), and PaymentType for every transaction which the transaction is between </w:t>
      </w:r>
      <w:r w:rsidR="00C03587" w:rsidRPr="000D300C">
        <w:t>21</w:t>
      </w:r>
      <w:r w:rsidR="005704AB" w:rsidRPr="000D300C">
        <w:rPr>
          <w:vertAlign w:val="superscript"/>
        </w:rPr>
        <w:t>st</w:t>
      </w:r>
      <w:r w:rsidRPr="000D300C">
        <w:t xml:space="preserve"> and </w:t>
      </w:r>
      <w:r w:rsidR="00C03587" w:rsidRPr="000D300C">
        <w:t>25</w:t>
      </w:r>
      <w:r w:rsidRPr="000D300C">
        <w:rPr>
          <w:vertAlign w:val="superscript"/>
        </w:rPr>
        <w:t>th</w:t>
      </w:r>
      <w:r w:rsidRPr="000D300C">
        <w:t xml:space="preserve"> day and was paid by ‘</w:t>
      </w:r>
      <w:r w:rsidR="00C03587" w:rsidRPr="000D300C">
        <w:t>Credit</w:t>
      </w:r>
      <w:r w:rsidRPr="000D300C">
        <w:t xml:space="preserve">’. </w:t>
      </w:r>
    </w:p>
    <w:p w:rsidR="00C61A37" w:rsidRPr="000D300C" w:rsidRDefault="00C61A37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</w:t>
      </w:r>
      <w:proofErr w:type="gramStart"/>
      <w:r w:rsidRPr="000D300C">
        <w:rPr>
          <w:b/>
        </w:rPr>
        <w:t>create</w:t>
      </w:r>
      <w:proofErr w:type="gramEnd"/>
      <w:r w:rsidRPr="000D300C">
        <w:rPr>
          <w:b/>
        </w:rPr>
        <w:t xml:space="preserve"> view</w:t>
      </w:r>
      <w:r w:rsidRPr="000D300C">
        <w:t xml:space="preserve">, </w:t>
      </w:r>
      <w:r w:rsidRPr="000D300C">
        <w:rPr>
          <w:b/>
        </w:rPr>
        <w:t>convert</w:t>
      </w:r>
      <w:r w:rsidRPr="000D300C">
        <w:t>,</w:t>
      </w:r>
      <w:r w:rsidRPr="000D300C">
        <w:rPr>
          <w:b/>
        </w:rPr>
        <w:t xml:space="preserve"> day</w:t>
      </w:r>
      <w:r w:rsidRPr="000D300C">
        <w:t xml:space="preserve">, </w:t>
      </w:r>
      <w:r w:rsidRPr="000D300C">
        <w:rPr>
          <w:b/>
        </w:rPr>
        <w:t>between)</w:t>
      </w:r>
    </w:p>
    <w:p w:rsidR="00BC0954" w:rsidRPr="000D300C" w:rsidRDefault="00BC0954" w:rsidP="000D300C">
      <w:pPr>
        <w:pStyle w:val="ListParagraph"/>
        <w:ind w:left="360"/>
        <w:jc w:val="both"/>
        <w:rPr>
          <w:b/>
        </w:rPr>
      </w:pPr>
    </w:p>
    <w:p w:rsidR="00620010" w:rsidRPr="002538D4" w:rsidRDefault="007676F2" w:rsidP="002538D4">
      <w:pPr>
        <w:pStyle w:val="ListParagraph"/>
        <w:ind w:left="360"/>
        <w:jc w:val="both"/>
        <w:rPr>
          <w:b/>
        </w:rPr>
      </w:pPr>
      <w:r w:rsidRPr="000D300C">
        <w:rPr>
          <w:b/>
          <w:noProof/>
          <w:lang w:eastAsia="en-US"/>
        </w:rPr>
        <w:drawing>
          <wp:inline distT="0" distB="0" distL="0" distR="0">
            <wp:extent cx="3776345" cy="570230"/>
            <wp:effectExtent l="0" t="0" r="0" b="0"/>
            <wp:docPr id="18" name="Picture 18" descr="C:\Users\AdityaMili\Desktop\BANK SOAL\Bank Case Making\03 -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3 -\new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10" w:rsidRPr="000D300C" w:rsidRDefault="00620010" w:rsidP="000D300C">
      <w:pPr>
        <w:pStyle w:val="ListParagraph"/>
        <w:ind w:left="360"/>
        <w:jc w:val="both"/>
        <w:rPr>
          <w:b/>
        </w:rPr>
      </w:pPr>
    </w:p>
    <w:p w:rsidR="00540D52" w:rsidRPr="000D300C" w:rsidRDefault="00540D52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Create a view named ‘</w:t>
      </w:r>
      <w:r w:rsidR="00A16BE1" w:rsidRPr="000D300C">
        <w:t>ViewBonusCustomer</w:t>
      </w:r>
      <w:r w:rsidRPr="000D300C">
        <w:t xml:space="preserve">’ to display </w:t>
      </w:r>
      <w:r w:rsidR="00C60C1A" w:rsidRPr="000D300C">
        <w:t>BonusId</w:t>
      </w:r>
      <w:r w:rsidRPr="000D300C">
        <w:t xml:space="preserve"> (obtained from </w:t>
      </w:r>
      <w:r w:rsidR="00300BFC" w:rsidRPr="000D300C">
        <w:t>CustomerId</w:t>
      </w:r>
      <w:r w:rsidRPr="000D300C">
        <w:t xml:space="preserve"> by replacing ‘</w:t>
      </w:r>
      <w:r w:rsidR="002A55DA" w:rsidRPr="000D300C">
        <w:t>CU</w:t>
      </w:r>
      <w:r w:rsidRPr="000D300C">
        <w:t>’ with ‘</w:t>
      </w:r>
      <w:r w:rsidR="002A55DA" w:rsidRPr="000D300C">
        <w:t>BN</w:t>
      </w:r>
      <w:r w:rsidRPr="000D300C">
        <w:t>’), Name (</w:t>
      </w:r>
      <w:r w:rsidR="001B6A80" w:rsidRPr="000D300C">
        <w:t>Obtained from CustomerName by taking the next character after space until the last character</w:t>
      </w:r>
      <w:r w:rsidR="00333B97">
        <w:t xml:space="preserve"> in lower case format</w:t>
      </w:r>
      <w:r w:rsidRPr="000D300C">
        <w:t xml:space="preserve">), Day (obtained from the day when the </w:t>
      </w:r>
      <w:r w:rsidR="00C956F5" w:rsidRPr="000D300C">
        <w:t>tran</w:t>
      </w:r>
      <w:r w:rsidR="008940B2" w:rsidRPr="000D300C">
        <w:t>s</w:t>
      </w:r>
      <w:r w:rsidR="00C956F5" w:rsidRPr="000D300C">
        <w:t>action</w:t>
      </w:r>
      <w:r w:rsidRPr="000D300C">
        <w:t xml:space="preserve"> </w:t>
      </w:r>
      <w:r w:rsidRPr="000D300C">
        <w:lastRenderedPageBreak/>
        <w:t xml:space="preserve">happened), and </w:t>
      </w:r>
      <w:r w:rsidR="00AB160F" w:rsidRPr="000D300C">
        <w:t>TransactionDate</w:t>
      </w:r>
      <w:r w:rsidR="00D5691F" w:rsidRPr="000D300C">
        <w:t xml:space="preserve"> (obtained from TransactionDate in ‘mm/dd/yy’ format)</w:t>
      </w:r>
      <w:r w:rsidRPr="000D300C">
        <w:t xml:space="preserve"> for every </w:t>
      </w:r>
      <w:r w:rsidR="001C1EFA" w:rsidRPr="000D300C">
        <w:t>transaction</w:t>
      </w:r>
      <w:r w:rsidR="00C606C3" w:rsidRPr="000D300C">
        <w:t xml:space="preserve"> </w:t>
      </w:r>
      <w:r w:rsidR="00BA4EF2" w:rsidRPr="000D300C">
        <w:t>which</w:t>
      </w:r>
      <w:r w:rsidR="00C606C3" w:rsidRPr="000D300C">
        <w:t xml:space="preserve"> customer</w:t>
      </w:r>
      <w:r w:rsidRPr="000D300C">
        <w:t xml:space="preserve">’s </w:t>
      </w:r>
      <w:r w:rsidR="00BA4EF2" w:rsidRPr="000D300C">
        <w:t xml:space="preserve">name </w:t>
      </w:r>
      <w:r w:rsidR="006F61AC" w:rsidRPr="000D300C">
        <w:t>contains space</w:t>
      </w:r>
      <w:r w:rsidR="00BA4EF2" w:rsidRPr="000D300C">
        <w:t xml:space="preserve"> and </w:t>
      </w:r>
      <w:r w:rsidR="008832CF" w:rsidRPr="000D300C">
        <w:t>staff’s last name contains ‘a’ character</w:t>
      </w:r>
      <w:r w:rsidRPr="000D300C">
        <w:t xml:space="preserve">. </w:t>
      </w:r>
    </w:p>
    <w:p w:rsidR="00540D52" w:rsidRPr="000D300C" w:rsidRDefault="00540D52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</w:t>
      </w:r>
      <w:proofErr w:type="gramStart"/>
      <w:r w:rsidRPr="000D300C">
        <w:rPr>
          <w:b/>
        </w:rPr>
        <w:t>create</w:t>
      </w:r>
      <w:proofErr w:type="gramEnd"/>
      <w:r w:rsidRPr="000D300C">
        <w:rPr>
          <w:b/>
        </w:rPr>
        <w:t xml:space="preserve"> view</w:t>
      </w:r>
      <w:r w:rsidRPr="000D300C">
        <w:t>,</w:t>
      </w:r>
      <w:r w:rsidRPr="000D300C">
        <w:rPr>
          <w:b/>
        </w:rPr>
        <w:t xml:space="preserve"> replace</w:t>
      </w:r>
      <w:r w:rsidRPr="000D300C">
        <w:t>,</w:t>
      </w:r>
      <w:r w:rsidRPr="000D300C">
        <w:rPr>
          <w:b/>
        </w:rPr>
        <w:t xml:space="preserve"> lower</w:t>
      </w:r>
      <w:r w:rsidRPr="000D300C">
        <w:t>,</w:t>
      </w:r>
      <w:r w:rsidR="006F415D" w:rsidRPr="000D300C">
        <w:rPr>
          <w:b/>
        </w:rPr>
        <w:t xml:space="preserve"> </w:t>
      </w:r>
      <w:r w:rsidRPr="000D300C">
        <w:rPr>
          <w:b/>
        </w:rPr>
        <w:t>substring</w:t>
      </w:r>
      <w:r w:rsidRPr="000D300C">
        <w:t>,</w:t>
      </w:r>
      <w:r w:rsidRPr="000D300C">
        <w:rPr>
          <w:b/>
        </w:rPr>
        <w:t xml:space="preserve"> charindex</w:t>
      </w:r>
      <w:r w:rsidRPr="000D300C">
        <w:t>,</w:t>
      </w:r>
      <w:r w:rsidRPr="000D300C">
        <w:rPr>
          <w:b/>
        </w:rPr>
        <w:t xml:space="preserve"> </w:t>
      </w:r>
      <w:r w:rsidR="006F415D" w:rsidRPr="000D300C">
        <w:rPr>
          <w:b/>
        </w:rPr>
        <w:t>len</w:t>
      </w:r>
      <w:r w:rsidR="006F415D" w:rsidRPr="000D300C">
        <w:t>,</w:t>
      </w:r>
      <w:r w:rsidR="0036496B" w:rsidRPr="000D300C">
        <w:t xml:space="preserve"> </w:t>
      </w:r>
      <w:r w:rsidRPr="000D300C">
        <w:rPr>
          <w:b/>
        </w:rPr>
        <w:t>datename</w:t>
      </w:r>
      <w:r w:rsidRPr="000D300C">
        <w:t>,</w:t>
      </w:r>
      <w:r w:rsidRPr="000D300C">
        <w:rPr>
          <w:b/>
        </w:rPr>
        <w:t xml:space="preserve"> </w:t>
      </w:r>
      <w:r w:rsidR="006F415D" w:rsidRPr="000D300C">
        <w:rPr>
          <w:b/>
        </w:rPr>
        <w:t>week</w:t>
      </w:r>
      <w:r w:rsidRPr="000D300C">
        <w:rPr>
          <w:b/>
        </w:rPr>
        <w:t>day</w:t>
      </w:r>
      <w:r w:rsidRPr="000D300C">
        <w:t>,</w:t>
      </w:r>
      <w:r w:rsidRPr="000D300C">
        <w:rPr>
          <w:b/>
        </w:rPr>
        <w:t xml:space="preserve"> </w:t>
      </w:r>
      <w:r w:rsidR="00960916" w:rsidRPr="000D300C">
        <w:rPr>
          <w:b/>
        </w:rPr>
        <w:t>convert</w:t>
      </w:r>
      <w:r w:rsidR="00960916" w:rsidRPr="000D300C">
        <w:t>,</w:t>
      </w:r>
      <w:r w:rsidR="00960916" w:rsidRPr="000D300C">
        <w:rPr>
          <w:b/>
        </w:rPr>
        <w:t xml:space="preserve"> </w:t>
      </w:r>
      <w:r w:rsidRPr="000D300C">
        <w:rPr>
          <w:b/>
        </w:rPr>
        <w:t>like)</w:t>
      </w:r>
    </w:p>
    <w:p w:rsidR="00925E88" w:rsidRPr="000D300C" w:rsidRDefault="00925E88" w:rsidP="000D300C">
      <w:pPr>
        <w:pStyle w:val="ListParagraph"/>
        <w:ind w:left="360"/>
        <w:jc w:val="both"/>
        <w:rPr>
          <w:b/>
        </w:rPr>
      </w:pPr>
    </w:p>
    <w:p w:rsidR="00A241CC" w:rsidRPr="000D300C" w:rsidRDefault="00D26911" w:rsidP="000D300C">
      <w:pPr>
        <w:pStyle w:val="ListParagraph"/>
        <w:ind w:left="360"/>
        <w:jc w:val="both"/>
        <w:rPr>
          <w:b/>
        </w:rPr>
      </w:pPr>
      <w:r w:rsidRPr="000D300C">
        <w:rPr>
          <w:b/>
          <w:noProof/>
          <w:lang w:eastAsia="en-US"/>
        </w:rPr>
        <w:drawing>
          <wp:inline distT="0" distB="0" distL="0" distR="0">
            <wp:extent cx="2909570" cy="748030"/>
            <wp:effectExtent l="0" t="0" r="0" b="0"/>
            <wp:docPr id="19" name="Picture 19" descr="C:\Users\AdityaMili\Desktop\BANK SOAL\Bank Case Making\03 -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Mili\Desktop\BANK SOAL\Bank Case Making\03 -\new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1CC" w:rsidRPr="000D300C" w:rsidRDefault="00A241CC" w:rsidP="000D300C">
      <w:pPr>
        <w:pStyle w:val="ListParagraph"/>
        <w:ind w:left="360"/>
        <w:jc w:val="both"/>
        <w:rPr>
          <w:b/>
        </w:rPr>
      </w:pPr>
    </w:p>
    <w:p w:rsidR="00CA57E4" w:rsidRPr="000D300C" w:rsidRDefault="00CA57E4" w:rsidP="000D300C">
      <w:pPr>
        <w:pStyle w:val="ListParagraph"/>
        <w:numPr>
          <w:ilvl w:val="0"/>
          <w:numId w:val="14"/>
        </w:numPr>
        <w:ind w:left="360"/>
        <w:jc w:val="both"/>
        <w:rPr>
          <w:b/>
        </w:rPr>
      </w:pPr>
      <w:r w:rsidRPr="000D300C">
        <w:t>Create a view named ‘</w:t>
      </w:r>
      <w:r w:rsidR="00337881" w:rsidRPr="000D300C">
        <w:t>ViewTransactionByLivia</w:t>
      </w:r>
      <w:r w:rsidRPr="000D300C">
        <w:t xml:space="preserve">’ to display </w:t>
      </w:r>
      <w:r w:rsidR="00424DCA" w:rsidRPr="000D300C">
        <w:t>TransactionId</w:t>
      </w:r>
      <w:r w:rsidRPr="000D300C">
        <w:t xml:space="preserve">, Date (obtained from </w:t>
      </w:r>
      <w:r w:rsidR="00FA70AA" w:rsidRPr="000D300C">
        <w:t>TransactionDate</w:t>
      </w:r>
      <w:r w:rsidRPr="000D300C">
        <w:t xml:space="preserve"> in ‘Mon dd, yyyy’ format), and </w:t>
      </w:r>
      <w:r w:rsidR="008106B0" w:rsidRPr="000D300C">
        <w:t>TreatmentName</w:t>
      </w:r>
      <w:r w:rsidR="00D51FAB" w:rsidRPr="000D300C">
        <w:t xml:space="preserve"> </w:t>
      </w:r>
      <w:r w:rsidRPr="000D300C">
        <w:t xml:space="preserve">for every </w:t>
      </w:r>
      <w:r w:rsidR="00D92D0F" w:rsidRPr="000D300C">
        <w:t>transaction</w:t>
      </w:r>
      <w:r w:rsidRPr="000D300C">
        <w:t xml:space="preserve"> which occurred on </w:t>
      </w:r>
      <w:r w:rsidR="00265B00" w:rsidRPr="000D300C">
        <w:t xml:space="preserve">the </w:t>
      </w:r>
      <w:r w:rsidR="007A79BD" w:rsidRPr="000D300C">
        <w:t>21</w:t>
      </w:r>
      <w:r w:rsidR="002D1F26" w:rsidRPr="000D300C">
        <w:rPr>
          <w:vertAlign w:val="superscript"/>
        </w:rPr>
        <w:t>st</w:t>
      </w:r>
      <w:r w:rsidRPr="000D300C">
        <w:t xml:space="preserve"> day </w:t>
      </w:r>
      <w:r w:rsidR="00265B00" w:rsidRPr="000D300C">
        <w:t>and handled by staff whose name</w:t>
      </w:r>
      <w:r w:rsidRPr="000D300C">
        <w:t xml:space="preserve"> is ‘</w:t>
      </w:r>
      <w:r w:rsidR="00C90F7A" w:rsidRPr="000D300C">
        <w:t>Livia Ashianti’</w:t>
      </w:r>
      <w:r w:rsidRPr="000D300C">
        <w:t xml:space="preserve">. </w:t>
      </w:r>
    </w:p>
    <w:p w:rsidR="00CA57E4" w:rsidRPr="000D300C" w:rsidRDefault="00CA57E4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</w:t>
      </w:r>
      <w:proofErr w:type="gramStart"/>
      <w:r w:rsidRPr="000D300C">
        <w:rPr>
          <w:b/>
        </w:rPr>
        <w:t>create</w:t>
      </w:r>
      <w:proofErr w:type="gramEnd"/>
      <w:r w:rsidRPr="000D300C">
        <w:rPr>
          <w:b/>
        </w:rPr>
        <w:t xml:space="preserve"> view, convert, day, like)</w:t>
      </w:r>
    </w:p>
    <w:p w:rsidR="00CE67F6" w:rsidRPr="000D300C" w:rsidRDefault="00CE67F6" w:rsidP="000D300C">
      <w:pPr>
        <w:pStyle w:val="ListParagraph"/>
        <w:ind w:left="360"/>
        <w:jc w:val="both"/>
        <w:rPr>
          <w:b/>
        </w:rPr>
      </w:pPr>
    </w:p>
    <w:p w:rsidR="00CE67F6" w:rsidRPr="000D300C" w:rsidRDefault="00B06069" w:rsidP="000D300C">
      <w:pPr>
        <w:pStyle w:val="ListParagraph"/>
        <w:ind w:left="360"/>
        <w:jc w:val="both"/>
        <w:rPr>
          <w:b/>
        </w:rPr>
      </w:pPr>
      <w:r w:rsidRPr="000D300C">
        <w:rPr>
          <w:b/>
          <w:noProof/>
          <w:lang w:eastAsia="en-US"/>
        </w:rPr>
        <w:drawing>
          <wp:inline distT="0" distB="0" distL="0" distR="0">
            <wp:extent cx="3159125" cy="379730"/>
            <wp:effectExtent l="0" t="0" r="0" b="0"/>
            <wp:docPr id="20" name="Picture 20" descr="C:\Users\AdityaMili\Desktop\BANK SOAL\Bank Case Making\03 -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3 -\new\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81" w:rsidRPr="000D300C" w:rsidRDefault="00BC1481" w:rsidP="000D300C">
      <w:pPr>
        <w:pStyle w:val="ListParagraph"/>
        <w:ind w:left="360"/>
        <w:jc w:val="both"/>
        <w:rPr>
          <w:b/>
        </w:rPr>
      </w:pPr>
    </w:p>
    <w:p w:rsidR="00C80322" w:rsidRPr="000D300C" w:rsidRDefault="00BA4EF2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Change</w:t>
      </w:r>
      <w:r w:rsidR="00C80322" w:rsidRPr="000D300C">
        <w:t xml:space="preserve"> the view named ‘</w:t>
      </w:r>
      <w:r w:rsidR="00195214" w:rsidRPr="000D300C">
        <w:t>ViewCustomerData</w:t>
      </w:r>
      <w:r w:rsidR="00C80322" w:rsidRPr="000D300C">
        <w:t xml:space="preserve">’ </w:t>
      </w:r>
      <w:r w:rsidRPr="000D300C">
        <w:t>to</w:t>
      </w:r>
      <w:r w:rsidR="00C80322" w:rsidRPr="000D300C">
        <w:t xml:space="preserve"> ID (obtained from the last 3 digit characters of </w:t>
      </w:r>
      <w:r w:rsidR="006830E4" w:rsidRPr="000D300C">
        <w:t>CustomerID</w:t>
      </w:r>
      <w:r w:rsidR="00C80322" w:rsidRPr="000D300C">
        <w:t xml:space="preserve">), Name (obtained from </w:t>
      </w:r>
      <w:r w:rsidR="00AA45C2" w:rsidRPr="000D300C">
        <w:t>CustomerName</w:t>
      </w:r>
      <w:r w:rsidR="00C80322" w:rsidRPr="000D300C">
        <w:t xml:space="preserve">), </w:t>
      </w:r>
      <w:r w:rsidR="003E797C" w:rsidRPr="000D300C">
        <w:t>Address</w:t>
      </w:r>
      <w:r w:rsidR="00C80322" w:rsidRPr="000D300C">
        <w:t xml:space="preserve"> (obtained from </w:t>
      </w:r>
      <w:r w:rsidR="00106D4D" w:rsidRPr="000D300C">
        <w:t>CustomerAddress</w:t>
      </w:r>
      <w:r w:rsidR="00C80322" w:rsidRPr="000D300C">
        <w:t xml:space="preserve">), and </w:t>
      </w:r>
      <w:r w:rsidR="00812DFB" w:rsidRPr="000D300C">
        <w:t>Phone</w:t>
      </w:r>
      <w:r w:rsidR="00C80322" w:rsidRPr="000D300C">
        <w:t xml:space="preserve"> (obtained from </w:t>
      </w:r>
      <w:r w:rsidR="00812DFB" w:rsidRPr="000D300C">
        <w:t>CustomerPhone</w:t>
      </w:r>
      <w:r w:rsidR="00C80322" w:rsidRPr="000D300C">
        <w:t xml:space="preserve">) for every </w:t>
      </w:r>
      <w:r w:rsidR="004C76B8" w:rsidRPr="000D300C">
        <w:t>customer</w:t>
      </w:r>
      <w:r w:rsidR="00C80322" w:rsidRPr="000D300C">
        <w:t xml:space="preserve"> whose name </w:t>
      </w:r>
      <w:r w:rsidR="00E23641" w:rsidRPr="000D300C">
        <w:t>contains space</w:t>
      </w:r>
      <w:r w:rsidR="00C80322" w:rsidRPr="000D300C">
        <w:t>.</w:t>
      </w:r>
    </w:p>
    <w:p w:rsidR="00C80322" w:rsidRPr="000D300C" w:rsidRDefault="00C80322" w:rsidP="000D300C">
      <w:pPr>
        <w:pStyle w:val="ListParagraph"/>
        <w:ind w:left="360"/>
        <w:jc w:val="both"/>
        <w:rPr>
          <w:b/>
        </w:rPr>
      </w:pPr>
      <w:r w:rsidRPr="000D300C">
        <w:rPr>
          <w:b/>
        </w:rPr>
        <w:t>(</w:t>
      </w:r>
      <w:proofErr w:type="gramStart"/>
      <w:r w:rsidRPr="000D300C">
        <w:rPr>
          <w:b/>
        </w:rPr>
        <w:t>alter</w:t>
      </w:r>
      <w:proofErr w:type="gramEnd"/>
      <w:r w:rsidR="007B215C" w:rsidRPr="000D300C">
        <w:rPr>
          <w:b/>
        </w:rPr>
        <w:t xml:space="preserve"> view</w:t>
      </w:r>
      <w:r w:rsidRPr="000D300C">
        <w:rPr>
          <w:b/>
        </w:rPr>
        <w:t>, right</w:t>
      </w:r>
      <w:r w:rsidR="000059EA" w:rsidRPr="000D300C">
        <w:rPr>
          <w:b/>
        </w:rPr>
        <w:t>, charindex</w:t>
      </w:r>
      <w:r w:rsidRPr="000D300C">
        <w:rPr>
          <w:b/>
        </w:rPr>
        <w:t>)</w:t>
      </w:r>
    </w:p>
    <w:p w:rsidR="00E539F5" w:rsidRPr="000D300C" w:rsidRDefault="00E539F5" w:rsidP="000D300C">
      <w:pPr>
        <w:pStyle w:val="ListParagraph"/>
        <w:ind w:left="360"/>
        <w:jc w:val="both"/>
        <w:rPr>
          <w:b/>
        </w:rPr>
      </w:pPr>
    </w:p>
    <w:p w:rsidR="00E539F5" w:rsidRPr="000D300C" w:rsidRDefault="000B2832" w:rsidP="000D300C">
      <w:pPr>
        <w:pStyle w:val="ListParagraph"/>
        <w:ind w:left="360"/>
        <w:jc w:val="both"/>
        <w:rPr>
          <w:b/>
        </w:rPr>
      </w:pPr>
      <w:r w:rsidRPr="000D300C">
        <w:rPr>
          <w:b/>
          <w:noProof/>
          <w:lang w:eastAsia="en-US"/>
        </w:rPr>
        <w:drawing>
          <wp:inline distT="0" distB="0" distL="0" distR="0">
            <wp:extent cx="3954780" cy="937895"/>
            <wp:effectExtent l="0" t="0" r="0" b="0"/>
            <wp:docPr id="21" name="Picture 21" descr="C:\Users\AdityaMili\Desktop\BANK SOAL\Bank Case Making\03 -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Mili\Desktop\BANK SOAL\Bank Case Making\03 -\new\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D1" w:rsidRPr="000D300C" w:rsidRDefault="00056DD1" w:rsidP="000D300C">
      <w:pPr>
        <w:pStyle w:val="ListParagraph"/>
        <w:ind w:left="360"/>
        <w:jc w:val="both"/>
        <w:rPr>
          <w:b/>
        </w:rPr>
      </w:pPr>
    </w:p>
    <w:p w:rsidR="009E31D8" w:rsidRPr="000D300C" w:rsidRDefault="009E31D8" w:rsidP="000D300C">
      <w:pPr>
        <w:pStyle w:val="ListParagraph"/>
        <w:numPr>
          <w:ilvl w:val="0"/>
          <w:numId w:val="14"/>
        </w:numPr>
        <w:ind w:left="360"/>
        <w:jc w:val="both"/>
        <w:rPr>
          <w:b/>
        </w:rPr>
      </w:pPr>
      <w:r w:rsidRPr="000D300C">
        <w:t>Create a view named ‘</w:t>
      </w:r>
      <w:r w:rsidR="00897E9C" w:rsidRPr="000D300C">
        <w:t>ViewCustomer</w:t>
      </w:r>
      <w:r w:rsidRPr="000D300C">
        <w:t xml:space="preserve">’ to display </w:t>
      </w:r>
      <w:r w:rsidR="00F9724F" w:rsidRPr="000D300C">
        <w:t>CustomerId, CustomerName, CustomerGender</w:t>
      </w:r>
      <w:r w:rsidR="00E82BFE" w:rsidRPr="000D300C">
        <w:t xml:space="preserve"> from MsCustomer</w:t>
      </w:r>
      <w:r w:rsidRPr="000D300C">
        <w:t xml:space="preserve">, then add the data to </w:t>
      </w:r>
      <w:r w:rsidR="00EB11A8" w:rsidRPr="000D300C">
        <w:t>ViewCustomer</w:t>
      </w:r>
      <w:r w:rsidRPr="000D300C">
        <w:t xml:space="preserve"> with the following specifications:</w:t>
      </w:r>
    </w:p>
    <w:p w:rsidR="008D366D" w:rsidRPr="000D300C" w:rsidRDefault="008D366D" w:rsidP="000D300C">
      <w:pPr>
        <w:jc w:val="both"/>
        <w:rPr>
          <w:b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83"/>
        <w:gridCol w:w="3149"/>
        <w:gridCol w:w="3181"/>
      </w:tblGrid>
      <w:tr w:rsidR="008D366D" w:rsidRPr="000D300C" w:rsidTr="0095522E">
        <w:tc>
          <w:tcPr>
            <w:tcW w:w="3203" w:type="dxa"/>
            <w:shd w:val="clear" w:color="auto" w:fill="0D0D0D" w:themeFill="text1" w:themeFillTint="F2"/>
          </w:tcPr>
          <w:p w:rsidR="008D366D" w:rsidRPr="000D300C" w:rsidRDefault="0018104A" w:rsidP="000D300C">
            <w:pPr>
              <w:jc w:val="both"/>
              <w:rPr>
                <w:b/>
              </w:rPr>
            </w:pPr>
            <w:r w:rsidRPr="000D300C">
              <w:rPr>
                <w:b/>
              </w:rPr>
              <w:t>Customer</w:t>
            </w:r>
            <w:r w:rsidR="008D366D" w:rsidRPr="000D300C">
              <w:rPr>
                <w:b/>
              </w:rPr>
              <w:t>ID</w:t>
            </w:r>
          </w:p>
        </w:tc>
        <w:tc>
          <w:tcPr>
            <w:tcW w:w="3248" w:type="dxa"/>
            <w:shd w:val="clear" w:color="auto" w:fill="0D0D0D" w:themeFill="text1" w:themeFillTint="F2"/>
          </w:tcPr>
          <w:p w:rsidR="008D366D" w:rsidRPr="000D300C" w:rsidRDefault="0018104A" w:rsidP="000D300C">
            <w:pPr>
              <w:pStyle w:val="ListParagraph"/>
              <w:ind w:left="360" w:hanging="360"/>
              <w:jc w:val="both"/>
              <w:rPr>
                <w:b/>
              </w:rPr>
            </w:pPr>
            <w:r w:rsidRPr="000D300C">
              <w:rPr>
                <w:b/>
              </w:rPr>
              <w:t>CustomerName</w:t>
            </w:r>
          </w:p>
        </w:tc>
        <w:tc>
          <w:tcPr>
            <w:tcW w:w="3269" w:type="dxa"/>
            <w:shd w:val="clear" w:color="auto" w:fill="0D0D0D" w:themeFill="text1" w:themeFillTint="F2"/>
          </w:tcPr>
          <w:p w:rsidR="008D366D" w:rsidRPr="000D300C" w:rsidRDefault="0018104A" w:rsidP="000D300C">
            <w:pPr>
              <w:pStyle w:val="ListParagraph"/>
              <w:ind w:left="360" w:hanging="360"/>
              <w:jc w:val="both"/>
              <w:rPr>
                <w:b/>
              </w:rPr>
            </w:pPr>
            <w:r w:rsidRPr="000D300C">
              <w:rPr>
                <w:b/>
              </w:rPr>
              <w:t>CustomerGender</w:t>
            </w:r>
          </w:p>
        </w:tc>
      </w:tr>
      <w:tr w:rsidR="008D366D" w:rsidRPr="000D300C" w:rsidTr="0018104A">
        <w:trPr>
          <w:trHeight w:val="107"/>
        </w:trPr>
        <w:tc>
          <w:tcPr>
            <w:tcW w:w="3203" w:type="dxa"/>
          </w:tcPr>
          <w:p w:rsidR="008D366D" w:rsidRPr="000D300C" w:rsidRDefault="0018104A" w:rsidP="000D300C">
            <w:pPr>
              <w:pStyle w:val="ListParagraph"/>
              <w:ind w:left="360" w:hanging="360"/>
              <w:jc w:val="both"/>
            </w:pPr>
            <w:r w:rsidRPr="000D300C">
              <w:t>CU006</w:t>
            </w:r>
          </w:p>
        </w:tc>
        <w:tc>
          <w:tcPr>
            <w:tcW w:w="3248" w:type="dxa"/>
          </w:tcPr>
          <w:p w:rsidR="008D366D" w:rsidRPr="000D300C" w:rsidRDefault="0018104A" w:rsidP="000D300C">
            <w:pPr>
              <w:pStyle w:val="ListParagraph"/>
              <w:ind w:left="360" w:hanging="360"/>
              <w:jc w:val="both"/>
            </w:pPr>
            <w:r w:rsidRPr="000D300C">
              <w:t>Cristian</w:t>
            </w:r>
          </w:p>
        </w:tc>
        <w:tc>
          <w:tcPr>
            <w:tcW w:w="3269" w:type="dxa"/>
          </w:tcPr>
          <w:p w:rsidR="008D366D" w:rsidRPr="000D300C" w:rsidRDefault="0018104A" w:rsidP="000D300C">
            <w:pPr>
              <w:pStyle w:val="ListParagraph"/>
              <w:ind w:left="360" w:hanging="360"/>
              <w:jc w:val="both"/>
            </w:pPr>
            <w:r w:rsidRPr="000D300C">
              <w:t>Male</w:t>
            </w:r>
          </w:p>
        </w:tc>
      </w:tr>
    </w:tbl>
    <w:p w:rsidR="008D366D" w:rsidRPr="000D300C" w:rsidRDefault="008D366D" w:rsidP="000D300C">
      <w:pPr>
        <w:jc w:val="both"/>
        <w:rPr>
          <w:b/>
        </w:rPr>
      </w:pPr>
    </w:p>
    <w:p w:rsidR="009E31D8" w:rsidRPr="000D300C" w:rsidRDefault="009E31D8" w:rsidP="000D300C">
      <w:pPr>
        <w:pStyle w:val="ListParagraph"/>
        <w:ind w:left="360"/>
        <w:jc w:val="both"/>
      </w:pPr>
      <w:r w:rsidRPr="000D300C">
        <w:t>(</w:t>
      </w:r>
      <w:proofErr w:type="gramStart"/>
      <w:r w:rsidRPr="000D300C">
        <w:rPr>
          <w:b/>
        </w:rPr>
        <w:t>create</w:t>
      </w:r>
      <w:proofErr w:type="gramEnd"/>
      <w:r w:rsidRPr="000D300C">
        <w:t xml:space="preserve"> </w:t>
      </w:r>
      <w:r w:rsidRPr="000D300C">
        <w:rPr>
          <w:b/>
        </w:rPr>
        <w:t>view</w:t>
      </w:r>
      <w:r w:rsidRPr="000D300C">
        <w:t xml:space="preserve">, </w:t>
      </w:r>
      <w:r w:rsidRPr="000D300C">
        <w:rPr>
          <w:b/>
        </w:rPr>
        <w:t>insert</w:t>
      </w:r>
      <w:r w:rsidRPr="000D300C">
        <w:t>)</w:t>
      </w:r>
    </w:p>
    <w:p w:rsidR="00F4304F" w:rsidRPr="000D300C" w:rsidRDefault="00F4304F" w:rsidP="000D300C">
      <w:pPr>
        <w:pStyle w:val="ListParagraph"/>
        <w:ind w:left="360"/>
        <w:jc w:val="both"/>
      </w:pPr>
    </w:p>
    <w:p w:rsidR="00F4304F" w:rsidRPr="000D300C" w:rsidRDefault="00A65DC4" w:rsidP="000D300C">
      <w:pPr>
        <w:pStyle w:val="ListParagraph"/>
        <w:ind w:left="360"/>
        <w:jc w:val="both"/>
      </w:pPr>
      <w:r w:rsidRPr="000D300C">
        <w:rPr>
          <w:noProof/>
          <w:lang w:eastAsia="en-US"/>
        </w:rPr>
        <w:drawing>
          <wp:inline distT="0" distB="0" distL="0" distR="0">
            <wp:extent cx="5367655" cy="1282700"/>
            <wp:effectExtent l="0" t="0" r="0" b="0"/>
            <wp:docPr id="22" name="Picture 22" descr="C:\Users\AdityaMili\Desktop\BANK SOAL\Bank Case Making\03 -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3 -\new\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5C" w:rsidRPr="000D300C" w:rsidRDefault="00B1405C" w:rsidP="000D300C">
      <w:pPr>
        <w:pStyle w:val="ListParagraph"/>
        <w:ind w:left="360"/>
        <w:jc w:val="both"/>
      </w:pPr>
    </w:p>
    <w:p w:rsidR="00AD2309" w:rsidRPr="000D300C" w:rsidRDefault="00AD2309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Delete data in view ‘</w:t>
      </w:r>
      <w:r w:rsidR="00DB22E1" w:rsidRPr="000D300C">
        <w:t>ViewCustomerData</w:t>
      </w:r>
      <w:r w:rsidRPr="000D300C">
        <w:t>’ that has ID ‘00</w:t>
      </w:r>
      <w:r w:rsidR="00EC332B" w:rsidRPr="000D300C">
        <w:t>5</w:t>
      </w:r>
      <w:r w:rsidRPr="000D300C">
        <w:t>’. Then display all data from</w:t>
      </w:r>
      <w:r w:rsidR="00F3196B" w:rsidRPr="000D300C">
        <w:t xml:space="preserve"> </w:t>
      </w:r>
      <w:r w:rsidR="00766BAE" w:rsidRPr="000D300C">
        <w:rPr>
          <w:b/>
        </w:rPr>
        <w:t>ViewCustomerData</w:t>
      </w:r>
      <w:r w:rsidRPr="000D300C">
        <w:t>.</w:t>
      </w:r>
    </w:p>
    <w:p w:rsidR="00C4026E" w:rsidRPr="000D300C" w:rsidRDefault="00AD2309" w:rsidP="000D300C">
      <w:pPr>
        <w:spacing w:after="200" w:line="276" w:lineRule="auto"/>
        <w:ind w:left="360"/>
        <w:jc w:val="both"/>
        <w:rPr>
          <w:b/>
        </w:rPr>
      </w:pPr>
      <w:r w:rsidRPr="000D300C">
        <w:rPr>
          <w:b/>
        </w:rPr>
        <w:t>(</w:t>
      </w:r>
      <w:proofErr w:type="gramStart"/>
      <w:r w:rsidRPr="000D300C">
        <w:rPr>
          <w:b/>
        </w:rPr>
        <w:t>delete</w:t>
      </w:r>
      <w:proofErr w:type="gramEnd"/>
      <w:r w:rsidRPr="000D300C">
        <w:rPr>
          <w:b/>
        </w:rPr>
        <w:t>)</w:t>
      </w:r>
    </w:p>
    <w:p w:rsidR="00C4026E" w:rsidRPr="000D300C" w:rsidRDefault="00AB3879" w:rsidP="000D300C">
      <w:pPr>
        <w:spacing w:after="200" w:line="276" w:lineRule="auto"/>
        <w:ind w:left="360"/>
        <w:jc w:val="both"/>
        <w:rPr>
          <w:b/>
        </w:rPr>
      </w:pPr>
      <w:r w:rsidRPr="000D300C">
        <w:rPr>
          <w:b/>
          <w:noProof/>
          <w:lang w:eastAsia="en-US"/>
        </w:rPr>
        <w:lastRenderedPageBreak/>
        <w:drawing>
          <wp:inline distT="0" distB="0" distL="0" distR="0">
            <wp:extent cx="3930650" cy="962025"/>
            <wp:effectExtent l="0" t="0" r="0" b="0"/>
            <wp:docPr id="23" name="Picture 23" descr="C:\Users\AdityaMili\Desktop\BANK SOAL\Bank Case Making\03 -\new\9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ityaMili\Desktop\BANK SOAL\Bank Case Making\03 -\new\9befor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571" w:rsidRDefault="001A266A" w:rsidP="002538D4">
      <w:pPr>
        <w:spacing w:after="200" w:line="276" w:lineRule="auto"/>
        <w:ind w:left="360"/>
        <w:jc w:val="both"/>
        <w:rPr>
          <w:b/>
        </w:rPr>
      </w:pPr>
      <w:r w:rsidRPr="000D300C">
        <w:rPr>
          <w:b/>
          <w:noProof/>
          <w:lang w:eastAsia="en-US"/>
        </w:rPr>
        <w:drawing>
          <wp:inline distT="0" distB="0" distL="0" distR="0">
            <wp:extent cx="4013835" cy="748030"/>
            <wp:effectExtent l="0" t="0" r="0" b="0"/>
            <wp:docPr id="24" name="Picture 24" descr="C:\Users\AdityaMili\Desktop\BANK SOAL\Bank Case Making\03 -\new\9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ityaMili\Desktop\BANK SOAL\Bank Case Making\03 -\new\9aft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D4" w:rsidRPr="000D300C" w:rsidRDefault="002538D4" w:rsidP="002538D4">
      <w:pPr>
        <w:spacing w:after="200" w:line="276" w:lineRule="auto"/>
        <w:ind w:left="360"/>
        <w:jc w:val="both"/>
        <w:rPr>
          <w:b/>
        </w:rPr>
      </w:pPr>
    </w:p>
    <w:p w:rsidR="00A5765E" w:rsidRPr="000D300C" w:rsidRDefault="00A5765E" w:rsidP="000D300C">
      <w:pPr>
        <w:pStyle w:val="ListParagraph"/>
        <w:numPr>
          <w:ilvl w:val="0"/>
          <w:numId w:val="14"/>
        </w:numPr>
        <w:ind w:left="360"/>
        <w:jc w:val="both"/>
      </w:pPr>
      <w:r w:rsidRPr="000D300C">
        <w:t>Delete the view</w:t>
      </w:r>
      <w:r w:rsidR="007B215C" w:rsidRPr="000D300C">
        <w:t xml:space="preserve"> named</w:t>
      </w:r>
      <w:r w:rsidRPr="000D300C">
        <w:rPr>
          <w:i/>
        </w:rPr>
        <w:t xml:space="preserve"> ‘</w:t>
      </w:r>
      <w:r w:rsidR="00400215" w:rsidRPr="000D300C">
        <w:t>ViewCustomerData</w:t>
      </w:r>
      <w:r w:rsidRPr="000D300C">
        <w:t xml:space="preserve">’. </w:t>
      </w:r>
    </w:p>
    <w:p w:rsidR="00A5765E" w:rsidRPr="000D300C" w:rsidRDefault="00A5765E" w:rsidP="000D300C">
      <w:pPr>
        <w:ind w:left="360"/>
        <w:jc w:val="both"/>
      </w:pPr>
      <w:r w:rsidRPr="000D300C">
        <w:t>(</w:t>
      </w:r>
      <w:proofErr w:type="gramStart"/>
      <w:r w:rsidRPr="000D300C">
        <w:rPr>
          <w:b/>
        </w:rPr>
        <w:t>drop</w:t>
      </w:r>
      <w:proofErr w:type="gramEnd"/>
      <w:r w:rsidRPr="000D300C">
        <w:rPr>
          <w:b/>
        </w:rPr>
        <w:t xml:space="preserve"> view</w:t>
      </w:r>
      <w:r w:rsidRPr="000D300C">
        <w:t>)</w:t>
      </w:r>
    </w:p>
    <w:p w:rsidR="00B1405C" w:rsidRPr="000D300C" w:rsidRDefault="00B1405C" w:rsidP="000D300C">
      <w:pPr>
        <w:pStyle w:val="ListParagraph"/>
        <w:jc w:val="both"/>
        <w:rPr>
          <w:b/>
        </w:rPr>
      </w:pPr>
    </w:p>
    <w:p w:rsidR="00056DD1" w:rsidRPr="000D300C" w:rsidRDefault="00056DD1" w:rsidP="000D300C">
      <w:pPr>
        <w:pStyle w:val="ListParagraph"/>
        <w:jc w:val="both"/>
        <w:rPr>
          <w:b/>
        </w:rPr>
      </w:pPr>
    </w:p>
    <w:p w:rsidR="00BC1481" w:rsidRPr="000D300C" w:rsidRDefault="00BC1481" w:rsidP="000D300C">
      <w:pPr>
        <w:pStyle w:val="ListParagraph"/>
        <w:jc w:val="both"/>
        <w:rPr>
          <w:b/>
        </w:rPr>
      </w:pPr>
    </w:p>
    <w:p w:rsidR="00925E88" w:rsidRPr="000D300C" w:rsidRDefault="00925E88" w:rsidP="000D300C">
      <w:pPr>
        <w:pStyle w:val="ListParagraph"/>
        <w:jc w:val="both"/>
        <w:rPr>
          <w:b/>
        </w:rPr>
      </w:pPr>
    </w:p>
    <w:p w:rsidR="00BC0954" w:rsidRPr="000D300C" w:rsidRDefault="00BC0954" w:rsidP="000D300C">
      <w:pPr>
        <w:pStyle w:val="ListParagraph"/>
        <w:jc w:val="both"/>
        <w:rPr>
          <w:b/>
        </w:rPr>
      </w:pPr>
    </w:p>
    <w:p w:rsidR="00A4416D" w:rsidRPr="000D300C" w:rsidRDefault="00A4416D" w:rsidP="000D300C">
      <w:pPr>
        <w:pStyle w:val="ListParagraph"/>
        <w:jc w:val="both"/>
        <w:rPr>
          <w:b/>
        </w:rPr>
      </w:pPr>
    </w:p>
    <w:p w:rsidR="00EE10D0" w:rsidRPr="000D300C" w:rsidRDefault="00EE10D0" w:rsidP="000D300C">
      <w:pPr>
        <w:pStyle w:val="ListParagraph"/>
        <w:jc w:val="both"/>
        <w:rPr>
          <w:b/>
        </w:rPr>
      </w:pPr>
    </w:p>
    <w:p w:rsidR="00E06AEC" w:rsidRPr="000D300C" w:rsidRDefault="00E06AEC" w:rsidP="000D300C">
      <w:pPr>
        <w:pStyle w:val="ListParagraph"/>
        <w:jc w:val="both"/>
        <w:rPr>
          <w:b/>
        </w:rPr>
      </w:pPr>
    </w:p>
    <w:p w:rsidR="00E414D2" w:rsidRPr="000D300C" w:rsidRDefault="00E414D2" w:rsidP="000D300C">
      <w:pPr>
        <w:pStyle w:val="ListParagraph"/>
        <w:jc w:val="both"/>
      </w:pPr>
    </w:p>
    <w:p w:rsidR="008D5621" w:rsidRDefault="008D5621" w:rsidP="008D5621">
      <w:pPr>
        <w:pStyle w:val="ListParagraph"/>
      </w:pPr>
    </w:p>
    <w:p w:rsidR="00E414D2" w:rsidRDefault="00E414D2" w:rsidP="00E414D2">
      <w:pPr>
        <w:pStyle w:val="ListParagraph"/>
      </w:pPr>
    </w:p>
    <w:p w:rsidR="00E414D2" w:rsidRDefault="00E414D2" w:rsidP="00E414D2"/>
    <w:p w:rsidR="00E414D2" w:rsidRDefault="00E414D2" w:rsidP="00E414D2"/>
    <w:p w:rsidR="00BC6DE8" w:rsidRPr="00A32343" w:rsidRDefault="00BC6DE8"/>
    <w:sectPr w:rsidR="00BC6DE8" w:rsidRPr="00A32343" w:rsidSect="002538D4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62E" w:rsidRDefault="0002362E" w:rsidP="00273E4A">
      <w:r>
        <w:separator/>
      </w:r>
    </w:p>
  </w:endnote>
  <w:endnote w:type="continuationSeparator" w:id="0">
    <w:p w:rsidR="0002362E" w:rsidRDefault="0002362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F31A46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A3FC581" wp14:editId="1B8896CB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23332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4C4B1F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4C4B1F" w:rsidRPr="000F1EBF">
          <w:rPr>
            <w:sz w:val="22"/>
            <w:szCs w:val="22"/>
            <w:lang w:val="id-ID"/>
          </w:rPr>
          <w:fldChar w:fldCharType="separate"/>
        </w:r>
        <w:r w:rsidR="00232116">
          <w:rPr>
            <w:noProof/>
            <w:sz w:val="22"/>
            <w:szCs w:val="22"/>
            <w:lang w:val="id-ID"/>
          </w:rPr>
          <w:t>1</w:t>
        </w:r>
        <w:r w:rsidR="004C4B1F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4C4B1F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4C4B1F" w:rsidRPr="000F1EBF">
          <w:rPr>
            <w:sz w:val="22"/>
            <w:szCs w:val="22"/>
            <w:lang w:val="id-ID"/>
          </w:rPr>
          <w:fldChar w:fldCharType="separate"/>
        </w:r>
        <w:r w:rsidR="00232116">
          <w:rPr>
            <w:noProof/>
            <w:sz w:val="22"/>
            <w:szCs w:val="22"/>
            <w:lang w:val="id-ID"/>
          </w:rPr>
          <w:t>6</w:t>
        </w:r>
        <w:r w:rsidR="004C4B1F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4C4B1F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C4B1F" w:rsidRPr="005F794B">
          <w:rPr>
            <w:i/>
            <w:sz w:val="20"/>
            <w:szCs w:val="20"/>
            <w:lang w:val="id-ID"/>
          </w:rPr>
          <w:fldChar w:fldCharType="separate"/>
        </w:r>
        <w:r w:rsidR="00232116">
          <w:rPr>
            <w:i/>
            <w:noProof/>
            <w:sz w:val="20"/>
            <w:szCs w:val="20"/>
            <w:lang w:val="id-ID"/>
          </w:rPr>
          <w:t>1</w:t>
        </w:r>
        <w:r w:rsidR="004C4B1F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4C4B1F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C4B1F" w:rsidRPr="005F794B">
          <w:rPr>
            <w:i/>
            <w:sz w:val="20"/>
            <w:szCs w:val="20"/>
            <w:lang w:val="id-ID"/>
          </w:rPr>
          <w:fldChar w:fldCharType="separate"/>
        </w:r>
        <w:r w:rsidR="00232116">
          <w:rPr>
            <w:i/>
            <w:noProof/>
            <w:sz w:val="20"/>
            <w:szCs w:val="20"/>
            <w:lang w:val="id-ID"/>
          </w:rPr>
          <w:t>6</w:t>
        </w:r>
        <w:r w:rsidR="004C4B1F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F31A46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E5C18DD" wp14:editId="6E32B87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F33F6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4C4B1F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4C4B1F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4C4B1F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4C4B1F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4C4B1F" w:rsidRPr="005F794B">
          <w:rPr>
            <w:lang w:val="id-ID"/>
          </w:rPr>
          <w:fldChar w:fldCharType="separate"/>
        </w:r>
        <w:r w:rsidR="002538D4">
          <w:rPr>
            <w:noProof/>
            <w:lang w:val="id-ID"/>
          </w:rPr>
          <w:t>6</w:t>
        </w:r>
        <w:r w:rsidR="004C4B1F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4C4B1F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C4B1F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4C4B1F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4C4B1F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C4B1F" w:rsidRPr="005F794B">
          <w:rPr>
            <w:i/>
            <w:sz w:val="20"/>
            <w:szCs w:val="20"/>
            <w:lang w:val="id-ID"/>
          </w:rPr>
          <w:fldChar w:fldCharType="separate"/>
        </w:r>
        <w:r w:rsidR="002538D4">
          <w:rPr>
            <w:i/>
            <w:noProof/>
            <w:sz w:val="20"/>
            <w:szCs w:val="20"/>
            <w:lang w:val="id-ID"/>
          </w:rPr>
          <w:t>6</w:t>
        </w:r>
        <w:r w:rsidR="004C4B1F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62E" w:rsidRDefault="0002362E" w:rsidP="00273E4A">
      <w:r>
        <w:separator/>
      </w:r>
    </w:p>
  </w:footnote>
  <w:footnote w:type="continuationSeparator" w:id="0">
    <w:p w:rsidR="0002362E" w:rsidRDefault="0002362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>
      <w:tc>
        <w:tcPr>
          <w:tcW w:w="5220" w:type="dxa"/>
        </w:tcPr>
        <w:p w:rsidR="005D0782" w:rsidRPr="00F31A46" w:rsidRDefault="00A35E9E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1909</w:t>
          </w:r>
          <w:r w:rsidR="00F31A46">
            <w:rPr>
              <w:b/>
              <w:sz w:val="20"/>
            </w:rPr>
            <w:t>16</w:t>
          </w:r>
        </w:p>
      </w:tc>
      <w:tc>
        <w:tcPr>
          <w:tcW w:w="5220" w:type="dxa"/>
        </w:tcPr>
        <w:p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D47C75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0E2F"/>
    <w:multiLevelType w:val="hybridMultilevel"/>
    <w:tmpl w:val="AAD072F8"/>
    <w:lvl w:ilvl="0" w:tplc="0D20E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3D2C"/>
    <w:multiLevelType w:val="hybridMultilevel"/>
    <w:tmpl w:val="0964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82990"/>
    <w:multiLevelType w:val="hybridMultilevel"/>
    <w:tmpl w:val="0CAA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006F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0059EA"/>
    <w:rsid w:val="00020F10"/>
    <w:rsid w:val="0002362E"/>
    <w:rsid w:val="00051154"/>
    <w:rsid w:val="00056DD1"/>
    <w:rsid w:val="00057E15"/>
    <w:rsid w:val="00071EBD"/>
    <w:rsid w:val="00072DE7"/>
    <w:rsid w:val="00086D2D"/>
    <w:rsid w:val="000A0C90"/>
    <w:rsid w:val="000A23D8"/>
    <w:rsid w:val="000A2D8A"/>
    <w:rsid w:val="000A3F41"/>
    <w:rsid w:val="000B2832"/>
    <w:rsid w:val="000B69D0"/>
    <w:rsid w:val="000C7BB3"/>
    <w:rsid w:val="000D300C"/>
    <w:rsid w:val="000E7842"/>
    <w:rsid w:val="000F057A"/>
    <w:rsid w:val="000F1EBF"/>
    <w:rsid w:val="000F7CFC"/>
    <w:rsid w:val="000F7FC6"/>
    <w:rsid w:val="00106D4D"/>
    <w:rsid w:val="00122BC2"/>
    <w:rsid w:val="00126822"/>
    <w:rsid w:val="00131DAA"/>
    <w:rsid w:val="001322EC"/>
    <w:rsid w:val="00145C2E"/>
    <w:rsid w:val="00150E94"/>
    <w:rsid w:val="00151847"/>
    <w:rsid w:val="0015698F"/>
    <w:rsid w:val="00164D70"/>
    <w:rsid w:val="00170B83"/>
    <w:rsid w:val="0018104A"/>
    <w:rsid w:val="00183F26"/>
    <w:rsid w:val="00185EBA"/>
    <w:rsid w:val="00195214"/>
    <w:rsid w:val="001955A6"/>
    <w:rsid w:val="001A266A"/>
    <w:rsid w:val="001A300E"/>
    <w:rsid w:val="001A617C"/>
    <w:rsid w:val="001B3A2E"/>
    <w:rsid w:val="001B55C9"/>
    <w:rsid w:val="001B6A80"/>
    <w:rsid w:val="001C1EFA"/>
    <w:rsid w:val="001D4810"/>
    <w:rsid w:val="001E637E"/>
    <w:rsid w:val="001E7E65"/>
    <w:rsid w:val="001F64B6"/>
    <w:rsid w:val="00224780"/>
    <w:rsid w:val="00224B7C"/>
    <w:rsid w:val="00232116"/>
    <w:rsid w:val="00235C36"/>
    <w:rsid w:val="002376FA"/>
    <w:rsid w:val="0024482A"/>
    <w:rsid w:val="002538D4"/>
    <w:rsid w:val="00265B00"/>
    <w:rsid w:val="00270258"/>
    <w:rsid w:val="00273E4A"/>
    <w:rsid w:val="00281799"/>
    <w:rsid w:val="002841B3"/>
    <w:rsid w:val="002956DC"/>
    <w:rsid w:val="00296DA6"/>
    <w:rsid w:val="002A07C0"/>
    <w:rsid w:val="002A138B"/>
    <w:rsid w:val="002A190A"/>
    <w:rsid w:val="002A55DA"/>
    <w:rsid w:val="002A66E0"/>
    <w:rsid w:val="002A76C0"/>
    <w:rsid w:val="002B00F2"/>
    <w:rsid w:val="002B7CDD"/>
    <w:rsid w:val="002C288D"/>
    <w:rsid w:val="002C390A"/>
    <w:rsid w:val="002C3AC5"/>
    <w:rsid w:val="002C7FC0"/>
    <w:rsid w:val="002D1472"/>
    <w:rsid w:val="002D1F26"/>
    <w:rsid w:val="002D7F31"/>
    <w:rsid w:val="002E3324"/>
    <w:rsid w:val="003002A2"/>
    <w:rsid w:val="00300BFC"/>
    <w:rsid w:val="00305136"/>
    <w:rsid w:val="003054E4"/>
    <w:rsid w:val="00311342"/>
    <w:rsid w:val="00320C87"/>
    <w:rsid w:val="00321362"/>
    <w:rsid w:val="00323347"/>
    <w:rsid w:val="00333B97"/>
    <w:rsid w:val="00337881"/>
    <w:rsid w:val="00341049"/>
    <w:rsid w:val="003432E6"/>
    <w:rsid w:val="003435CC"/>
    <w:rsid w:val="003439D3"/>
    <w:rsid w:val="00346625"/>
    <w:rsid w:val="0036496B"/>
    <w:rsid w:val="0036669F"/>
    <w:rsid w:val="00366844"/>
    <w:rsid w:val="0037553B"/>
    <w:rsid w:val="00384C7B"/>
    <w:rsid w:val="00387D06"/>
    <w:rsid w:val="0039071A"/>
    <w:rsid w:val="00390E16"/>
    <w:rsid w:val="003A1788"/>
    <w:rsid w:val="003B1D05"/>
    <w:rsid w:val="003B1DFC"/>
    <w:rsid w:val="003B27CC"/>
    <w:rsid w:val="003B5F77"/>
    <w:rsid w:val="003C0A29"/>
    <w:rsid w:val="003C0D0E"/>
    <w:rsid w:val="003C1CE6"/>
    <w:rsid w:val="003D1E15"/>
    <w:rsid w:val="003D7084"/>
    <w:rsid w:val="003E797C"/>
    <w:rsid w:val="003F71D2"/>
    <w:rsid w:val="003F75F8"/>
    <w:rsid w:val="00400215"/>
    <w:rsid w:val="004074A1"/>
    <w:rsid w:val="0041337D"/>
    <w:rsid w:val="00413BC2"/>
    <w:rsid w:val="0042173E"/>
    <w:rsid w:val="00422134"/>
    <w:rsid w:val="00423770"/>
    <w:rsid w:val="00424DCA"/>
    <w:rsid w:val="00434FFC"/>
    <w:rsid w:val="00446550"/>
    <w:rsid w:val="00446D31"/>
    <w:rsid w:val="0045325D"/>
    <w:rsid w:val="004612A3"/>
    <w:rsid w:val="00470964"/>
    <w:rsid w:val="004716A8"/>
    <w:rsid w:val="004814CE"/>
    <w:rsid w:val="00494E4C"/>
    <w:rsid w:val="004A2C53"/>
    <w:rsid w:val="004A3BD7"/>
    <w:rsid w:val="004B47B5"/>
    <w:rsid w:val="004B6AFE"/>
    <w:rsid w:val="004C0F0C"/>
    <w:rsid w:val="004C4B1F"/>
    <w:rsid w:val="004C76B8"/>
    <w:rsid w:val="004D176C"/>
    <w:rsid w:val="004D2D41"/>
    <w:rsid w:val="004D343B"/>
    <w:rsid w:val="004E7352"/>
    <w:rsid w:val="005048FF"/>
    <w:rsid w:val="00520E03"/>
    <w:rsid w:val="005314B7"/>
    <w:rsid w:val="00535DA7"/>
    <w:rsid w:val="00540D52"/>
    <w:rsid w:val="005447D7"/>
    <w:rsid w:val="0055410B"/>
    <w:rsid w:val="00556E41"/>
    <w:rsid w:val="005671CC"/>
    <w:rsid w:val="005704AB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E78D2"/>
    <w:rsid w:val="005F47E6"/>
    <w:rsid w:val="005F794B"/>
    <w:rsid w:val="00600360"/>
    <w:rsid w:val="0060201C"/>
    <w:rsid w:val="0060486C"/>
    <w:rsid w:val="00620010"/>
    <w:rsid w:val="00635EE5"/>
    <w:rsid w:val="00643F75"/>
    <w:rsid w:val="00656CBE"/>
    <w:rsid w:val="00670787"/>
    <w:rsid w:val="006733FB"/>
    <w:rsid w:val="00675C65"/>
    <w:rsid w:val="006830E4"/>
    <w:rsid w:val="006A0DDE"/>
    <w:rsid w:val="006A4E1C"/>
    <w:rsid w:val="006A51A7"/>
    <w:rsid w:val="006D36BC"/>
    <w:rsid w:val="006F415D"/>
    <w:rsid w:val="006F4D80"/>
    <w:rsid w:val="006F61AC"/>
    <w:rsid w:val="00701ECA"/>
    <w:rsid w:val="00720962"/>
    <w:rsid w:val="00720F75"/>
    <w:rsid w:val="0072245D"/>
    <w:rsid w:val="00735483"/>
    <w:rsid w:val="00737595"/>
    <w:rsid w:val="007664BE"/>
    <w:rsid w:val="00766BAE"/>
    <w:rsid w:val="007676F2"/>
    <w:rsid w:val="00786CEE"/>
    <w:rsid w:val="00787247"/>
    <w:rsid w:val="007A1F96"/>
    <w:rsid w:val="007A79BD"/>
    <w:rsid w:val="007B215C"/>
    <w:rsid w:val="007B5A6A"/>
    <w:rsid w:val="007C1C37"/>
    <w:rsid w:val="007E0EE7"/>
    <w:rsid w:val="008106B0"/>
    <w:rsid w:val="00810737"/>
    <w:rsid w:val="00811C48"/>
    <w:rsid w:val="00812DFB"/>
    <w:rsid w:val="00816AF7"/>
    <w:rsid w:val="0083459F"/>
    <w:rsid w:val="0083780E"/>
    <w:rsid w:val="00847696"/>
    <w:rsid w:val="008674E6"/>
    <w:rsid w:val="00876001"/>
    <w:rsid w:val="00876A58"/>
    <w:rsid w:val="0088104F"/>
    <w:rsid w:val="0088137D"/>
    <w:rsid w:val="008832CF"/>
    <w:rsid w:val="008939EF"/>
    <w:rsid w:val="00894072"/>
    <w:rsid w:val="008940B2"/>
    <w:rsid w:val="00895B8D"/>
    <w:rsid w:val="00897E9C"/>
    <w:rsid w:val="008A09F4"/>
    <w:rsid w:val="008B212E"/>
    <w:rsid w:val="008B7541"/>
    <w:rsid w:val="008C1A4A"/>
    <w:rsid w:val="008D2359"/>
    <w:rsid w:val="008D366D"/>
    <w:rsid w:val="008D411F"/>
    <w:rsid w:val="008D5621"/>
    <w:rsid w:val="008F3E31"/>
    <w:rsid w:val="009010C1"/>
    <w:rsid w:val="0090372F"/>
    <w:rsid w:val="009143F2"/>
    <w:rsid w:val="00917442"/>
    <w:rsid w:val="00925E88"/>
    <w:rsid w:val="00932B6E"/>
    <w:rsid w:val="00933E75"/>
    <w:rsid w:val="0093677F"/>
    <w:rsid w:val="00937B93"/>
    <w:rsid w:val="00944ADA"/>
    <w:rsid w:val="00954B83"/>
    <w:rsid w:val="009568C5"/>
    <w:rsid w:val="00960916"/>
    <w:rsid w:val="00961A2D"/>
    <w:rsid w:val="0097243E"/>
    <w:rsid w:val="00973849"/>
    <w:rsid w:val="009832E4"/>
    <w:rsid w:val="009942DD"/>
    <w:rsid w:val="009A2464"/>
    <w:rsid w:val="009A3737"/>
    <w:rsid w:val="009A5E15"/>
    <w:rsid w:val="009E29D9"/>
    <w:rsid w:val="009E31D8"/>
    <w:rsid w:val="00A05571"/>
    <w:rsid w:val="00A1473C"/>
    <w:rsid w:val="00A16BE1"/>
    <w:rsid w:val="00A241CC"/>
    <w:rsid w:val="00A32343"/>
    <w:rsid w:val="00A35E9E"/>
    <w:rsid w:val="00A4416D"/>
    <w:rsid w:val="00A46082"/>
    <w:rsid w:val="00A50AF3"/>
    <w:rsid w:val="00A52AB7"/>
    <w:rsid w:val="00A53D38"/>
    <w:rsid w:val="00A54753"/>
    <w:rsid w:val="00A552D5"/>
    <w:rsid w:val="00A5765E"/>
    <w:rsid w:val="00A65DC4"/>
    <w:rsid w:val="00A7595D"/>
    <w:rsid w:val="00A933D3"/>
    <w:rsid w:val="00AA0396"/>
    <w:rsid w:val="00AA1407"/>
    <w:rsid w:val="00AA45C2"/>
    <w:rsid w:val="00AB0E0A"/>
    <w:rsid w:val="00AB160F"/>
    <w:rsid w:val="00AB3879"/>
    <w:rsid w:val="00AB42BB"/>
    <w:rsid w:val="00AC0C63"/>
    <w:rsid w:val="00AC54C0"/>
    <w:rsid w:val="00AC5D98"/>
    <w:rsid w:val="00AD0B16"/>
    <w:rsid w:val="00AD2114"/>
    <w:rsid w:val="00AD2309"/>
    <w:rsid w:val="00AE1AE9"/>
    <w:rsid w:val="00AE39D8"/>
    <w:rsid w:val="00AE4A9B"/>
    <w:rsid w:val="00AE548F"/>
    <w:rsid w:val="00AE661D"/>
    <w:rsid w:val="00AF264E"/>
    <w:rsid w:val="00AF2EF7"/>
    <w:rsid w:val="00AF338E"/>
    <w:rsid w:val="00B04C4C"/>
    <w:rsid w:val="00B06069"/>
    <w:rsid w:val="00B1405C"/>
    <w:rsid w:val="00B212C7"/>
    <w:rsid w:val="00B25A20"/>
    <w:rsid w:val="00B440FB"/>
    <w:rsid w:val="00B4674F"/>
    <w:rsid w:val="00B517FB"/>
    <w:rsid w:val="00B7140C"/>
    <w:rsid w:val="00B81979"/>
    <w:rsid w:val="00B948DA"/>
    <w:rsid w:val="00B9609E"/>
    <w:rsid w:val="00BA4EF2"/>
    <w:rsid w:val="00BC0954"/>
    <w:rsid w:val="00BC1481"/>
    <w:rsid w:val="00BC18E5"/>
    <w:rsid w:val="00BC3BED"/>
    <w:rsid w:val="00BC6DE8"/>
    <w:rsid w:val="00BE0705"/>
    <w:rsid w:val="00BE172B"/>
    <w:rsid w:val="00BF2997"/>
    <w:rsid w:val="00BF7C45"/>
    <w:rsid w:val="00C03587"/>
    <w:rsid w:val="00C25F66"/>
    <w:rsid w:val="00C4026E"/>
    <w:rsid w:val="00C438EB"/>
    <w:rsid w:val="00C44051"/>
    <w:rsid w:val="00C525FC"/>
    <w:rsid w:val="00C56C03"/>
    <w:rsid w:val="00C57A8A"/>
    <w:rsid w:val="00C57FE8"/>
    <w:rsid w:val="00C606C3"/>
    <w:rsid w:val="00C60C1A"/>
    <w:rsid w:val="00C61A37"/>
    <w:rsid w:val="00C6549A"/>
    <w:rsid w:val="00C80322"/>
    <w:rsid w:val="00C8483C"/>
    <w:rsid w:val="00C90F7A"/>
    <w:rsid w:val="00C915BF"/>
    <w:rsid w:val="00C956F5"/>
    <w:rsid w:val="00CA57E4"/>
    <w:rsid w:val="00CB136E"/>
    <w:rsid w:val="00CB736B"/>
    <w:rsid w:val="00CD263D"/>
    <w:rsid w:val="00CD2AD7"/>
    <w:rsid w:val="00CD64BC"/>
    <w:rsid w:val="00CE34B0"/>
    <w:rsid w:val="00CE546F"/>
    <w:rsid w:val="00CE67F6"/>
    <w:rsid w:val="00CF11B0"/>
    <w:rsid w:val="00D110EB"/>
    <w:rsid w:val="00D26911"/>
    <w:rsid w:val="00D30822"/>
    <w:rsid w:val="00D3685C"/>
    <w:rsid w:val="00D37E0D"/>
    <w:rsid w:val="00D47C75"/>
    <w:rsid w:val="00D500D7"/>
    <w:rsid w:val="00D51FAB"/>
    <w:rsid w:val="00D52089"/>
    <w:rsid w:val="00D5691F"/>
    <w:rsid w:val="00D60A6D"/>
    <w:rsid w:val="00D661BB"/>
    <w:rsid w:val="00D67DFC"/>
    <w:rsid w:val="00D822C0"/>
    <w:rsid w:val="00D92D0F"/>
    <w:rsid w:val="00D93EEA"/>
    <w:rsid w:val="00D95848"/>
    <w:rsid w:val="00D97987"/>
    <w:rsid w:val="00DB0A75"/>
    <w:rsid w:val="00DB22E1"/>
    <w:rsid w:val="00DC4B9D"/>
    <w:rsid w:val="00DC6034"/>
    <w:rsid w:val="00DC6AF4"/>
    <w:rsid w:val="00DC6C59"/>
    <w:rsid w:val="00DC700A"/>
    <w:rsid w:val="00DE2FA6"/>
    <w:rsid w:val="00DF224B"/>
    <w:rsid w:val="00E0375C"/>
    <w:rsid w:val="00E03DA9"/>
    <w:rsid w:val="00E047D9"/>
    <w:rsid w:val="00E06AEC"/>
    <w:rsid w:val="00E11A20"/>
    <w:rsid w:val="00E21593"/>
    <w:rsid w:val="00E23641"/>
    <w:rsid w:val="00E335DA"/>
    <w:rsid w:val="00E36B77"/>
    <w:rsid w:val="00E36EA8"/>
    <w:rsid w:val="00E414D2"/>
    <w:rsid w:val="00E502A7"/>
    <w:rsid w:val="00E539F5"/>
    <w:rsid w:val="00E642BF"/>
    <w:rsid w:val="00E660C4"/>
    <w:rsid w:val="00E82BFE"/>
    <w:rsid w:val="00EB11A8"/>
    <w:rsid w:val="00EB5190"/>
    <w:rsid w:val="00EC332B"/>
    <w:rsid w:val="00ED2270"/>
    <w:rsid w:val="00ED5890"/>
    <w:rsid w:val="00EE10D0"/>
    <w:rsid w:val="00EF0739"/>
    <w:rsid w:val="00EF17AC"/>
    <w:rsid w:val="00F1405D"/>
    <w:rsid w:val="00F144AE"/>
    <w:rsid w:val="00F22A92"/>
    <w:rsid w:val="00F3196B"/>
    <w:rsid w:val="00F31A46"/>
    <w:rsid w:val="00F32E2B"/>
    <w:rsid w:val="00F36E33"/>
    <w:rsid w:val="00F4304F"/>
    <w:rsid w:val="00F43247"/>
    <w:rsid w:val="00F53807"/>
    <w:rsid w:val="00F5652D"/>
    <w:rsid w:val="00F63124"/>
    <w:rsid w:val="00F6753F"/>
    <w:rsid w:val="00F712CE"/>
    <w:rsid w:val="00F80742"/>
    <w:rsid w:val="00F950A5"/>
    <w:rsid w:val="00F955DA"/>
    <w:rsid w:val="00F9724F"/>
    <w:rsid w:val="00FA41A2"/>
    <w:rsid w:val="00FA70AA"/>
    <w:rsid w:val="00FC245F"/>
    <w:rsid w:val="00FE6E71"/>
    <w:rsid w:val="00FE6FD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EFB9B45-A95E-4016-A897-0500A9CC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RJ</cp:lastModifiedBy>
  <cp:revision>8</cp:revision>
  <cp:lastPrinted>2016-02-10T06:29:00Z</cp:lastPrinted>
  <dcterms:created xsi:type="dcterms:W3CDTF">2016-02-05T08:46:00Z</dcterms:created>
  <dcterms:modified xsi:type="dcterms:W3CDTF">2016-09-16T07:15:00Z</dcterms:modified>
</cp:coreProperties>
</file>