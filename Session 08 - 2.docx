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75C" w:rsidRPr="002E3324" w:rsidRDefault="00E0375C" w:rsidP="005B66A9">
            <w:pPr>
              <w:rPr>
                <w:rFonts w:ascii="Arial" w:hAnsi="Arial" w:cs="Arial"/>
                <w:b/>
                <w:sz w:val="32"/>
              </w:rPr>
            </w:pPr>
            <w:r w:rsidRPr="002E3324">
              <w:rPr>
                <w:rFonts w:ascii="Arial" w:hAnsi="Arial" w:cs="Arial"/>
                <w:b/>
                <w:sz w:val="32"/>
                <w:lang w:val="id-ID"/>
              </w:rPr>
              <w:t>Soal Praktikum</w:t>
            </w:r>
            <w:r w:rsidR="00876001" w:rsidRPr="002E3324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</w:p>
          <w:p w:rsidR="00811C48" w:rsidRPr="00051154" w:rsidRDefault="00811C48" w:rsidP="00DE6814">
            <w:pPr>
              <w:rPr>
                <w:rFonts w:ascii="Arial" w:hAnsi="Arial" w:cs="Arial"/>
                <w:b/>
                <w:i/>
                <w:sz w:val="32"/>
              </w:rPr>
            </w:pPr>
            <w:r w:rsidRPr="00051154">
              <w:rPr>
                <w:rFonts w:ascii="Arial" w:hAnsi="Arial" w:cs="Arial"/>
                <w:i/>
                <w:sz w:val="16"/>
                <w:lang w:val="id-ID"/>
              </w:rPr>
              <w:t>Practicum</w:t>
            </w:r>
            <w:r w:rsidR="00876001" w:rsidRPr="00051154">
              <w:rPr>
                <w:rFonts w:ascii="Arial" w:hAnsi="Arial" w:cs="Arial"/>
                <w:i/>
                <w:sz w:val="16"/>
                <w:lang w:val="id-ID"/>
              </w:rPr>
              <w:t xml:space="preserve"> </w:t>
            </w:r>
            <w:r w:rsidR="000F1EBF" w:rsidRPr="00051154">
              <w:rPr>
                <w:rFonts w:ascii="Arial" w:hAnsi="Arial" w:cs="Arial"/>
                <w:i/>
                <w:sz w:val="16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6406" w:rsidRDefault="00F36406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F36406">
              <w:rPr>
                <w:rFonts w:ascii="Arial Narrow" w:hAnsi="Arial Narrow" w:cs="Tahoma"/>
                <w:sz w:val="36"/>
                <w:lang w:val="id-ID"/>
              </w:rPr>
              <w:t>ISYS6169 /T0206</w:t>
            </w:r>
          </w:p>
          <w:p w:rsidR="00235C36" w:rsidRPr="00876A58" w:rsidRDefault="00DE6814" w:rsidP="005B66A9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DE6814">
              <w:rPr>
                <w:rFonts w:ascii="Arial Narrow" w:hAnsi="Arial Narrow" w:cs="Tahoma"/>
                <w:sz w:val="36"/>
                <w:lang w:val="id-ID"/>
              </w:rPr>
              <w:t>Database System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66A9" w:rsidRPr="00DE6814" w:rsidRDefault="00DE6814" w:rsidP="005B66A9">
            <w:pPr>
              <w:ind w:right="4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Sistem Informasi</w:t>
            </w:r>
          </w:p>
          <w:p w:rsidR="00F80742" w:rsidRPr="00DE6814" w:rsidRDefault="00DE6814" w:rsidP="005B66A9">
            <w:pPr>
              <w:pStyle w:val="Header"/>
              <w:tabs>
                <w:tab w:val="clear" w:pos="4680"/>
                <w:tab w:val="clear" w:pos="9360"/>
              </w:tabs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i/>
                <w:sz w:val="16"/>
              </w:rPr>
              <w:t>Information System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9609E" w:rsidRPr="000F057A" w:rsidRDefault="00F36406" w:rsidP="00C621A3">
            <w:pPr>
              <w:jc w:val="right"/>
              <w:rPr>
                <w:rFonts w:ascii="Arial" w:hAnsi="Arial" w:cs="Arial"/>
              </w:rPr>
            </w:pPr>
            <w:r w:rsidRPr="00F36406">
              <w:rPr>
                <w:b/>
                <w:sz w:val="20"/>
              </w:rPr>
              <w:t>E1-ISYS6169-AM01</w:t>
            </w:r>
          </w:p>
        </w:tc>
      </w:tr>
      <w:tr w:rsidR="00E0375C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0375C" w:rsidRPr="00DE6814" w:rsidRDefault="00E0375C" w:rsidP="005B66A9">
            <w:pPr>
              <w:pStyle w:val="Header"/>
              <w:rPr>
                <w:rFonts w:ascii="Arial" w:hAnsi="Arial" w:cs="Arial"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Periode Berlaku </w:t>
            </w:r>
            <w:r w:rsidR="004074A1">
              <w:rPr>
                <w:rFonts w:ascii="Arial" w:hAnsi="Arial" w:cs="Arial"/>
                <w:sz w:val="18"/>
                <w:lang w:val="id-ID"/>
              </w:rPr>
              <w:t>Semester</w:t>
            </w:r>
            <w:r w:rsidR="00DE6814">
              <w:rPr>
                <w:rFonts w:ascii="Arial" w:hAnsi="Arial" w:cs="Arial"/>
                <w:sz w:val="18"/>
              </w:rPr>
              <w:t xml:space="preserve"> </w:t>
            </w:r>
            <w:r w:rsidR="00776D78">
              <w:rPr>
                <w:rFonts w:ascii="Arial" w:hAnsi="Arial" w:cs="Arial"/>
                <w:sz w:val="18"/>
              </w:rPr>
              <w:t>Ganjil</w:t>
            </w:r>
            <w:r w:rsidR="00DE6814">
              <w:rPr>
                <w:rFonts w:ascii="Arial" w:hAnsi="Arial" w:cs="Arial"/>
                <w:sz w:val="18"/>
                <w:lang w:val="id-ID"/>
              </w:rPr>
              <w:t xml:space="preserve"> </w:t>
            </w:r>
            <w:r w:rsidR="00776D78">
              <w:rPr>
                <w:rFonts w:ascii="Arial" w:hAnsi="Arial" w:cs="Arial"/>
                <w:sz w:val="18"/>
              </w:rPr>
              <w:t>2016</w:t>
            </w:r>
            <w:r w:rsidRPr="00876A58">
              <w:rPr>
                <w:rFonts w:ascii="Arial" w:hAnsi="Arial" w:cs="Arial"/>
                <w:sz w:val="18"/>
                <w:lang w:val="id-ID"/>
              </w:rPr>
              <w:t>/</w:t>
            </w:r>
            <w:r w:rsidR="00776D78">
              <w:rPr>
                <w:rFonts w:ascii="Arial" w:hAnsi="Arial" w:cs="Arial"/>
                <w:sz w:val="18"/>
              </w:rPr>
              <w:t>2017</w:t>
            </w:r>
          </w:p>
          <w:p w:rsidR="00535DA7" w:rsidRPr="00DE6814" w:rsidRDefault="00535DA7" w:rsidP="00776D78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76A58">
              <w:rPr>
                <w:rFonts w:ascii="Arial" w:hAnsi="Arial" w:cs="Arial"/>
                <w:b/>
                <w:i/>
                <w:sz w:val="16"/>
                <w:lang w:val="id-ID"/>
              </w:rPr>
              <w:t>Valid on</w:t>
            </w:r>
            <w:r w:rsidR="00776D78">
              <w:rPr>
                <w:rFonts w:ascii="Arial" w:hAnsi="Arial" w:cs="Arial"/>
                <w:b/>
                <w:i/>
                <w:sz w:val="16"/>
              </w:rPr>
              <w:t xml:space="preserve"> </w:t>
            </w:r>
            <w:r w:rsidR="00776D78" w:rsidRPr="00776D78">
              <w:rPr>
                <w:rFonts w:ascii="Arial" w:hAnsi="Arial" w:cs="Arial"/>
                <w:i/>
                <w:sz w:val="16"/>
              </w:rPr>
              <w:t>Odd</w:t>
            </w:r>
            <w:r w:rsidR="00EF17AC">
              <w:rPr>
                <w:rFonts w:ascii="Arial" w:hAnsi="Arial" w:cs="Arial"/>
                <w:i/>
                <w:sz w:val="16"/>
              </w:rPr>
              <w:t xml:space="preserve"> </w:t>
            </w:r>
            <w:r w:rsidR="004074A1">
              <w:rPr>
                <w:rFonts w:ascii="Arial" w:hAnsi="Arial" w:cs="Arial"/>
                <w:i/>
                <w:sz w:val="16"/>
                <w:lang w:val="id-ID"/>
              </w:rPr>
              <w:t>Semester</w:t>
            </w:r>
            <w:r w:rsidR="00DE6814">
              <w:rPr>
                <w:rFonts w:ascii="Arial" w:hAnsi="Arial" w:cs="Arial"/>
                <w:i/>
                <w:sz w:val="16"/>
              </w:rPr>
              <w:t xml:space="preserve"> </w:t>
            </w:r>
            <w:r w:rsidR="00DE2FA6">
              <w:rPr>
                <w:rFonts w:ascii="Arial" w:hAnsi="Arial" w:cs="Arial"/>
                <w:i/>
                <w:sz w:val="16"/>
                <w:lang w:val="id-ID"/>
              </w:rPr>
              <w:t xml:space="preserve">Year </w:t>
            </w:r>
            <w:r w:rsidR="00776D78">
              <w:rPr>
                <w:rFonts w:ascii="Arial" w:hAnsi="Arial" w:cs="Arial"/>
                <w:i/>
                <w:sz w:val="16"/>
              </w:rPr>
              <w:t>2016</w:t>
            </w:r>
            <w:r w:rsidRPr="00876A58">
              <w:rPr>
                <w:rFonts w:ascii="Arial" w:hAnsi="Arial" w:cs="Arial"/>
                <w:i/>
                <w:sz w:val="16"/>
                <w:lang w:val="id-ID"/>
              </w:rPr>
              <w:t>/</w:t>
            </w:r>
            <w:r w:rsidR="00776D78">
              <w:rPr>
                <w:rFonts w:ascii="Arial" w:hAnsi="Arial" w:cs="Arial"/>
                <w:i/>
                <w:sz w:val="16"/>
              </w:rPr>
              <w:t>2017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0375C" w:rsidRPr="00DE6814" w:rsidRDefault="00E0375C" w:rsidP="005B66A9">
            <w:pPr>
              <w:pStyle w:val="Header"/>
              <w:jc w:val="right"/>
              <w:rPr>
                <w:rFonts w:ascii="Arial" w:hAnsi="Arial" w:cs="Arial"/>
                <w:b/>
                <w:sz w:val="18"/>
              </w:rPr>
            </w:pPr>
            <w:r w:rsidRPr="00876A58">
              <w:rPr>
                <w:rFonts w:ascii="Arial" w:hAnsi="Arial" w:cs="Arial"/>
                <w:b/>
                <w:sz w:val="18"/>
                <w:lang w:val="id-ID"/>
              </w:rPr>
              <w:t xml:space="preserve">Revisi </w:t>
            </w:r>
            <w:r w:rsidR="00DE6814">
              <w:rPr>
                <w:rFonts w:ascii="Arial" w:hAnsi="Arial" w:cs="Arial"/>
                <w:b/>
                <w:sz w:val="18"/>
              </w:rPr>
              <w:t>00</w:t>
            </w:r>
          </w:p>
          <w:p w:rsidR="00D37E0D" w:rsidRPr="00A552D5" w:rsidRDefault="002E3324" w:rsidP="00DE6814">
            <w:pPr>
              <w:pStyle w:val="Header"/>
              <w:tabs>
                <w:tab w:val="clear" w:pos="4680"/>
                <w:tab w:val="left" w:pos="2302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76A58">
              <w:rPr>
                <w:rFonts w:ascii="Arial" w:hAnsi="Arial" w:cs="Arial"/>
                <w:i/>
                <w:sz w:val="16"/>
                <w:lang w:val="id-ID"/>
              </w:rPr>
              <w:t>Revision</w:t>
            </w:r>
            <w:r w:rsidR="00A552D5">
              <w:rPr>
                <w:rFonts w:ascii="Arial" w:hAnsi="Arial" w:cs="Arial"/>
                <w:i/>
                <w:sz w:val="16"/>
              </w:rPr>
              <w:t xml:space="preserve"> </w:t>
            </w:r>
            <w:r w:rsidR="00DE6814">
              <w:rPr>
                <w:rFonts w:ascii="Arial" w:hAnsi="Arial" w:cs="Arial"/>
                <w:i/>
                <w:sz w:val="16"/>
              </w:rPr>
              <w:t>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786CEE" w:rsidRPr="00DC6034" w:rsidRDefault="00DC6034" w:rsidP="005B66A9">
      <w:pPr>
        <w:rPr>
          <w:b/>
        </w:rPr>
      </w:pPr>
      <w:r w:rsidRPr="00DC6034">
        <w:rPr>
          <w:b/>
        </w:rPr>
        <w:t>Learning Outcomes</w:t>
      </w:r>
    </w:p>
    <w:p w:rsidR="00DC6034" w:rsidRDefault="00DC6034" w:rsidP="005B66A9"/>
    <w:p w:rsidR="00FE0AE1" w:rsidRPr="00A35E9E" w:rsidRDefault="00FE0AE1" w:rsidP="00FE0AE1">
      <w:pPr>
        <w:pStyle w:val="ListParagraph"/>
        <w:numPr>
          <w:ilvl w:val="0"/>
          <w:numId w:val="15"/>
        </w:numPr>
      </w:pPr>
      <w:r w:rsidRPr="00A35E9E">
        <w:t>Apply database language and SQL Programming language</w:t>
      </w:r>
    </w:p>
    <w:p w:rsidR="00FE0AE1" w:rsidRDefault="00FE0AE1" w:rsidP="00FE0AE1">
      <w:pPr>
        <w:pStyle w:val="ListParagraph"/>
        <w:numPr>
          <w:ilvl w:val="0"/>
          <w:numId w:val="15"/>
        </w:numPr>
      </w:pPr>
      <w:r w:rsidRPr="00A35E9E">
        <w:t>Evaluate database processing and security Mechanism</w:t>
      </w:r>
    </w:p>
    <w:p w:rsidR="00DC6034" w:rsidRPr="0019652A" w:rsidRDefault="00DC6034" w:rsidP="00DC6034">
      <w:pPr>
        <w:pStyle w:val="Heading2"/>
      </w:pPr>
      <w:r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:rsidR="00DC6034" w:rsidRDefault="00DC6034" w:rsidP="005B66A9"/>
    <w:p w:rsidR="00256B7F" w:rsidRPr="00F4097D" w:rsidRDefault="00776D78" w:rsidP="00776D78">
      <w:pPr>
        <w:pStyle w:val="ListParagraph"/>
        <w:numPr>
          <w:ilvl w:val="0"/>
          <w:numId w:val="14"/>
        </w:numPr>
        <w:rPr>
          <w:rFonts w:eastAsia="Times New Roman"/>
          <w:color w:val="000000"/>
          <w:lang w:eastAsia="en-US"/>
        </w:rPr>
      </w:pPr>
      <w:r>
        <w:rPr>
          <w:rFonts w:eastAsia="Times New Roman"/>
          <w:color w:val="000000"/>
          <w:lang w:eastAsia="en-US"/>
        </w:rPr>
        <w:t>Session 08</w:t>
      </w:r>
      <w:r w:rsidR="001D47A0">
        <w:rPr>
          <w:rFonts w:eastAsia="Times New Roman"/>
          <w:color w:val="000000"/>
          <w:lang w:eastAsia="en-US"/>
        </w:rPr>
        <w:t xml:space="preserve"> </w:t>
      </w:r>
      <w:r w:rsidR="001D47A0" w:rsidRPr="001D47A0">
        <w:rPr>
          <w:rFonts w:eastAsia="Times New Roman"/>
          <w:b/>
          <w:color w:val="000000"/>
          <w:lang w:eastAsia="en-US"/>
        </w:rPr>
        <w:t>-</w:t>
      </w:r>
      <w:r w:rsidR="001D47A0">
        <w:rPr>
          <w:rFonts w:eastAsia="Times New Roman"/>
          <w:color w:val="000000"/>
          <w:lang w:eastAsia="en-US"/>
        </w:rPr>
        <w:t xml:space="preserve"> </w:t>
      </w:r>
      <w:r w:rsidRPr="00776D78">
        <w:rPr>
          <w:rFonts w:eastAsia="Times New Roman"/>
          <w:color w:val="000000"/>
          <w:lang w:eastAsia="en-US"/>
        </w:rPr>
        <w:t>SQL –Data Definition (2)</w:t>
      </w:r>
    </w:p>
    <w:p w:rsidR="00DC6034" w:rsidRPr="0019652A" w:rsidRDefault="00DC6034" w:rsidP="00DC603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Sub Topics</w:t>
      </w:r>
    </w:p>
    <w:p w:rsidR="00DC6034" w:rsidRDefault="00DC6034" w:rsidP="005B66A9"/>
    <w:p w:rsidR="00776D78" w:rsidRDefault="00776D78" w:rsidP="00776D78">
      <w:pPr>
        <w:pStyle w:val="ListParagraph"/>
        <w:numPr>
          <w:ilvl w:val="0"/>
          <w:numId w:val="14"/>
        </w:numPr>
      </w:pPr>
      <w:r>
        <w:t>Create and Update View</w:t>
      </w:r>
    </w:p>
    <w:p w:rsidR="00776D78" w:rsidRDefault="00776D78" w:rsidP="00776D78">
      <w:pPr>
        <w:pStyle w:val="ListParagraph"/>
        <w:numPr>
          <w:ilvl w:val="0"/>
          <w:numId w:val="14"/>
        </w:numPr>
      </w:pPr>
      <w:r>
        <w:t>Dropping Views</w:t>
      </w:r>
    </w:p>
    <w:p w:rsidR="00776D78" w:rsidRPr="00776D78" w:rsidRDefault="00776D78" w:rsidP="00776D78">
      <w:pPr>
        <w:pStyle w:val="ListParagraph"/>
        <w:numPr>
          <w:ilvl w:val="0"/>
          <w:numId w:val="14"/>
        </w:numPr>
        <w:rPr>
          <w:b/>
        </w:rPr>
      </w:pPr>
      <w:r w:rsidRPr="00776D78">
        <w:rPr>
          <w:b/>
        </w:rPr>
        <w:t>Access control : GRANT and REVOKE command</w:t>
      </w:r>
    </w:p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DC6034" w:rsidRDefault="00DC6034" w:rsidP="005B66A9"/>
    <w:p w:rsidR="003B5436" w:rsidRDefault="003B5436" w:rsidP="005B66A9"/>
    <w:p w:rsidR="00FB0143" w:rsidRDefault="00FB0143" w:rsidP="005B66A9"/>
    <w:p w:rsidR="00FB0143" w:rsidRDefault="00FB0143" w:rsidP="005B66A9"/>
    <w:p w:rsidR="00C209A2" w:rsidRDefault="00C209A2" w:rsidP="005B66A9"/>
    <w:p w:rsidR="00C209A2" w:rsidRDefault="00C209A2" w:rsidP="005B66A9"/>
    <w:p w:rsidR="00C209A2" w:rsidRDefault="00C209A2" w:rsidP="005B66A9"/>
    <w:p w:rsidR="00FB0143" w:rsidRDefault="00FB0143" w:rsidP="005B66A9"/>
    <w:p w:rsidR="00FB0143" w:rsidRDefault="00FB0143" w:rsidP="005B66A9"/>
    <w:p w:rsidR="00DC6034" w:rsidRDefault="00DC6034" w:rsidP="005B66A9"/>
    <w:p w:rsidR="00AA0396" w:rsidRDefault="00AA0396" w:rsidP="00AA0396">
      <w:pPr>
        <w:ind w:left="-90"/>
        <w:rPr>
          <w:b/>
        </w:rPr>
      </w:pPr>
      <w:r>
        <w:rPr>
          <w:b/>
        </w:rPr>
        <w:lastRenderedPageBreak/>
        <w:t>Tabel Relasional</w:t>
      </w:r>
    </w:p>
    <w:p w:rsidR="00AA0396" w:rsidRDefault="00AA0396" w:rsidP="00AA0396">
      <w:pPr>
        <w:ind w:left="-90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>Relational Table</w:t>
      </w:r>
    </w:p>
    <w:p w:rsidR="00AA0396" w:rsidRDefault="00AA0396" w:rsidP="005B66A9"/>
    <w:p w:rsidR="00AA0396" w:rsidRDefault="00AA0396" w:rsidP="005B66A9"/>
    <w:p w:rsidR="00AA0396" w:rsidRDefault="00AA0396" w:rsidP="005B66A9"/>
    <w:p w:rsidR="00AA0396" w:rsidRDefault="00AA0396" w:rsidP="005B66A9"/>
    <w:p w:rsidR="00AA0396" w:rsidRDefault="000E7842" w:rsidP="005B66A9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369570</wp:posOffset>
            </wp:positionH>
            <wp:positionV relativeFrom="paragraph">
              <wp:posOffset>43815</wp:posOffset>
            </wp:positionV>
            <wp:extent cx="4981575" cy="3990975"/>
            <wp:effectExtent l="19050" t="0" r="9525" b="0"/>
            <wp:wrapNone/>
            <wp:docPr id="1" name="Picture 1" descr="U:\SHARED\SUBCO\For Ast\!!!!Genap 2015-2016\1. Bank Soal Praktikum Genap 2015-2016\Practicum\ISYS6123\ReadMe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SHARED\SUBCO\For Ast\!!!!Genap 2015-2016\1. Bank Soal Praktikum Genap 2015-2016\Practicum\ISYS6123\ReadMe\E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0396" w:rsidRDefault="00AA0396" w:rsidP="005B66A9"/>
    <w:p w:rsidR="00AA0396" w:rsidRDefault="00AA0396" w:rsidP="005B66A9"/>
    <w:p w:rsidR="00AA0396" w:rsidRDefault="00AA0396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735483" w:rsidRDefault="00735483" w:rsidP="005B66A9"/>
    <w:p w:rsidR="00C209A2" w:rsidRDefault="00C209A2" w:rsidP="005B66A9"/>
    <w:p w:rsidR="00C209A2" w:rsidRDefault="00C209A2" w:rsidP="005B66A9"/>
    <w:p w:rsidR="00C209A2" w:rsidRDefault="00C209A2" w:rsidP="005B66A9"/>
    <w:p w:rsidR="00735483" w:rsidRPr="00786CEE" w:rsidRDefault="00735483" w:rsidP="005B66A9"/>
    <w:p w:rsidR="00D661BB" w:rsidRPr="004678F3" w:rsidRDefault="00D661BB" w:rsidP="00D661BB">
      <w:pPr>
        <w:pStyle w:val="ListParagraph"/>
        <w:ind w:left="-124"/>
        <w:jc w:val="both"/>
        <w:rPr>
          <w:b/>
          <w:bCs/>
        </w:rPr>
      </w:pPr>
      <w:r w:rsidRPr="004678F3">
        <w:rPr>
          <w:b/>
          <w:bCs/>
        </w:rPr>
        <w:lastRenderedPageBreak/>
        <w:t>Sin</w:t>
      </w:r>
      <w:bookmarkStart w:id="0" w:name="_GoBack"/>
      <w:bookmarkEnd w:id="0"/>
      <w:r w:rsidRPr="004678F3">
        <w:rPr>
          <w:b/>
          <w:bCs/>
        </w:rPr>
        <w:t>taks</w:t>
      </w:r>
    </w:p>
    <w:p w:rsidR="00786CEE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  <w:r w:rsidRPr="004678F3">
        <w:rPr>
          <w:rFonts w:ascii="Arial" w:hAnsi="Arial" w:cs="Arial"/>
          <w:i/>
          <w:sz w:val="16"/>
        </w:rPr>
        <w:t>Syntax</w:t>
      </w:r>
    </w:p>
    <w:p w:rsidR="00D661BB" w:rsidRPr="00D661BB" w:rsidRDefault="00D661BB" w:rsidP="00D661BB">
      <w:pPr>
        <w:pStyle w:val="ListParagraph"/>
        <w:ind w:left="-124"/>
        <w:rPr>
          <w:rFonts w:ascii="Arial" w:hAnsi="Arial" w:cs="Arial"/>
          <w:i/>
          <w:sz w:val="16"/>
        </w:rPr>
      </w:pPr>
    </w:p>
    <w:p w:rsidR="00786CEE" w:rsidRDefault="00786CEE" w:rsidP="00786CEE"/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rPr>
          <w:rFonts w:eastAsia="MS Mincho"/>
          <w:b/>
          <w:bCs/>
        </w:rPr>
        <w:t>GRANT</w:t>
      </w:r>
      <w:r>
        <w:br/>
        <w:t xml:space="preserve">GRANT </w:t>
      </w:r>
      <w:proofErr w:type="gramStart"/>
      <w:r>
        <w:t>{ ALL</w:t>
      </w:r>
      <w:proofErr w:type="gramEnd"/>
      <w:r>
        <w:t xml:space="preserve"> [ PRIVILEGES ] }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 xml:space="preserve">      | permission [ ( column [ ,...n ] ) ] [ ,...n ]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 xml:space="preserve">      </w:t>
      </w:r>
      <w:proofErr w:type="gramStart"/>
      <w:r>
        <w:t>[ ON</w:t>
      </w:r>
      <w:proofErr w:type="gramEnd"/>
      <w:r>
        <w:t xml:space="preserve"> [ class :: ] securable ] TO principal </w:t>
      </w:r>
      <w:proofErr w:type="gramStart"/>
      <w:r>
        <w:t>[ ,</w:t>
      </w:r>
      <w:proofErr w:type="gramEnd"/>
      <w:r>
        <w:t xml:space="preserve">...n ] 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 xml:space="preserve">      </w:t>
      </w:r>
      <w:proofErr w:type="gramStart"/>
      <w:r>
        <w:t>[ WITH</w:t>
      </w:r>
      <w:proofErr w:type="gramEnd"/>
      <w:r>
        <w:t xml:space="preserve"> GRANT OPTION ] </w:t>
      </w:r>
      <w:proofErr w:type="gramStart"/>
      <w:r>
        <w:t>[ AS</w:t>
      </w:r>
      <w:proofErr w:type="gramEnd"/>
      <w:r>
        <w:t xml:space="preserve"> principal ]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rPr>
          <w:rFonts w:eastAsia="MS Mincho"/>
          <w:b/>
          <w:bCs/>
        </w:rPr>
        <w:t>REVOKE</w:t>
      </w:r>
      <w:r>
        <w:br/>
        <w:t xml:space="preserve">REVOKE </w:t>
      </w:r>
      <w:proofErr w:type="gramStart"/>
      <w:r>
        <w:t>[ GRANT</w:t>
      </w:r>
      <w:proofErr w:type="gramEnd"/>
      <w:r>
        <w:t xml:space="preserve"> OPTION FOR ]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 xml:space="preserve">      { 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 xml:space="preserve">        </w:t>
      </w:r>
      <w:proofErr w:type="gramStart"/>
      <w:r>
        <w:t>[ ALL</w:t>
      </w:r>
      <w:proofErr w:type="gramEnd"/>
      <w:r>
        <w:t xml:space="preserve"> [ PRIVILEGES ] ]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 xml:space="preserve">        |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 xml:space="preserve">                permission [ ( column [ ,...n ] ) ] [ ,...n ]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 xml:space="preserve">      }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 xml:space="preserve">      </w:t>
      </w:r>
      <w:proofErr w:type="gramStart"/>
      <w:r>
        <w:t>[ ON</w:t>
      </w:r>
      <w:proofErr w:type="gramEnd"/>
      <w:r>
        <w:t xml:space="preserve"> [ class :: ] securable ] 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 xml:space="preserve">      </w:t>
      </w:r>
      <w:proofErr w:type="gramStart"/>
      <w:r>
        <w:t>{ TO</w:t>
      </w:r>
      <w:proofErr w:type="gramEnd"/>
      <w:r>
        <w:t xml:space="preserve"> | FROM } principal [ ,...n ] 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 xml:space="preserve">      </w:t>
      </w:r>
      <w:proofErr w:type="gramStart"/>
      <w:r>
        <w:t>[ CASCADE</w:t>
      </w:r>
      <w:proofErr w:type="gramEnd"/>
      <w:r>
        <w:t xml:space="preserve">] </w:t>
      </w:r>
      <w:proofErr w:type="gramStart"/>
      <w:r>
        <w:t>[ AS</w:t>
      </w:r>
      <w:proofErr w:type="gramEnd"/>
      <w:r>
        <w:t xml:space="preserve"> principal ]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rPr>
          <w:rFonts w:eastAsia="MS Mincho"/>
          <w:b/>
          <w:bCs/>
        </w:rPr>
        <w:t>CREATE USER</w:t>
      </w:r>
      <w:r>
        <w:br/>
        <w:t xml:space="preserve">CREATE USER user_name 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 xml:space="preserve">    [ 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 xml:space="preserve">        </w:t>
      </w:r>
      <w:proofErr w:type="gramStart"/>
      <w:r>
        <w:t>{ FOR</w:t>
      </w:r>
      <w:proofErr w:type="gramEnd"/>
      <w:r>
        <w:t xml:space="preserve"> | FROM } LOGIN login_name 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 xml:space="preserve">    ]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 xml:space="preserve">    </w:t>
      </w:r>
      <w:proofErr w:type="gramStart"/>
      <w:r>
        <w:t>[ WITH</w:t>
      </w:r>
      <w:proofErr w:type="gramEnd"/>
      <w:r>
        <w:t xml:space="preserve"> DEFAULT_SCHEMA = schema_name ] 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>
        <w:t>[ ; ]</w:t>
      </w:r>
    </w:p>
    <w:p w:rsidR="00A433ED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</w:p>
    <w:p w:rsidR="00A433ED" w:rsidRPr="006E178E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  <w:rPr>
          <w:b/>
        </w:rPr>
      </w:pPr>
      <w:r w:rsidRPr="006E178E">
        <w:rPr>
          <w:b/>
        </w:rPr>
        <w:t>DROP USER</w:t>
      </w:r>
    </w:p>
    <w:p w:rsidR="00A433ED" w:rsidRPr="00DE3975" w:rsidRDefault="00A433ED" w:rsidP="00A433ED">
      <w:pPr>
        <w:pStyle w:val="NormalWeb"/>
        <w:pBdr>
          <w:top w:val="dashDotStroked" w:sz="24" w:space="1" w:color="C0C0C0"/>
          <w:left w:val="dashDotStroked" w:sz="24" w:space="4" w:color="C0C0C0"/>
          <w:bottom w:val="dashDotStroked" w:sz="24" w:space="1" w:color="C0C0C0"/>
          <w:right w:val="dashDotStroked" w:sz="24" w:space="4" w:color="C0C0C0"/>
        </w:pBdr>
        <w:spacing w:before="0" w:beforeAutospacing="0" w:after="0" w:afterAutospacing="0"/>
        <w:ind w:left="90" w:right="234"/>
      </w:pPr>
      <w:r w:rsidRPr="005E4BF1">
        <w:t>DROP USER user_name</w:t>
      </w:r>
    </w:p>
    <w:p w:rsidR="0041337D" w:rsidRDefault="0041337D" w:rsidP="00786CEE"/>
    <w:p w:rsidR="00A433ED" w:rsidRDefault="00A433ED" w:rsidP="00786CEE"/>
    <w:p w:rsidR="00A433ED" w:rsidRDefault="00A433ED" w:rsidP="00786CEE"/>
    <w:p w:rsidR="00A433ED" w:rsidRDefault="00A433ED" w:rsidP="00786CEE"/>
    <w:p w:rsidR="00A433ED" w:rsidRDefault="00A433ED" w:rsidP="00786CEE"/>
    <w:p w:rsidR="00A433ED" w:rsidRDefault="00A433ED" w:rsidP="00786CEE"/>
    <w:p w:rsidR="00A433ED" w:rsidRDefault="00A433ED" w:rsidP="00786CEE"/>
    <w:p w:rsidR="00A433ED" w:rsidRDefault="00A433ED" w:rsidP="00786CEE"/>
    <w:p w:rsidR="00A433ED" w:rsidRDefault="00A433ED" w:rsidP="00786CEE"/>
    <w:p w:rsidR="00A433ED" w:rsidRDefault="00A433ED" w:rsidP="00786CEE"/>
    <w:p w:rsidR="00A433ED" w:rsidRDefault="00A433ED" w:rsidP="00786CEE"/>
    <w:p w:rsidR="00A433ED" w:rsidRDefault="00A433ED" w:rsidP="00786CEE"/>
    <w:p w:rsidR="00A433ED" w:rsidRDefault="00A433ED" w:rsidP="00786CEE"/>
    <w:p w:rsidR="00C209A2" w:rsidRDefault="00C209A2" w:rsidP="00786CEE"/>
    <w:p w:rsidR="00C209A2" w:rsidRDefault="00C209A2" w:rsidP="00786CEE"/>
    <w:p w:rsidR="00C209A2" w:rsidRDefault="00C209A2" w:rsidP="00786CEE"/>
    <w:p w:rsidR="00A433ED" w:rsidRPr="00786CEE" w:rsidRDefault="00A433ED" w:rsidP="00786CEE"/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:rsidR="004B47B5" w:rsidRPr="00876A58" w:rsidRDefault="004B47B5" w:rsidP="004B47B5">
      <w:pPr>
        <w:rPr>
          <w:rFonts w:ascii="Arial" w:hAnsi="Arial" w:cs="Arial"/>
          <w:i/>
          <w:sz w:val="16"/>
          <w:lang w:val="id-ID"/>
        </w:rPr>
      </w:pPr>
      <w:r w:rsidRPr="00876A58">
        <w:rPr>
          <w:rFonts w:ascii="Arial" w:hAnsi="Arial" w:cs="Arial"/>
          <w:i/>
          <w:sz w:val="16"/>
          <w:lang w:val="id-ID"/>
        </w:rPr>
        <w:t>Case</w:t>
      </w:r>
    </w:p>
    <w:p w:rsidR="00643F75" w:rsidRDefault="00643F75" w:rsidP="00643F75">
      <w:pPr>
        <w:rPr>
          <w:lang w:val="id-ID"/>
        </w:rPr>
      </w:pPr>
    </w:p>
    <w:p w:rsidR="00E414D2" w:rsidRPr="00FB0143" w:rsidRDefault="00AE65E1" w:rsidP="00667C29">
      <w:pPr>
        <w:pStyle w:val="ListParagraph"/>
        <w:numPr>
          <w:ilvl w:val="0"/>
          <w:numId w:val="13"/>
        </w:numPr>
      </w:pPr>
      <w:r w:rsidRPr="00FB0143">
        <w:t>Create login named ‘ManagerUser’.</w:t>
      </w:r>
    </w:p>
    <w:p w:rsidR="00E414D2" w:rsidRPr="00FB0143" w:rsidRDefault="00AE65E1" w:rsidP="00AE65E1">
      <w:pPr>
        <w:ind w:left="720"/>
      </w:pPr>
      <w:r w:rsidRPr="00FB0143">
        <w:t>(</w:t>
      </w:r>
      <w:proofErr w:type="gramStart"/>
      <w:r w:rsidRPr="00FB0143">
        <w:rPr>
          <w:b/>
        </w:rPr>
        <w:t>create</w:t>
      </w:r>
      <w:proofErr w:type="gramEnd"/>
      <w:r w:rsidRPr="00FB0143">
        <w:rPr>
          <w:b/>
        </w:rPr>
        <w:t xml:space="preserve"> login</w:t>
      </w:r>
      <w:r w:rsidRPr="00FB0143">
        <w:t>)</w:t>
      </w:r>
    </w:p>
    <w:p w:rsidR="00AE65E1" w:rsidRPr="00FB0143" w:rsidRDefault="00AE65E1" w:rsidP="00AE65E1">
      <w:pPr>
        <w:ind w:left="720"/>
      </w:pPr>
    </w:p>
    <w:p w:rsidR="00AE65E1" w:rsidRPr="00FB0143" w:rsidRDefault="006C115B" w:rsidP="00AE65E1">
      <w:pPr>
        <w:pStyle w:val="ListParagraph"/>
        <w:numPr>
          <w:ilvl w:val="0"/>
          <w:numId w:val="13"/>
        </w:numPr>
      </w:pPr>
      <w:r w:rsidRPr="00FB0143">
        <w:t>Create user named ‘Manager’ for ManagerUser login.</w:t>
      </w:r>
    </w:p>
    <w:p w:rsidR="00CC06A4" w:rsidRPr="00FB0143" w:rsidRDefault="00CC06A4" w:rsidP="00CC06A4">
      <w:pPr>
        <w:pStyle w:val="ListParagraph"/>
      </w:pPr>
      <w:r w:rsidRPr="00FB0143">
        <w:t>(</w:t>
      </w:r>
      <w:proofErr w:type="gramStart"/>
      <w:r w:rsidRPr="00FB0143">
        <w:rPr>
          <w:b/>
        </w:rPr>
        <w:t>create</w:t>
      </w:r>
      <w:proofErr w:type="gramEnd"/>
      <w:r w:rsidRPr="00FB0143">
        <w:rPr>
          <w:b/>
        </w:rPr>
        <w:t xml:space="preserve"> user</w:t>
      </w:r>
      <w:r w:rsidRPr="00FB0143">
        <w:t>)</w:t>
      </w:r>
    </w:p>
    <w:p w:rsidR="00CC06A4" w:rsidRPr="00FB0143" w:rsidRDefault="00CC06A4" w:rsidP="00CC06A4">
      <w:pPr>
        <w:pStyle w:val="ListParagraph"/>
      </w:pPr>
    </w:p>
    <w:p w:rsidR="00CC06A4" w:rsidRPr="00FB0143" w:rsidRDefault="00CC06A4" w:rsidP="00CC06A4">
      <w:pPr>
        <w:pStyle w:val="ListParagraph"/>
        <w:numPr>
          <w:ilvl w:val="0"/>
          <w:numId w:val="13"/>
        </w:numPr>
      </w:pPr>
      <w:r w:rsidRPr="00FB0143">
        <w:t>Create login named ‘</w:t>
      </w:r>
      <w:r w:rsidR="00C122A3" w:rsidRPr="00FB0143">
        <w:t>EmployeeUser</w:t>
      </w:r>
      <w:r w:rsidRPr="00FB0143">
        <w:t>’.</w:t>
      </w:r>
    </w:p>
    <w:p w:rsidR="00CC06A4" w:rsidRPr="00FB0143" w:rsidRDefault="00CC06A4" w:rsidP="00CC06A4">
      <w:pPr>
        <w:ind w:left="720"/>
      </w:pPr>
      <w:r w:rsidRPr="00FB0143">
        <w:t>(</w:t>
      </w:r>
      <w:proofErr w:type="gramStart"/>
      <w:r w:rsidRPr="00FB0143">
        <w:rPr>
          <w:b/>
        </w:rPr>
        <w:t>create</w:t>
      </w:r>
      <w:proofErr w:type="gramEnd"/>
      <w:r w:rsidRPr="00FB0143">
        <w:rPr>
          <w:b/>
        </w:rPr>
        <w:t xml:space="preserve"> login</w:t>
      </w:r>
      <w:r w:rsidRPr="00FB0143">
        <w:t>)</w:t>
      </w:r>
    </w:p>
    <w:p w:rsidR="0020121E" w:rsidRPr="00FB0143" w:rsidRDefault="0020121E" w:rsidP="00CC06A4">
      <w:pPr>
        <w:ind w:left="720"/>
      </w:pPr>
    </w:p>
    <w:p w:rsidR="008956F0" w:rsidRPr="00FB0143" w:rsidRDefault="008956F0" w:rsidP="008956F0">
      <w:pPr>
        <w:pStyle w:val="ListParagraph"/>
        <w:numPr>
          <w:ilvl w:val="0"/>
          <w:numId w:val="13"/>
        </w:numPr>
      </w:pPr>
      <w:r w:rsidRPr="00FB0143">
        <w:t>Create user named ‘</w:t>
      </w:r>
      <w:r w:rsidR="00E26DDB" w:rsidRPr="00FB0143">
        <w:t>Employee</w:t>
      </w:r>
      <w:r w:rsidRPr="00FB0143">
        <w:t xml:space="preserve">’ for </w:t>
      </w:r>
      <w:r w:rsidR="00146993" w:rsidRPr="00FB0143">
        <w:t>EmployeeUser</w:t>
      </w:r>
      <w:r w:rsidRPr="00FB0143">
        <w:t xml:space="preserve"> login.</w:t>
      </w:r>
    </w:p>
    <w:p w:rsidR="008956F0" w:rsidRPr="00FB0143" w:rsidRDefault="008956F0" w:rsidP="008956F0">
      <w:pPr>
        <w:pStyle w:val="ListParagraph"/>
      </w:pPr>
      <w:r w:rsidRPr="00FB0143">
        <w:t>(</w:t>
      </w:r>
      <w:proofErr w:type="gramStart"/>
      <w:r w:rsidRPr="00FB0143">
        <w:rPr>
          <w:b/>
        </w:rPr>
        <w:t>create</w:t>
      </w:r>
      <w:proofErr w:type="gramEnd"/>
      <w:r w:rsidRPr="00FB0143">
        <w:rPr>
          <w:b/>
        </w:rPr>
        <w:t xml:space="preserve"> user</w:t>
      </w:r>
      <w:r w:rsidRPr="00FB0143">
        <w:t>)</w:t>
      </w:r>
    </w:p>
    <w:p w:rsidR="008956F0" w:rsidRPr="00FB0143" w:rsidRDefault="008956F0" w:rsidP="008956F0">
      <w:pPr>
        <w:pStyle w:val="ListParagraph"/>
      </w:pPr>
    </w:p>
    <w:p w:rsidR="00CC06A4" w:rsidRPr="00FB0143" w:rsidRDefault="00C80909" w:rsidP="00CC06A4">
      <w:pPr>
        <w:pStyle w:val="ListParagraph"/>
        <w:numPr>
          <w:ilvl w:val="0"/>
          <w:numId w:val="13"/>
        </w:numPr>
      </w:pPr>
      <w:r w:rsidRPr="00FB0143">
        <w:t xml:space="preserve">Remove </w:t>
      </w:r>
      <w:r w:rsidR="00645F9B" w:rsidRPr="00FB0143">
        <w:t xml:space="preserve">update privilege on </w:t>
      </w:r>
      <w:r w:rsidR="00645F9B" w:rsidRPr="00FB0143">
        <w:rPr>
          <w:b/>
        </w:rPr>
        <w:t>MsStaff</w:t>
      </w:r>
      <w:r w:rsidR="00645F9B" w:rsidRPr="00FB0143">
        <w:t xml:space="preserve"> table from Manager</w:t>
      </w:r>
      <w:r w:rsidR="00EB5AA8" w:rsidRPr="00FB0143">
        <w:t>.</w:t>
      </w:r>
    </w:p>
    <w:p w:rsidR="00EB5AA8" w:rsidRPr="00FB0143" w:rsidRDefault="00EB5AA8" w:rsidP="00EB5AA8">
      <w:pPr>
        <w:pStyle w:val="ListParagraph"/>
      </w:pPr>
      <w:r w:rsidRPr="00FB0143">
        <w:t>(</w:t>
      </w:r>
      <w:proofErr w:type="gramStart"/>
      <w:r w:rsidR="0075167D" w:rsidRPr="00FB0143">
        <w:rPr>
          <w:b/>
        </w:rPr>
        <w:t>revoke</w:t>
      </w:r>
      <w:proofErr w:type="gramEnd"/>
      <w:r w:rsidRPr="00FB0143">
        <w:t>)</w:t>
      </w:r>
    </w:p>
    <w:p w:rsidR="0061098F" w:rsidRPr="00FB0143" w:rsidRDefault="0061098F" w:rsidP="00EB5AA8">
      <w:pPr>
        <w:pStyle w:val="ListParagraph"/>
      </w:pPr>
    </w:p>
    <w:p w:rsidR="001B67DF" w:rsidRPr="00FB0143" w:rsidRDefault="001B67DF" w:rsidP="0061098F">
      <w:pPr>
        <w:pStyle w:val="ListParagraph"/>
        <w:numPr>
          <w:ilvl w:val="0"/>
          <w:numId w:val="13"/>
        </w:numPr>
      </w:pPr>
      <w:r w:rsidRPr="00FB0143">
        <w:t xml:space="preserve">Give all privileges on </w:t>
      </w:r>
      <w:r w:rsidRPr="00FB0143">
        <w:rPr>
          <w:b/>
        </w:rPr>
        <w:t>MsTreatment</w:t>
      </w:r>
      <w:r w:rsidRPr="00FB0143">
        <w:t xml:space="preserve"> table to public.</w:t>
      </w:r>
    </w:p>
    <w:p w:rsidR="0061098F" w:rsidRPr="00FB0143" w:rsidRDefault="001B67DF" w:rsidP="001B67DF">
      <w:pPr>
        <w:pStyle w:val="ListParagraph"/>
      </w:pPr>
      <w:r w:rsidRPr="00FB0143">
        <w:t>(</w:t>
      </w:r>
      <w:proofErr w:type="gramStart"/>
      <w:r w:rsidRPr="00FB0143">
        <w:rPr>
          <w:b/>
        </w:rPr>
        <w:t>grant</w:t>
      </w:r>
      <w:proofErr w:type="gramEnd"/>
      <w:r w:rsidRPr="00FB0143">
        <w:t xml:space="preserve">) </w:t>
      </w:r>
    </w:p>
    <w:p w:rsidR="00C45733" w:rsidRPr="00FB0143" w:rsidRDefault="00C45733" w:rsidP="001B67DF">
      <w:pPr>
        <w:pStyle w:val="ListParagraph"/>
      </w:pPr>
    </w:p>
    <w:p w:rsidR="00C45733" w:rsidRPr="00FB0143" w:rsidRDefault="00496364" w:rsidP="00C45733">
      <w:pPr>
        <w:pStyle w:val="ListParagraph"/>
        <w:numPr>
          <w:ilvl w:val="0"/>
          <w:numId w:val="13"/>
        </w:numPr>
      </w:pPr>
      <w:r w:rsidRPr="00FB0143">
        <w:t>Give insert, update, delete privileges to Manager</w:t>
      </w:r>
      <w:r w:rsidR="00C64B05" w:rsidRPr="00FB0143">
        <w:t xml:space="preserve"> on </w:t>
      </w:r>
      <w:r w:rsidR="00C64B05" w:rsidRPr="00FB0143">
        <w:rPr>
          <w:b/>
        </w:rPr>
        <w:t>MsStaff</w:t>
      </w:r>
      <w:r w:rsidR="00C64B05" w:rsidRPr="00FB0143">
        <w:t xml:space="preserve"> table and t</w:t>
      </w:r>
      <w:r w:rsidR="006736AB" w:rsidRPr="00FB0143">
        <w:t xml:space="preserve">he manager </w:t>
      </w:r>
      <w:r w:rsidR="00007DD1" w:rsidRPr="00FB0143">
        <w:t>can</w:t>
      </w:r>
      <w:r w:rsidR="006736AB" w:rsidRPr="00FB0143">
        <w:t xml:space="preserve"> give privilege to another user.</w:t>
      </w:r>
    </w:p>
    <w:p w:rsidR="00AB07C0" w:rsidRPr="00FB0143" w:rsidRDefault="00AB07C0" w:rsidP="00AB07C0">
      <w:pPr>
        <w:pStyle w:val="ListParagraph"/>
      </w:pPr>
      <w:r w:rsidRPr="00FB0143">
        <w:t>(</w:t>
      </w:r>
      <w:proofErr w:type="gramStart"/>
      <w:r w:rsidR="00A61855" w:rsidRPr="00FB0143">
        <w:rPr>
          <w:b/>
        </w:rPr>
        <w:t>grant</w:t>
      </w:r>
      <w:proofErr w:type="gramEnd"/>
      <w:r w:rsidR="00A61855" w:rsidRPr="00FB0143">
        <w:t xml:space="preserve">, </w:t>
      </w:r>
      <w:r w:rsidR="00A61855" w:rsidRPr="00FB0143">
        <w:rPr>
          <w:b/>
        </w:rPr>
        <w:t>with grant option</w:t>
      </w:r>
      <w:r w:rsidRPr="00FB0143">
        <w:t>)</w:t>
      </w:r>
    </w:p>
    <w:p w:rsidR="00CB07DB" w:rsidRPr="00FB0143" w:rsidRDefault="00CB07DB" w:rsidP="00AB07C0">
      <w:pPr>
        <w:pStyle w:val="ListParagraph"/>
      </w:pPr>
    </w:p>
    <w:p w:rsidR="00E414D2" w:rsidRPr="00FB0143" w:rsidRDefault="008E0828" w:rsidP="00E414D2">
      <w:pPr>
        <w:pStyle w:val="ListParagraph"/>
        <w:numPr>
          <w:ilvl w:val="0"/>
          <w:numId w:val="13"/>
        </w:numPr>
      </w:pPr>
      <w:r w:rsidRPr="00FB0143">
        <w:t>Give</w:t>
      </w:r>
      <w:r w:rsidR="004410CF" w:rsidRPr="00FB0143">
        <w:t xml:space="preserve"> select privilege on </w:t>
      </w:r>
      <w:r w:rsidR="004410CF" w:rsidRPr="00FB0143">
        <w:rPr>
          <w:b/>
        </w:rPr>
        <w:t>MsTreatmentType</w:t>
      </w:r>
      <w:r w:rsidR="004410CF" w:rsidRPr="00FB0143">
        <w:t xml:space="preserve"> table to Manager</w:t>
      </w:r>
      <w:r w:rsidR="0049068E" w:rsidRPr="00FB0143">
        <w:t>.</w:t>
      </w:r>
    </w:p>
    <w:p w:rsidR="0049068E" w:rsidRPr="00FB0143" w:rsidRDefault="0049068E" w:rsidP="0049068E">
      <w:pPr>
        <w:pStyle w:val="ListParagraph"/>
      </w:pPr>
      <w:r w:rsidRPr="00FB0143">
        <w:t>(</w:t>
      </w:r>
      <w:proofErr w:type="gramStart"/>
      <w:r w:rsidR="00C64B05" w:rsidRPr="00FB0143">
        <w:rPr>
          <w:b/>
        </w:rPr>
        <w:t>grant</w:t>
      </w:r>
      <w:proofErr w:type="gramEnd"/>
      <w:r w:rsidR="00C64B05" w:rsidRPr="00FB0143">
        <w:t xml:space="preserve">, </w:t>
      </w:r>
      <w:r w:rsidRPr="00FB0143">
        <w:rPr>
          <w:b/>
        </w:rPr>
        <w:t>to</w:t>
      </w:r>
      <w:r w:rsidRPr="00FB0143">
        <w:t>)</w:t>
      </w:r>
    </w:p>
    <w:p w:rsidR="00866655" w:rsidRPr="00FB0143" w:rsidRDefault="00866655" w:rsidP="0049068E">
      <w:pPr>
        <w:pStyle w:val="ListParagraph"/>
      </w:pPr>
    </w:p>
    <w:p w:rsidR="005D0172" w:rsidRPr="00FB0143" w:rsidRDefault="00D21772" w:rsidP="005D0172">
      <w:pPr>
        <w:pStyle w:val="ListParagraph"/>
        <w:numPr>
          <w:ilvl w:val="0"/>
          <w:numId w:val="13"/>
        </w:numPr>
      </w:pPr>
      <w:r w:rsidRPr="00FB0143">
        <w:t>Remove</w:t>
      </w:r>
      <w:r w:rsidR="005D0172" w:rsidRPr="00FB0143">
        <w:t xml:space="preserve"> </w:t>
      </w:r>
      <w:r w:rsidRPr="00FB0143">
        <w:t>all</w:t>
      </w:r>
      <w:r w:rsidR="005D0172" w:rsidRPr="00FB0143">
        <w:t xml:space="preserve"> privilege</w:t>
      </w:r>
      <w:r w:rsidRPr="00FB0143">
        <w:t>s</w:t>
      </w:r>
      <w:r w:rsidR="005D0172" w:rsidRPr="00FB0143">
        <w:t xml:space="preserve"> on </w:t>
      </w:r>
      <w:r w:rsidRPr="00FB0143">
        <w:rPr>
          <w:b/>
        </w:rPr>
        <w:t>MsTreatment</w:t>
      </w:r>
      <w:r w:rsidR="005D0172" w:rsidRPr="00FB0143">
        <w:t xml:space="preserve"> table from </w:t>
      </w:r>
      <w:r w:rsidRPr="00FB0143">
        <w:t>public</w:t>
      </w:r>
      <w:r w:rsidR="005D0172" w:rsidRPr="00FB0143">
        <w:t>.</w:t>
      </w:r>
    </w:p>
    <w:p w:rsidR="005D0172" w:rsidRPr="00FB0143" w:rsidRDefault="005D0172" w:rsidP="005D0172">
      <w:pPr>
        <w:pStyle w:val="ListParagraph"/>
      </w:pPr>
      <w:r w:rsidRPr="00FB0143">
        <w:t>(</w:t>
      </w:r>
      <w:proofErr w:type="gramStart"/>
      <w:r w:rsidRPr="00FB0143">
        <w:rPr>
          <w:b/>
        </w:rPr>
        <w:t>revoke</w:t>
      </w:r>
      <w:proofErr w:type="gramEnd"/>
      <w:r w:rsidRPr="00FB0143">
        <w:t>)</w:t>
      </w:r>
    </w:p>
    <w:p w:rsidR="009B0378" w:rsidRPr="00FB0143" w:rsidRDefault="009B0378" w:rsidP="005D0172">
      <w:pPr>
        <w:pStyle w:val="ListParagraph"/>
      </w:pPr>
    </w:p>
    <w:p w:rsidR="00DD6249" w:rsidRPr="00FB0143" w:rsidRDefault="00DD6249" w:rsidP="00DD6249">
      <w:pPr>
        <w:pStyle w:val="ListParagraph"/>
        <w:numPr>
          <w:ilvl w:val="0"/>
          <w:numId w:val="13"/>
        </w:numPr>
      </w:pPr>
      <w:r w:rsidRPr="00FB0143">
        <w:t xml:space="preserve">Remove </w:t>
      </w:r>
      <w:r w:rsidR="00643B46" w:rsidRPr="00FB0143">
        <w:t>update</w:t>
      </w:r>
      <w:r w:rsidRPr="00FB0143">
        <w:t xml:space="preserve"> privilege on </w:t>
      </w:r>
      <w:r w:rsidR="00657DDA" w:rsidRPr="00FB0143">
        <w:rPr>
          <w:b/>
        </w:rPr>
        <w:t>MsStaff</w:t>
      </w:r>
      <w:r w:rsidR="00620C66" w:rsidRPr="00FB0143">
        <w:t xml:space="preserve"> </w:t>
      </w:r>
      <w:r w:rsidRPr="00FB0143">
        <w:t xml:space="preserve">table from </w:t>
      </w:r>
      <w:r w:rsidR="009F3D7A" w:rsidRPr="00FB0143">
        <w:t>Manager</w:t>
      </w:r>
      <w:r w:rsidRPr="00FB0143">
        <w:t>.</w:t>
      </w:r>
    </w:p>
    <w:p w:rsidR="00DD6249" w:rsidRPr="00FB0143" w:rsidRDefault="00DD6249" w:rsidP="00DD6249">
      <w:pPr>
        <w:pStyle w:val="ListParagraph"/>
      </w:pPr>
      <w:r w:rsidRPr="00FB0143">
        <w:t>(</w:t>
      </w:r>
      <w:proofErr w:type="gramStart"/>
      <w:r w:rsidRPr="00FB0143">
        <w:rPr>
          <w:b/>
        </w:rPr>
        <w:t>revoke</w:t>
      </w:r>
      <w:proofErr w:type="gramEnd"/>
      <w:r w:rsidRPr="00FB0143">
        <w:t>)</w:t>
      </w:r>
    </w:p>
    <w:p w:rsidR="009B0378" w:rsidRDefault="009B0378" w:rsidP="00DD6249">
      <w:pPr>
        <w:pStyle w:val="ListParagraph"/>
      </w:pPr>
    </w:p>
    <w:p w:rsidR="00866655" w:rsidRDefault="00866655" w:rsidP="005D0172"/>
    <w:p w:rsidR="00E414D2" w:rsidRDefault="00E414D2" w:rsidP="00E414D2"/>
    <w:p w:rsidR="00E414D2" w:rsidRDefault="00E414D2" w:rsidP="00E414D2"/>
    <w:p w:rsidR="00BC6DE8" w:rsidRPr="00A32343" w:rsidRDefault="00BC6DE8"/>
    <w:sectPr w:rsidR="00BC6DE8" w:rsidRPr="00A32343" w:rsidSect="00C209A2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415" w:rsidRDefault="00731415" w:rsidP="00273E4A">
      <w:r>
        <w:separator/>
      </w:r>
    </w:p>
  </w:endnote>
  <w:endnote w:type="continuationSeparator" w:id="0">
    <w:p w:rsidR="00731415" w:rsidRDefault="0073141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DE6814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36331DFE" wp14:editId="621258D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8D3009" id="Line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0F1EBF" w:rsidRDefault="005B66A9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 w:rsidR="000F1EBF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250395305"/>
        <w:docPartObj>
          <w:docPartGallery w:val="Page Numbers (Top of Page)"/>
          <w:docPartUnique/>
        </w:docPartObj>
      </w:sdtPr>
      <w:sdtEndPr/>
      <w:sdtContent>
        <w:r w:rsidR="00F1122D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="00F1122D" w:rsidRPr="000F1EBF">
          <w:rPr>
            <w:sz w:val="22"/>
            <w:szCs w:val="22"/>
            <w:lang w:val="id-ID"/>
          </w:rPr>
          <w:fldChar w:fldCharType="separate"/>
        </w:r>
        <w:r w:rsidR="00FE0AE1">
          <w:rPr>
            <w:noProof/>
            <w:sz w:val="22"/>
            <w:szCs w:val="22"/>
            <w:lang w:val="id-ID"/>
          </w:rPr>
          <w:t>1</w:t>
        </w:r>
        <w:r w:rsidR="00F1122D"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="00F1122D"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="00F1122D" w:rsidRPr="000F1EBF">
          <w:rPr>
            <w:sz w:val="22"/>
            <w:szCs w:val="22"/>
            <w:lang w:val="id-ID"/>
          </w:rPr>
          <w:fldChar w:fldCharType="separate"/>
        </w:r>
        <w:r w:rsidR="00FE0AE1">
          <w:rPr>
            <w:noProof/>
            <w:sz w:val="22"/>
            <w:szCs w:val="22"/>
            <w:lang w:val="id-ID"/>
          </w:rPr>
          <w:t>4</w:t>
        </w:r>
        <w:r w:rsidR="00F1122D" w:rsidRPr="000F1EBF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5F794B" w:rsidRDefault="000F1EBF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F1122D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F1122D" w:rsidRPr="005F794B">
          <w:rPr>
            <w:i/>
            <w:sz w:val="20"/>
            <w:szCs w:val="20"/>
            <w:lang w:val="id-ID"/>
          </w:rPr>
          <w:fldChar w:fldCharType="separate"/>
        </w:r>
        <w:r w:rsidR="00FE0AE1">
          <w:rPr>
            <w:i/>
            <w:noProof/>
            <w:sz w:val="20"/>
            <w:szCs w:val="20"/>
            <w:lang w:val="id-ID"/>
          </w:rPr>
          <w:t>1</w:t>
        </w:r>
        <w:r w:rsidR="00F1122D" w:rsidRPr="005F794B">
          <w:rPr>
            <w:i/>
            <w:sz w:val="20"/>
            <w:szCs w:val="20"/>
            <w:lang w:val="id-ID"/>
          </w:rPr>
          <w:fldChar w:fldCharType="end"/>
        </w:r>
        <w:r w:rsidR="005B66A9" w:rsidRPr="005F794B">
          <w:rPr>
            <w:i/>
            <w:sz w:val="20"/>
            <w:szCs w:val="20"/>
            <w:lang w:val="id-ID"/>
          </w:rPr>
          <w:t xml:space="preserve"> of </w:t>
        </w:r>
        <w:r w:rsidR="00F1122D" w:rsidRPr="005F794B">
          <w:rPr>
            <w:i/>
            <w:sz w:val="20"/>
            <w:szCs w:val="20"/>
            <w:lang w:val="id-ID"/>
          </w:rPr>
          <w:fldChar w:fldCharType="begin"/>
        </w:r>
        <w:r w:rsidR="005B66A9"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F1122D" w:rsidRPr="005F794B">
          <w:rPr>
            <w:i/>
            <w:sz w:val="20"/>
            <w:szCs w:val="20"/>
            <w:lang w:val="id-ID"/>
          </w:rPr>
          <w:fldChar w:fldCharType="separate"/>
        </w:r>
        <w:r w:rsidR="00FE0AE1">
          <w:rPr>
            <w:i/>
            <w:noProof/>
            <w:sz w:val="20"/>
            <w:szCs w:val="20"/>
            <w:lang w:val="id-ID"/>
          </w:rPr>
          <w:t>4</w:t>
        </w:r>
        <w:r w:rsidR="00F1122D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DE6814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8F28E01" wp14:editId="7C3E7A40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D51153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F1122D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F1122D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F1122D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F1122D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F1122D" w:rsidRPr="005F794B">
          <w:rPr>
            <w:lang w:val="id-ID"/>
          </w:rPr>
          <w:fldChar w:fldCharType="separate"/>
        </w:r>
        <w:r w:rsidR="00C209A2">
          <w:rPr>
            <w:noProof/>
            <w:lang w:val="id-ID"/>
          </w:rPr>
          <w:t>4</w:t>
        </w:r>
        <w:r w:rsidR="00F1122D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F1122D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F1122D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F1122D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F1122D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F1122D" w:rsidRPr="005F794B">
          <w:rPr>
            <w:i/>
            <w:sz w:val="20"/>
            <w:szCs w:val="20"/>
            <w:lang w:val="id-ID"/>
          </w:rPr>
          <w:fldChar w:fldCharType="separate"/>
        </w:r>
        <w:r w:rsidR="00C209A2">
          <w:rPr>
            <w:i/>
            <w:noProof/>
            <w:sz w:val="20"/>
            <w:szCs w:val="20"/>
            <w:lang w:val="id-ID"/>
          </w:rPr>
          <w:t>4</w:t>
        </w:r>
        <w:r w:rsidR="00F1122D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415" w:rsidRDefault="00731415" w:rsidP="00273E4A">
      <w:r>
        <w:separator/>
      </w:r>
    </w:p>
  </w:footnote>
  <w:footnote w:type="continuationSeparator" w:id="0">
    <w:p w:rsidR="00731415" w:rsidRDefault="0073141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:rsidTr="005D0782">
      <w:tc>
        <w:tcPr>
          <w:tcW w:w="5220" w:type="dxa"/>
        </w:tcPr>
        <w:p w:rsidR="005D0782" w:rsidRPr="00DE6814" w:rsidRDefault="00776D78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1909</w:t>
          </w:r>
          <w:r w:rsidR="00DE6814">
            <w:rPr>
              <w:b/>
              <w:sz w:val="20"/>
            </w:rPr>
            <w:t>16</w:t>
          </w:r>
        </w:p>
      </w:tc>
      <w:tc>
        <w:tcPr>
          <w:tcW w:w="5220" w:type="dxa"/>
        </w:tcPr>
        <w:p w:rsidR="005D0782" w:rsidRDefault="005D0782" w:rsidP="00895B8D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D47C75">
            <w:rPr>
              <w:b/>
              <w:sz w:val="20"/>
              <w:szCs w:val="20"/>
              <w:lang w:val="sv-SE"/>
            </w:rPr>
            <w:t>6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54F2"/>
    <w:multiLevelType w:val="hybridMultilevel"/>
    <w:tmpl w:val="563C8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EB08F1"/>
    <w:multiLevelType w:val="hybridMultilevel"/>
    <w:tmpl w:val="B674F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82990"/>
    <w:multiLevelType w:val="hybridMultilevel"/>
    <w:tmpl w:val="0CAA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7006FE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30344"/>
    <w:multiLevelType w:val="hybridMultilevel"/>
    <w:tmpl w:val="F554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FEBFBA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9E"/>
    <w:rsid w:val="00007DD1"/>
    <w:rsid w:val="00020F10"/>
    <w:rsid w:val="00051154"/>
    <w:rsid w:val="00072DE7"/>
    <w:rsid w:val="00077444"/>
    <w:rsid w:val="000A0C90"/>
    <w:rsid w:val="000A23D8"/>
    <w:rsid w:val="000A3F41"/>
    <w:rsid w:val="000B69D0"/>
    <w:rsid w:val="000E7842"/>
    <w:rsid w:val="000F057A"/>
    <w:rsid w:val="000F1EBF"/>
    <w:rsid w:val="000F7CFC"/>
    <w:rsid w:val="000F7FC6"/>
    <w:rsid w:val="00122BC2"/>
    <w:rsid w:val="00126822"/>
    <w:rsid w:val="0012792D"/>
    <w:rsid w:val="00131DAA"/>
    <w:rsid w:val="00145C2E"/>
    <w:rsid w:val="00146993"/>
    <w:rsid w:val="00150E94"/>
    <w:rsid w:val="00151847"/>
    <w:rsid w:val="0015698F"/>
    <w:rsid w:val="00164D70"/>
    <w:rsid w:val="00183F26"/>
    <w:rsid w:val="001955A6"/>
    <w:rsid w:val="001A300E"/>
    <w:rsid w:val="001B3A2E"/>
    <w:rsid w:val="001B67DF"/>
    <w:rsid w:val="001D47A0"/>
    <w:rsid w:val="001D4810"/>
    <w:rsid w:val="001E637E"/>
    <w:rsid w:val="001F64B6"/>
    <w:rsid w:val="0020121E"/>
    <w:rsid w:val="00224780"/>
    <w:rsid w:val="00235C36"/>
    <w:rsid w:val="002376FA"/>
    <w:rsid w:val="00242AEA"/>
    <w:rsid w:val="0024482A"/>
    <w:rsid w:val="00256B7F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669F"/>
    <w:rsid w:val="00366844"/>
    <w:rsid w:val="00371753"/>
    <w:rsid w:val="0037553B"/>
    <w:rsid w:val="00384C7B"/>
    <w:rsid w:val="00387D06"/>
    <w:rsid w:val="0039071A"/>
    <w:rsid w:val="00390E16"/>
    <w:rsid w:val="003A1788"/>
    <w:rsid w:val="003B1D05"/>
    <w:rsid w:val="003B27CC"/>
    <w:rsid w:val="003B5436"/>
    <w:rsid w:val="003B5F77"/>
    <w:rsid w:val="003C0A29"/>
    <w:rsid w:val="003C1CE6"/>
    <w:rsid w:val="003D7084"/>
    <w:rsid w:val="003F71D2"/>
    <w:rsid w:val="003F75F8"/>
    <w:rsid w:val="004074A1"/>
    <w:rsid w:val="0041337D"/>
    <w:rsid w:val="00422134"/>
    <w:rsid w:val="00434FFC"/>
    <w:rsid w:val="004410CF"/>
    <w:rsid w:val="00446550"/>
    <w:rsid w:val="00446D31"/>
    <w:rsid w:val="0045325D"/>
    <w:rsid w:val="00470964"/>
    <w:rsid w:val="004716A8"/>
    <w:rsid w:val="0049068E"/>
    <w:rsid w:val="00494E4C"/>
    <w:rsid w:val="00496364"/>
    <w:rsid w:val="004A1AD1"/>
    <w:rsid w:val="004B47B5"/>
    <w:rsid w:val="004B6AFE"/>
    <w:rsid w:val="004C0F0C"/>
    <w:rsid w:val="004D176C"/>
    <w:rsid w:val="004E7352"/>
    <w:rsid w:val="00520E03"/>
    <w:rsid w:val="005314B7"/>
    <w:rsid w:val="00535DA7"/>
    <w:rsid w:val="005404D7"/>
    <w:rsid w:val="005447D7"/>
    <w:rsid w:val="005500C1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172"/>
    <w:rsid w:val="005D0782"/>
    <w:rsid w:val="005E78D2"/>
    <w:rsid w:val="005F47E6"/>
    <w:rsid w:val="005F794B"/>
    <w:rsid w:val="0060201C"/>
    <w:rsid w:val="0060486C"/>
    <w:rsid w:val="0061098F"/>
    <w:rsid w:val="00620C66"/>
    <w:rsid w:val="00635EE5"/>
    <w:rsid w:val="00643B46"/>
    <w:rsid w:val="00643F75"/>
    <w:rsid w:val="00645F9B"/>
    <w:rsid w:val="00656CBE"/>
    <w:rsid w:val="00657DDA"/>
    <w:rsid w:val="00667C29"/>
    <w:rsid w:val="006736AB"/>
    <w:rsid w:val="006905BC"/>
    <w:rsid w:val="006C115B"/>
    <w:rsid w:val="006D36BC"/>
    <w:rsid w:val="006F01D4"/>
    <w:rsid w:val="006F4D80"/>
    <w:rsid w:val="00701ECA"/>
    <w:rsid w:val="00720962"/>
    <w:rsid w:val="0072245D"/>
    <w:rsid w:val="00731415"/>
    <w:rsid w:val="00735483"/>
    <w:rsid w:val="007374A9"/>
    <w:rsid w:val="00737595"/>
    <w:rsid w:val="0075167D"/>
    <w:rsid w:val="00776D78"/>
    <w:rsid w:val="00786CEE"/>
    <w:rsid w:val="00787247"/>
    <w:rsid w:val="007B5A6A"/>
    <w:rsid w:val="007C1C37"/>
    <w:rsid w:val="007E0EE7"/>
    <w:rsid w:val="00810737"/>
    <w:rsid w:val="00811C48"/>
    <w:rsid w:val="0083459F"/>
    <w:rsid w:val="0083780E"/>
    <w:rsid w:val="00866655"/>
    <w:rsid w:val="008674E6"/>
    <w:rsid w:val="00876001"/>
    <w:rsid w:val="00876A58"/>
    <w:rsid w:val="008939EF"/>
    <w:rsid w:val="00894072"/>
    <w:rsid w:val="008956F0"/>
    <w:rsid w:val="00895B8D"/>
    <w:rsid w:val="008B212E"/>
    <w:rsid w:val="008B7541"/>
    <w:rsid w:val="008C1A4A"/>
    <w:rsid w:val="008D411F"/>
    <w:rsid w:val="008E0828"/>
    <w:rsid w:val="008F7CE9"/>
    <w:rsid w:val="009010C1"/>
    <w:rsid w:val="0090372F"/>
    <w:rsid w:val="00932B6E"/>
    <w:rsid w:val="00935110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B0378"/>
    <w:rsid w:val="009E29D9"/>
    <w:rsid w:val="009F3D7A"/>
    <w:rsid w:val="00A1473C"/>
    <w:rsid w:val="00A32343"/>
    <w:rsid w:val="00A433ED"/>
    <w:rsid w:val="00A46082"/>
    <w:rsid w:val="00A50AF3"/>
    <w:rsid w:val="00A52AB7"/>
    <w:rsid w:val="00A53D38"/>
    <w:rsid w:val="00A552D5"/>
    <w:rsid w:val="00A61855"/>
    <w:rsid w:val="00A933D3"/>
    <w:rsid w:val="00AA0396"/>
    <w:rsid w:val="00AA1407"/>
    <w:rsid w:val="00AB07C0"/>
    <w:rsid w:val="00AB0E0A"/>
    <w:rsid w:val="00AB42BB"/>
    <w:rsid w:val="00AC0C63"/>
    <w:rsid w:val="00AC5D98"/>
    <w:rsid w:val="00AD0B16"/>
    <w:rsid w:val="00AD2114"/>
    <w:rsid w:val="00AE1AE9"/>
    <w:rsid w:val="00AE39D8"/>
    <w:rsid w:val="00AE548F"/>
    <w:rsid w:val="00AE65E1"/>
    <w:rsid w:val="00AE661D"/>
    <w:rsid w:val="00AF264E"/>
    <w:rsid w:val="00AF338E"/>
    <w:rsid w:val="00B04C4C"/>
    <w:rsid w:val="00B212C7"/>
    <w:rsid w:val="00B25A20"/>
    <w:rsid w:val="00B440FB"/>
    <w:rsid w:val="00B4674F"/>
    <w:rsid w:val="00B517FB"/>
    <w:rsid w:val="00B62C7D"/>
    <w:rsid w:val="00B7140C"/>
    <w:rsid w:val="00B81979"/>
    <w:rsid w:val="00B948DA"/>
    <w:rsid w:val="00B9609E"/>
    <w:rsid w:val="00BC18E5"/>
    <w:rsid w:val="00BC3BED"/>
    <w:rsid w:val="00BC6DE8"/>
    <w:rsid w:val="00BE0705"/>
    <w:rsid w:val="00BE172B"/>
    <w:rsid w:val="00BE4C73"/>
    <w:rsid w:val="00BF2997"/>
    <w:rsid w:val="00BF7C45"/>
    <w:rsid w:val="00C122A3"/>
    <w:rsid w:val="00C209A2"/>
    <w:rsid w:val="00C25F66"/>
    <w:rsid w:val="00C44051"/>
    <w:rsid w:val="00C442EA"/>
    <w:rsid w:val="00C45733"/>
    <w:rsid w:val="00C525FC"/>
    <w:rsid w:val="00C56C03"/>
    <w:rsid w:val="00C57A8A"/>
    <w:rsid w:val="00C57FE8"/>
    <w:rsid w:val="00C621A3"/>
    <w:rsid w:val="00C64B05"/>
    <w:rsid w:val="00C6549A"/>
    <w:rsid w:val="00C80909"/>
    <w:rsid w:val="00C8483C"/>
    <w:rsid w:val="00C915BF"/>
    <w:rsid w:val="00CB07DB"/>
    <w:rsid w:val="00CB736B"/>
    <w:rsid w:val="00CC06A4"/>
    <w:rsid w:val="00CD263D"/>
    <w:rsid w:val="00CD2AD7"/>
    <w:rsid w:val="00CD64BC"/>
    <w:rsid w:val="00CF11B0"/>
    <w:rsid w:val="00D21772"/>
    <w:rsid w:val="00D30822"/>
    <w:rsid w:val="00D34AC5"/>
    <w:rsid w:val="00D3685C"/>
    <w:rsid w:val="00D37E0D"/>
    <w:rsid w:val="00D47C75"/>
    <w:rsid w:val="00D60A6D"/>
    <w:rsid w:val="00D661BB"/>
    <w:rsid w:val="00D67DFC"/>
    <w:rsid w:val="00D93EEA"/>
    <w:rsid w:val="00D95848"/>
    <w:rsid w:val="00DB0A75"/>
    <w:rsid w:val="00DC4B9D"/>
    <w:rsid w:val="00DC6034"/>
    <w:rsid w:val="00DC6AF4"/>
    <w:rsid w:val="00DC700A"/>
    <w:rsid w:val="00DD6249"/>
    <w:rsid w:val="00DE2FA6"/>
    <w:rsid w:val="00DE6814"/>
    <w:rsid w:val="00DF224B"/>
    <w:rsid w:val="00E0375C"/>
    <w:rsid w:val="00E03DA9"/>
    <w:rsid w:val="00E047D9"/>
    <w:rsid w:val="00E11A20"/>
    <w:rsid w:val="00E2027F"/>
    <w:rsid w:val="00E26DDB"/>
    <w:rsid w:val="00E335DA"/>
    <w:rsid w:val="00E36B77"/>
    <w:rsid w:val="00E36EA8"/>
    <w:rsid w:val="00E414D2"/>
    <w:rsid w:val="00E502A7"/>
    <w:rsid w:val="00E642BF"/>
    <w:rsid w:val="00E660C4"/>
    <w:rsid w:val="00EB5190"/>
    <w:rsid w:val="00EB5AA8"/>
    <w:rsid w:val="00ED2270"/>
    <w:rsid w:val="00ED5890"/>
    <w:rsid w:val="00EF17AC"/>
    <w:rsid w:val="00F1122D"/>
    <w:rsid w:val="00F22A92"/>
    <w:rsid w:val="00F36406"/>
    <w:rsid w:val="00F36E33"/>
    <w:rsid w:val="00F4097D"/>
    <w:rsid w:val="00F53807"/>
    <w:rsid w:val="00F6753F"/>
    <w:rsid w:val="00F712CE"/>
    <w:rsid w:val="00F80742"/>
    <w:rsid w:val="00F955DA"/>
    <w:rsid w:val="00FA41A2"/>
    <w:rsid w:val="00FB0143"/>
    <w:rsid w:val="00FC245F"/>
    <w:rsid w:val="00FE0AE1"/>
    <w:rsid w:val="00FE6E71"/>
    <w:rsid w:val="00FE6FDC"/>
    <w:rsid w:val="00FF3E04"/>
    <w:rsid w:val="00FF4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E51E6A1A-D178-467E-8AA0-71C7D69F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4D2"/>
    <w:pPr>
      <w:ind w:left="720"/>
      <w:contextualSpacing/>
    </w:pPr>
  </w:style>
  <w:style w:type="paragraph" w:styleId="NormalWeb">
    <w:name w:val="Normal (Web)"/>
    <w:basedOn w:val="Normal"/>
    <w:rsid w:val="00A433ED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8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RJ</cp:lastModifiedBy>
  <cp:revision>9</cp:revision>
  <cp:lastPrinted>2016-02-10T06:39:00Z</cp:lastPrinted>
  <dcterms:created xsi:type="dcterms:W3CDTF">2016-01-18T06:05:00Z</dcterms:created>
  <dcterms:modified xsi:type="dcterms:W3CDTF">2016-09-16T07:15:00Z</dcterms:modified>
</cp:coreProperties>
</file>