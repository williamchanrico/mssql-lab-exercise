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190" w:rsidRDefault="00E0375C" w:rsidP="00E27190">
            <w:pPr>
              <w:rPr>
                <w:rFonts w:ascii="Arial" w:hAnsi="Arial" w:cs="Arial"/>
                <w:b/>
                <w:sz w:val="32"/>
                <w:lang w:val="id-ID"/>
              </w:rPr>
            </w:pPr>
            <w:r w:rsidRPr="002E3324">
              <w:rPr>
                <w:rFonts w:ascii="Arial" w:hAnsi="Arial" w:cs="Arial"/>
                <w:b/>
                <w:sz w:val="32"/>
                <w:lang w:val="id-ID"/>
              </w:rPr>
              <w:t>Soal Praktikum</w:t>
            </w:r>
          </w:p>
          <w:p w:rsidR="00811C48" w:rsidRPr="00051154" w:rsidRDefault="00811C48" w:rsidP="00E27190">
            <w:pPr>
              <w:rPr>
                <w:rFonts w:ascii="Arial" w:hAnsi="Arial" w:cs="Arial"/>
                <w:b/>
                <w:i/>
                <w:sz w:val="32"/>
              </w:rPr>
            </w:pPr>
            <w:r w:rsidRPr="00051154">
              <w:rPr>
                <w:rFonts w:ascii="Arial" w:hAnsi="Arial" w:cs="Arial"/>
                <w:i/>
                <w:sz w:val="16"/>
                <w:lang w:val="id-ID"/>
              </w:rPr>
              <w:t>Practicum</w:t>
            </w:r>
            <w:r w:rsidR="00876001" w:rsidRPr="00051154">
              <w:rPr>
                <w:rFonts w:ascii="Arial" w:hAnsi="Arial" w:cs="Arial"/>
                <w:i/>
                <w:sz w:val="16"/>
                <w:lang w:val="id-ID"/>
              </w:rPr>
              <w:t xml:space="preserve"> </w:t>
            </w:r>
            <w:r w:rsidR="000F1EBF" w:rsidRPr="00051154">
              <w:rPr>
                <w:rFonts w:ascii="Arial" w:hAnsi="Arial" w:cs="Arial"/>
                <w:i/>
                <w:sz w:val="16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59" w:rsidRDefault="00A67B59" w:rsidP="005B66A9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A67B59">
              <w:rPr>
                <w:rFonts w:ascii="Arial Narrow" w:hAnsi="Arial Narrow" w:cs="Tahoma"/>
                <w:sz w:val="36"/>
                <w:lang w:val="id-ID"/>
              </w:rPr>
              <w:t>ISYS6169 /T0206</w:t>
            </w:r>
          </w:p>
          <w:p w:rsidR="00235C36" w:rsidRPr="00876A58" w:rsidRDefault="00231D65" w:rsidP="005B66A9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231D65">
              <w:rPr>
                <w:rFonts w:ascii="Arial Narrow" w:hAnsi="Arial Narrow" w:cs="Tahoma"/>
                <w:sz w:val="36"/>
                <w:lang w:val="id-ID"/>
              </w:rPr>
              <w:t>Database Systems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6A9" w:rsidRPr="00E27190" w:rsidRDefault="00E27190" w:rsidP="005B66A9">
            <w:pPr>
              <w:ind w:right="48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Sistem Informasi</w:t>
            </w:r>
          </w:p>
          <w:p w:rsidR="00F80742" w:rsidRPr="00E27190" w:rsidRDefault="00E27190" w:rsidP="005B66A9">
            <w:pPr>
              <w:pStyle w:val="Header"/>
              <w:tabs>
                <w:tab w:val="clear" w:pos="4680"/>
                <w:tab w:val="clear" w:pos="9360"/>
              </w:tabs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i/>
                <w:sz w:val="16"/>
              </w:rPr>
              <w:t>Information System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9609E" w:rsidRPr="000F057A" w:rsidRDefault="00A67B59" w:rsidP="00EF17AC">
            <w:pPr>
              <w:jc w:val="right"/>
              <w:rPr>
                <w:rFonts w:ascii="Arial" w:hAnsi="Arial" w:cs="Arial"/>
              </w:rPr>
            </w:pPr>
            <w:r w:rsidRPr="00A67B59">
              <w:rPr>
                <w:b/>
                <w:sz w:val="20"/>
              </w:rPr>
              <w:t>E1-ISYS6169-AM01</w:t>
            </w:r>
          </w:p>
        </w:tc>
      </w:tr>
      <w:tr w:rsidR="00E0375C" w:rsidRPr="00876A58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E0375C" w:rsidRPr="00E27190" w:rsidRDefault="00E0375C" w:rsidP="005B66A9">
            <w:pPr>
              <w:pStyle w:val="Header"/>
              <w:rPr>
                <w:rFonts w:ascii="Arial" w:hAnsi="Arial" w:cs="Arial"/>
                <w:sz w:val="18"/>
              </w:rPr>
            </w:pPr>
            <w:r w:rsidRPr="00876A58">
              <w:rPr>
                <w:rFonts w:ascii="Arial" w:hAnsi="Arial" w:cs="Arial"/>
                <w:b/>
                <w:sz w:val="18"/>
                <w:lang w:val="id-ID"/>
              </w:rPr>
              <w:t xml:space="preserve">Periode Berlaku </w:t>
            </w:r>
            <w:r w:rsidR="004074A1">
              <w:rPr>
                <w:rFonts w:ascii="Arial" w:hAnsi="Arial" w:cs="Arial"/>
                <w:sz w:val="18"/>
                <w:lang w:val="id-ID"/>
              </w:rPr>
              <w:t>Semester</w:t>
            </w:r>
            <w:r w:rsidR="00E27190">
              <w:rPr>
                <w:rFonts w:ascii="Arial" w:hAnsi="Arial" w:cs="Arial"/>
                <w:sz w:val="18"/>
              </w:rPr>
              <w:t xml:space="preserve"> </w:t>
            </w:r>
            <w:r w:rsidR="000C392C">
              <w:rPr>
                <w:rFonts w:ascii="Arial" w:hAnsi="Arial" w:cs="Arial"/>
                <w:sz w:val="18"/>
              </w:rPr>
              <w:t>Ganjil</w:t>
            </w:r>
            <w:r w:rsidR="00E642BF" w:rsidRPr="00876A58">
              <w:rPr>
                <w:rFonts w:ascii="Arial" w:hAnsi="Arial" w:cs="Arial"/>
                <w:sz w:val="18"/>
                <w:lang w:val="id-ID"/>
              </w:rPr>
              <w:t xml:space="preserve"> </w:t>
            </w:r>
            <w:r w:rsidR="000C392C">
              <w:rPr>
                <w:rFonts w:ascii="Arial" w:hAnsi="Arial" w:cs="Arial"/>
                <w:sz w:val="18"/>
              </w:rPr>
              <w:t>2016</w:t>
            </w:r>
            <w:r w:rsidRPr="00876A58">
              <w:rPr>
                <w:rFonts w:ascii="Arial" w:hAnsi="Arial" w:cs="Arial"/>
                <w:sz w:val="18"/>
                <w:lang w:val="id-ID"/>
              </w:rPr>
              <w:t>/</w:t>
            </w:r>
            <w:r w:rsidR="000C392C">
              <w:rPr>
                <w:rFonts w:ascii="Arial" w:hAnsi="Arial" w:cs="Arial"/>
                <w:sz w:val="18"/>
              </w:rPr>
              <w:t>2017</w:t>
            </w:r>
          </w:p>
          <w:p w:rsidR="00535DA7" w:rsidRPr="00E27190" w:rsidRDefault="00535DA7" w:rsidP="000C392C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76A58">
              <w:rPr>
                <w:rFonts w:ascii="Arial" w:hAnsi="Arial" w:cs="Arial"/>
                <w:b/>
                <w:i/>
                <w:sz w:val="16"/>
                <w:lang w:val="id-ID"/>
              </w:rPr>
              <w:t>Valid on</w:t>
            </w:r>
            <w:r w:rsidR="000C392C">
              <w:rPr>
                <w:rFonts w:ascii="Arial" w:hAnsi="Arial" w:cs="Arial"/>
                <w:b/>
                <w:i/>
                <w:sz w:val="16"/>
              </w:rPr>
              <w:t xml:space="preserve"> </w:t>
            </w:r>
            <w:r w:rsidR="000C392C" w:rsidRPr="000C392C">
              <w:rPr>
                <w:rFonts w:ascii="Arial" w:hAnsi="Arial" w:cs="Arial"/>
                <w:i/>
                <w:sz w:val="16"/>
              </w:rPr>
              <w:t>Odd</w:t>
            </w:r>
            <w:r w:rsidR="00E27190">
              <w:rPr>
                <w:rFonts w:ascii="Arial" w:hAnsi="Arial" w:cs="Arial"/>
                <w:i/>
                <w:sz w:val="16"/>
              </w:rPr>
              <w:t xml:space="preserve"> </w:t>
            </w:r>
            <w:r w:rsidR="004074A1">
              <w:rPr>
                <w:rFonts w:ascii="Arial" w:hAnsi="Arial" w:cs="Arial"/>
                <w:i/>
                <w:sz w:val="16"/>
                <w:lang w:val="id-ID"/>
              </w:rPr>
              <w:t>Semester</w:t>
            </w:r>
            <w:r w:rsidR="00E27190">
              <w:rPr>
                <w:rFonts w:ascii="Arial" w:hAnsi="Arial" w:cs="Arial"/>
                <w:i/>
                <w:sz w:val="16"/>
              </w:rPr>
              <w:t xml:space="preserve"> </w:t>
            </w:r>
            <w:r w:rsidR="00DE2FA6">
              <w:rPr>
                <w:rFonts w:ascii="Arial" w:hAnsi="Arial" w:cs="Arial"/>
                <w:i/>
                <w:sz w:val="16"/>
                <w:lang w:val="id-ID"/>
              </w:rPr>
              <w:t xml:space="preserve">Year </w:t>
            </w:r>
            <w:r w:rsidR="000C392C">
              <w:rPr>
                <w:rFonts w:ascii="Arial" w:hAnsi="Arial" w:cs="Arial"/>
                <w:i/>
                <w:sz w:val="16"/>
              </w:rPr>
              <w:t>2016</w:t>
            </w:r>
            <w:r w:rsidRPr="00876A58">
              <w:rPr>
                <w:rFonts w:ascii="Arial" w:hAnsi="Arial" w:cs="Arial"/>
                <w:i/>
                <w:sz w:val="16"/>
                <w:lang w:val="id-ID"/>
              </w:rPr>
              <w:t>/</w:t>
            </w:r>
            <w:r w:rsidR="000C392C">
              <w:rPr>
                <w:rFonts w:ascii="Arial" w:hAnsi="Arial" w:cs="Arial"/>
                <w:i/>
                <w:sz w:val="16"/>
              </w:rPr>
              <w:t>2017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0375C" w:rsidRPr="00E27190" w:rsidRDefault="00E0375C" w:rsidP="005B66A9">
            <w:pPr>
              <w:pStyle w:val="Header"/>
              <w:jc w:val="right"/>
              <w:rPr>
                <w:rFonts w:ascii="Arial" w:hAnsi="Arial" w:cs="Arial"/>
                <w:b/>
                <w:sz w:val="18"/>
              </w:rPr>
            </w:pPr>
            <w:r w:rsidRPr="00876A58">
              <w:rPr>
                <w:rFonts w:ascii="Arial" w:hAnsi="Arial" w:cs="Arial"/>
                <w:b/>
                <w:sz w:val="18"/>
                <w:lang w:val="id-ID"/>
              </w:rPr>
              <w:t xml:space="preserve">Revisi </w:t>
            </w:r>
            <w:r w:rsidR="00E27190">
              <w:rPr>
                <w:rFonts w:ascii="Arial" w:hAnsi="Arial" w:cs="Arial"/>
                <w:b/>
                <w:sz w:val="18"/>
              </w:rPr>
              <w:t>00</w:t>
            </w:r>
          </w:p>
          <w:p w:rsidR="00D37E0D" w:rsidRPr="00A552D5" w:rsidRDefault="002E3324" w:rsidP="00E27190">
            <w:pPr>
              <w:pStyle w:val="Header"/>
              <w:tabs>
                <w:tab w:val="clear" w:pos="4680"/>
                <w:tab w:val="left" w:pos="2302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76A58">
              <w:rPr>
                <w:rFonts w:ascii="Arial" w:hAnsi="Arial" w:cs="Arial"/>
                <w:i/>
                <w:sz w:val="16"/>
                <w:lang w:val="id-ID"/>
              </w:rPr>
              <w:t>Revision</w:t>
            </w:r>
            <w:r w:rsidR="00A552D5">
              <w:rPr>
                <w:rFonts w:ascii="Arial" w:hAnsi="Arial" w:cs="Arial"/>
                <w:i/>
                <w:sz w:val="16"/>
              </w:rPr>
              <w:t xml:space="preserve"> </w:t>
            </w:r>
            <w:r w:rsidR="00E27190">
              <w:rPr>
                <w:rFonts w:ascii="Arial" w:hAnsi="Arial" w:cs="Arial"/>
                <w:i/>
                <w:sz w:val="16"/>
              </w:rPr>
              <w:t>00</w:t>
            </w:r>
          </w:p>
        </w:tc>
      </w:tr>
    </w:tbl>
    <w:p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:rsidR="00786CEE" w:rsidRPr="00DC6034" w:rsidRDefault="00DC6034" w:rsidP="005B66A9">
      <w:pPr>
        <w:rPr>
          <w:b/>
        </w:rPr>
      </w:pPr>
      <w:r w:rsidRPr="00DC6034">
        <w:rPr>
          <w:b/>
        </w:rPr>
        <w:t>Learning Outcomes</w:t>
      </w:r>
    </w:p>
    <w:p w:rsidR="00DC6034" w:rsidRDefault="00DC6034" w:rsidP="005B66A9"/>
    <w:p w:rsidR="00B925AF" w:rsidRDefault="00D26D2C" w:rsidP="00D26D2C">
      <w:pPr>
        <w:pStyle w:val="ListParagraph"/>
        <w:numPr>
          <w:ilvl w:val="0"/>
          <w:numId w:val="13"/>
        </w:numPr>
      </w:pPr>
      <w:r w:rsidRPr="00D26D2C">
        <w:t>Apply database language and SQL Programming language</w:t>
      </w:r>
      <w:bookmarkStart w:id="0" w:name="_GoBack"/>
      <w:bookmarkEnd w:id="0"/>
    </w:p>
    <w:p w:rsidR="00DC6034" w:rsidRPr="0019652A" w:rsidRDefault="00DC6034" w:rsidP="00DC6034">
      <w:pPr>
        <w:pStyle w:val="Heading2"/>
      </w:pPr>
      <w:r>
        <w:rPr>
          <w:rFonts w:ascii="Times New Roman" w:hAnsi="Times New Roman" w:cs="Times New Roman"/>
          <w:color w:val="auto"/>
          <w:sz w:val="24"/>
          <w:szCs w:val="24"/>
        </w:rPr>
        <w:t>Topic</w:t>
      </w:r>
    </w:p>
    <w:p w:rsidR="00DC6034" w:rsidRDefault="00DC6034" w:rsidP="005B66A9"/>
    <w:p w:rsidR="006A4D43" w:rsidRPr="008F26B2" w:rsidRDefault="008F26B2" w:rsidP="00D11D1E">
      <w:pPr>
        <w:pStyle w:val="ListParagraph"/>
        <w:numPr>
          <w:ilvl w:val="0"/>
          <w:numId w:val="13"/>
        </w:numPr>
        <w:rPr>
          <w:rFonts w:eastAsia="Times New Roman"/>
          <w:color w:val="000000"/>
          <w:lang w:eastAsia="en-US"/>
        </w:rPr>
      </w:pPr>
      <w:r>
        <w:rPr>
          <w:rFonts w:eastAsia="Times New Roman"/>
          <w:color w:val="000000"/>
          <w:lang w:eastAsia="en-US"/>
        </w:rPr>
        <w:t>Session 0</w:t>
      </w:r>
      <w:r w:rsidR="000C392C">
        <w:rPr>
          <w:rFonts w:eastAsia="Times New Roman"/>
          <w:color w:val="000000"/>
          <w:lang w:eastAsia="en-US"/>
        </w:rPr>
        <w:t>2</w:t>
      </w:r>
      <w:r>
        <w:rPr>
          <w:rFonts w:eastAsia="Times New Roman"/>
          <w:color w:val="000000"/>
          <w:lang w:eastAsia="en-US"/>
        </w:rPr>
        <w:t xml:space="preserve"> </w:t>
      </w:r>
      <w:r w:rsidRPr="008F26B2">
        <w:rPr>
          <w:rFonts w:eastAsia="Times New Roman"/>
          <w:b/>
          <w:color w:val="000000"/>
          <w:lang w:eastAsia="en-US"/>
        </w:rPr>
        <w:t>-</w:t>
      </w:r>
      <w:r>
        <w:rPr>
          <w:rFonts w:eastAsia="Times New Roman"/>
          <w:color w:val="000000"/>
          <w:lang w:eastAsia="en-US"/>
        </w:rPr>
        <w:t xml:space="preserve"> </w:t>
      </w:r>
      <w:r w:rsidR="006A4D43" w:rsidRPr="008F26B2">
        <w:rPr>
          <w:rFonts w:eastAsia="Times New Roman"/>
          <w:color w:val="000000"/>
          <w:lang w:eastAsia="en-US"/>
        </w:rPr>
        <w:t>SQL – Data Definition</w:t>
      </w:r>
      <w:r w:rsidR="000C392C">
        <w:rPr>
          <w:rFonts w:eastAsia="Times New Roman"/>
          <w:color w:val="000000"/>
          <w:lang w:eastAsia="en-US"/>
        </w:rPr>
        <w:t xml:space="preserve"> (1)</w:t>
      </w:r>
    </w:p>
    <w:p w:rsidR="006A4D43" w:rsidRDefault="006A4D43" w:rsidP="005B66A9"/>
    <w:p w:rsidR="00DC6034" w:rsidRPr="0019652A" w:rsidRDefault="00DC6034" w:rsidP="00DC603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Sub Topics</w:t>
      </w:r>
    </w:p>
    <w:p w:rsidR="00DC6034" w:rsidRDefault="00DC6034" w:rsidP="005B66A9"/>
    <w:p w:rsidR="000C392C" w:rsidRDefault="000C392C" w:rsidP="000C392C">
      <w:pPr>
        <w:pStyle w:val="ListParagraph"/>
        <w:numPr>
          <w:ilvl w:val="0"/>
          <w:numId w:val="13"/>
        </w:numPr>
      </w:pPr>
      <w:r>
        <w:t>Introducing table and referential integrity</w:t>
      </w:r>
    </w:p>
    <w:p w:rsidR="000C392C" w:rsidRDefault="000C392C" w:rsidP="000C392C">
      <w:pPr>
        <w:pStyle w:val="ListParagraph"/>
        <w:numPr>
          <w:ilvl w:val="0"/>
          <w:numId w:val="13"/>
        </w:numPr>
      </w:pPr>
      <w:r>
        <w:t>Primary and Foreign Key</w:t>
      </w:r>
    </w:p>
    <w:p w:rsidR="000C392C" w:rsidRDefault="000C392C" w:rsidP="000C392C">
      <w:pPr>
        <w:pStyle w:val="ListParagraph"/>
        <w:numPr>
          <w:ilvl w:val="0"/>
          <w:numId w:val="13"/>
        </w:numPr>
      </w:pPr>
      <w:r>
        <w:t>Constraint Value</w:t>
      </w:r>
    </w:p>
    <w:p w:rsidR="000C392C" w:rsidRDefault="000C392C" w:rsidP="000C392C">
      <w:pPr>
        <w:pStyle w:val="ListParagraph"/>
        <w:numPr>
          <w:ilvl w:val="0"/>
          <w:numId w:val="13"/>
        </w:numPr>
      </w:pPr>
      <w:r>
        <w:t>Drop Table</w:t>
      </w:r>
    </w:p>
    <w:p w:rsidR="000C392C" w:rsidRPr="00CD51D1" w:rsidRDefault="000C392C" w:rsidP="000C392C">
      <w:pPr>
        <w:pStyle w:val="ListParagraph"/>
        <w:numPr>
          <w:ilvl w:val="0"/>
          <w:numId w:val="13"/>
        </w:numPr>
      </w:pPr>
      <w:r>
        <w:t>Alter Table</w:t>
      </w:r>
    </w:p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77F35" w:rsidRDefault="00D77F35" w:rsidP="005B66A9"/>
    <w:p w:rsidR="00D77F35" w:rsidRDefault="00D77F35" w:rsidP="005B66A9"/>
    <w:p w:rsidR="00D77F35" w:rsidRDefault="00D77F35" w:rsidP="005B66A9"/>
    <w:p w:rsidR="00DC6034" w:rsidRDefault="00DC6034" w:rsidP="005B66A9"/>
    <w:p w:rsidR="00010552" w:rsidRDefault="00010552" w:rsidP="005B66A9"/>
    <w:p w:rsidR="00010552" w:rsidRDefault="00010552" w:rsidP="005B66A9"/>
    <w:p w:rsidR="00010552" w:rsidRDefault="00010552" w:rsidP="005B66A9"/>
    <w:p w:rsidR="00010552" w:rsidRDefault="00010552" w:rsidP="005B66A9"/>
    <w:p w:rsidR="000C392C" w:rsidRDefault="000C392C" w:rsidP="005B66A9"/>
    <w:p w:rsidR="000C392C" w:rsidRDefault="000C392C" w:rsidP="005B66A9"/>
    <w:p w:rsidR="00DC6034" w:rsidRDefault="00DC6034" w:rsidP="005B66A9"/>
    <w:p w:rsidR="00AA0396" w:rsidRDefault="00AA0396" w:rsidP="00AA0396">
      <w:pPr>
        <w:ind w:left="-90"/>
        <w:rPr>
          <w:b/>
        </w:rPr>
      </w:pPr>
      <w:r>
        <w:rPr>
          <w:b/>
        </w:rPr>
        <w:lastRenderedPageBreak/>
        <w:t>Tabel Relasional</w:t>
      </w:r>
    </w:p>
    <w:p w:rsidR="00AA0396" w:rsidRDefault="00AA0396" w:rsidP="00AA0396">
      <w:pPr>
        <w:ind w:left="-90"/>
        <w:rPr>
          <w:rFonts w:ascii="Arial" w:hAnsi="Arial" w:cs="Arial"/>
          <w:i/>
          <w:sz w:val="16"/>
        </w:rPr>
      </w:pPr>
      <w:r>
        <w:rPr>
          <w:rFonts w:ascii="Arial" w:hAnsi="Arial" w:cs="Arial"/>
          <w:i/>
          <w:sz w:val="16"/>
        </w:rPr>
        <w:t>Relational Table</w:t>
      </w:r>
    </w:p>
    <w:p w:rsidR="00AA0396" w:rsidRDefault="00AA0396" w:rsidP="005B66A9"/>
    <w:p w:rsidR="00AA0396" w:rsidRDefault="00AA0396" w:rsidP="005B66A9"/>
    <w:p w:rsidR="00AA0396" w:rsidRDefault="00AA0396" w:rsidP="005B66A9"/>
    <w:p w:rsidR="00AA0396" w:rsidRDefault="00AA0396" w:rsidP="005B66A9"/>
    <w:p w:rsidR="00AA0396" w:rsidRDefault="000E7842" w:rsidP="005B66A9"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369570</wp:posOffset>
            </wp:positionH>
            <wp:positionV relativeFrom="paragraph">
              <wp:posOffset>43815</wp:posOffset>
            </wp:positionV>
            <wp:extent cx="4981575" cy="3990975"/>
            <wp:effectExtent l="19050" t="0" r="9525" b="0"/>
            <wp:wrapNone/>
            <wp:docPr id="1" name="Picture 1" descr="U:\SHARED\SUBCO\For Ast\!!!!Genap 2015-2016\1. Bank Soal Praktikum Genap 2015-2016\Practicum\ISYS6123\ReadMe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SHARED\SUBCO\For Ast\!!!!Genap 2015-2016\1. Bank Soal Praktikum Genap 2015-2016\Practicum\ISYS6123\ReadMe\ER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A0396" w:rsidRDefault="00AA0396" w:rsidP="005B66A9"/>
    <w:p w:rsidR="00AA0396" w:rsidRDefault="00AA0396" w:rsidP="005B66A9"/>
    <w:p w:rsidR="00AA0396" w:rsidRDefault="00AA0396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010552" w:rsidRDefault="00010552" w:rsidP="005B66A9"/>
    <w:p w:rsidR="00010552" w:rsidRDefault="00010552" w:rsidP="005B66A9"/>
    <w:p w:rsidR="00010552" w:rsidRDefault="00010552" w:rsidP="005B66A9"/>
    <w:p w:rsidR="00735483" w:rsidRPr="00786CEE" w:rsidRDefault="00735483" w:rsidP="005B66A9"/>
    <w:p w:rsidR="00D661BB" w:rsidRPr="004678F3" w:rsidRDefault="00D661BB" w:rsidP="00D661BB">
      <w:pPr>
        <w:pStyle w:val="ListParagraph"/>
        <w:ind w:left="-124"/>
        <w:jc w:val="both"/>
        <w:rPr>
          <w:b/>
          <w:bCs/>
        </w:rPr>
      </w:pPr>
      <w:r w:rsidRPr="004678F3">
        <w:rPr>
          <w:b/>
          <w:bCs/>
        </w:rPr>
        <w:lastRenderedPageBreak/>
        <w:t>Sintaks</w:t>
      </w:r>
    </w:p>
    <w:p w:rsidR="00786CEE" w:rsidRDefault="00D661BB" w:rsidP="00D661BB">
      <w:pPr>
        <w:pStyle w:val="ListParagraph"/>
        <w:ind w:left="-124"/>
        <w:rPr>
          <w:rFonts w:ascii="Arial" w:hAnsi="Arial" w:cs="Arial"/>
          <w:i/>
          <w:sz w:val="16"/>
        </w:rPr>
      </w:pPr>
      <w:r w:rsidRPr="004678F3">
        <w:rPr>
          <w:rFonts w:ascii="Arial" w:hAnsi="Arial" w:cs="Arial"/>
          <w:i/>
          <w:sz w:val="16"/>
        </w:rPr>
        <w:t>Syntax</w:t>
      </w:r>
    </w:p>
    <w:p w:rsidR="00D661BB" w:rsidRPr="00D661BB" w:rsidRDefault="00D661BB" w:rsidP="00D661BB">
      <w:pPr>
        <w:pStyle w:val="ListParagraph"/>
        <w:ind w:left="-124"/>
        <w:rPr>
          <w:rFonts w:ascii="Arial" w:hAnsi="Arial" w:cs="Arial"/>
          <w:i/>
          <w:sz w:val="16"/>
        </w:rPr>
      </w:pPr>
    </w:p>
    <w:p w:rsidR="00786CEE" w:rsidRPr="00A64AE5" w:rsidRDefault="00786CEE" w:rsidP="00786CEE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1" w:color="999999"/>
        </w:pBdr>
        <w:jc w:val="both"/>
        <w:rPr>
          <w:b/>
          <w:bCs/>
          <w:u w:val="single"/>
        </w:rPr>
      </w:pPr>
      <w:r w:rsidRPr="00A64AE5">
        <w:rPr>
          <w:b/>
          <w:bCs/>
          <w:u w:val="single"/>
        </w:rPr>
        <w:t>Create Table</w:t>
      </w:r>
    </w:p>
    <w:p w:rsidR="00786CEE" w:rsidRPr="00883B5C" w:rsidRDefault="00786CEE" w:rsidP="00786CEE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1" w:color="999999"/>
        </w:pBdr>
        <w:jc w:val="both"/>
        <w:rPr>
          <w:b/>
          <w:bCs/>
        </w:rPr>
      </w:pPr>
      <w:r w:rsidRPr="00883B5C">
        <w:rPr>
          <w:lang w:val="id-ID"/>
        </w:rPr>
        <w:t xml:space="preserve">CREATE TABLE  </w:t>
      </w:r>
      <w:r w:rsidRPr="00883B5C">
        <w:rPr>
          <w:b/>
          <w:bCs/>
          <w:lang w:val="id-ID"/>
        </w:rPr>
        <w:t>table_name</w:t>
      </w:r>
    </w:p>
    <w:p w:rsidR="00786CEE" w:rsidRDefault="00786CEE" w:rsidP="00786CEE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1" w:color="999999"/>
        </w:pBdr>
        <w:jc w:val="both"/>
      </w:pPr>
      <w:r w:rsidRPr="00883B5C">
        <w:rPr>
          <w:lang w:val="id-ID"/>
        </w:rPr>
        <w:t>(</w:t>
      </w:r>
      <w:r w:rsidRPr="00883B5C">
        <w:rPr>
          <w:lang w:val="id-ID"/>
        </w:rPr>
        <w:tab/>
      </w:r>
    </w:p>
    <w:p w:rsidR="00786CEE" w:rsidRPr="00883B5C" w:rsidRDefault="00786CEE" w:rsidP="00786CEE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1" w:color="999999"/>
        </w:pBdr>
        <w:ind w:firstLine="720"/>
        <w:jc w:val="both"/>
        <w:rPr>
          <w:b/>
          <w:bCs/>
        </w:rPr>
      </w:pPr>
      <w:r w:rsidRPr="00883B5C">
        <w:rPr>
          <w:lang w:val="id-ID"/>
        </w:rPr>
        <w:t>field1_name  datatype ( length )</w:t>
      </w:r>
      <w:r>
        <w:t xml:space="preserve"> [NOT NULL]</w:t>
      </w:r>
    </w:p>
    <w:p w:rsidR="00786CEE" w:rsidRPr="00883B5C" w:rsidRDefault="00786CEE" w:rsidP="00786CEE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1" w:color="999999"/>
        </w:pBdr>
        <w:ind w:firstLine="720"/>
        <w:jc w:val="both"/>
        <w:rPr>
          <w:b/>
          <w:bCs/>
        </w:rPr>
      </w:pPr>
      <w:r>
        <w:t xml:space="preserve">, </w:t>
      </w:r>
      <w:r w:rsidRPr="00883B5C">
        <w:rPr>
          <w:lang w:val="id-ID"/>
        </w:rPr>
        <w:t>field2_</w:t>
      </w:r>
      <w:proofErr w:type="gramStart"/>
      <w:r w:rsidRPr="00883B5C">
        <w:rPr>
          <w:lang w:val="id-ID"/>
        </w:rPr>
        <w:t>name  datatype</w:t>
      </w:r>
      <w:proofErr w:type="gramEnd"/>
      <w:r w:rsidRPr="00883B5C">
        <w:rPr>
          <w:lang w:val="id-ID"/>
        </w:rPr>
        <w:t xml:space="preserve"> ( length )</w:t>
      </w:r>
      <w:r w:rsidRPr="00621C79">
        <w:t xml:space="preserve"> </w:t>
      </w:r>
      <w:r>
        <w:t>[NOT NULL]</w:t>
      </w:r>
    </w:p>
    <w:p w:rsidR="00786CEE" w:rsidRPr="00883B5C" w:rsidRDefault="00786CEE" w:rsidP="00786CEE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1" w:color="999999"/>
        </w:pBdr>
        <w:ind w:firstLine="720"/>
        <w:jc w:val="both"/>
        <w:rPr>
          <w:b/>
          <w:bCs/>
        </w:rPr>
      </w:pPr>
      <w:r>
        <w:t xml:space="preserve">, </w:t>
      </w:r>
      <w:r w:rsidRPr="00883B5C">
        <w:rPr>
          <w:lang w:val="id-ID"/>
        </w:rPr>
        <w:t>field3_</w:t>
      </w:r>
      <w:proofErr w:type="gramStart"/>
      <w:r w:rsidRPr="00883B5C">
        <w:rPr>
          <w:lang w:val="id-ID"/>
        </w:rPr>
        <w:t>name  datatype</w:t>
      </w:r>
      <w:proofErr w:type="gramEnd"/>
      <w:r w:rsidRPr="00883B5C">
        <w:rPr>
          <w:lang w:val="id-ID"/>
        </w:rPr>
        <w:t xml:space="preserve"> ( length )</w:t>
      </w:r>
      <w:r w:rsidRPr="00621C79">
        <w:t xml:space="preserve"> </w:t>
      </w:r>
      <w:r>
        <w:t>[NOT NULL]</w:t>
      </w:r>
    </w:p>
    <w:p w:rsidR="00786CEE" w:rsidRPr="003B5156" w:rsidRDefault="00786CEE" w:rsidP="00786CEE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1" w:color="999999"/>
        </w:pBdr>
        <w:ind w:firstLine="720"/>
        <w:jc w:val="both"/>
        <w:rPr>
          <w:b/>
          <w:bCs/>
        </w:rPr>
      </w:pPr>
      <w:r>
        <w:t>[ , … ]</w:t>
      </w:r>
    </w:p>
    <w:p w:rsidR="00786CEE" w:rsidRPr="00C0140E" w:rsidRDefault="00786CEE" w:rsidP="00786CEE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1" w:color="999999"/>
        </w:pBdr>
        <w:ind w:firstLine="720"/>
        <w:jc w:val="both"/>
        <w:rPr>
          <w:b/>
          <w:bCs/>
        </w:rPr>
      </w:pPr>
      <w:proofErr w:type="gramStart"/>
      <w:r>
        <w:t>[ ,</w:t>
      </w:r>
      <w:proofErr w:type="gramEnd"/>
      <w:r>
        <w:t xml:space="preserve"> </w:t>
      </w:r>
      <w:r w:rsidRPr="00883B5C">
        <w:rPr>
          <w:lang w:val="id-ID"/>
        </w:rPr>
        <w:t xml:space="preserve">PRIMARY </w:t>
      </w:r>
      <w:smartTag w:uri="urn:schemas-microsoft-com:office:smarttags" w:element="stockticker">
        <w:r w:rsidRPr="00883B5C">
          <w:rPr>
            <w:lang w:val="id-ID"/>
          </w:rPr>
          <w:t>KEY</w:t>
        </w:r>
      </w:smartTag>
      <w:r w:rsidRPr="00883B5C">
        <w:rPr>
          <w:lang w:val="id-ID"/>
        </w:rPr>
        <w:t xml:space="preserve"> ( field_name</w:t>
      </w:r>
      <w:r>
        <w:t xml:space="preserve"> [, …]</w:t>
      </w:r>
      <w:r>
        <w:rPr>
          <w:lang w:val="id-ID"/>
        </w:rPr>
        <w:t xml:space="preserve"> ) </w:t>
      </w:r>
      <w:r>
        <w:t>]</w:t>
      </w:r>
    </w:p>
    <w:p w:rsidR="00786CEE" w:rsidRPr="00883B5C" w:rsidRDefault="00786CEE" w:rsidP="00786CEE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1" w:color="999999"/>
        </w:pBdr>
        <w:ind w:firstLine="720"/>
        <w:jc w:val="both"/>
        <w:rPr>
          <w:b/>
          <w:bCs/>
        </w:rPr>
      </w:pPr>
      <w:r>
        <w:t xml:space="preserve">[ , </w:t>
      </w:r>
      <w:r w:rsidRPr="00883B5C">
        <w:rPr>
          <w:lang w:val="id-ID"/>
        </w:rPr>
        <w:t xml:space="preserve">FOREIGN </w:t>
      </w:r>
      <w:smartTag w:uri="urn:schemas-microsoft-com:office:smarttags" w:element="stockticker">
        <w:r w:rsidRPr="00883B5C">
          <w:rPr>
            <w:lang w:val="id-ID"/>
          </w:rPr>
          <w:t>KEY</w:t>
        </w:r>
      </w:smartTag>
      <w:r w:rsidRPr="00883B5C">
        <w:rPr>
          <w:lang w:val="id-ID"/>
        </w:rPr>
        <w:t xml:space="preserve">  ( field_name ) REFERENCES  </w:t>
      </w:r>
      <w:r w:rsidRPr="00883B5C">
        <w:rPr>
          <w:b/>
          <w:bCs/>
          <w:lang w:val="id-ID"/>
        </w:rPr>
        <w:t>table_name</w:t>
      </w:r>
      <w:r>
        <w:rPr>
          <w:b/>
          <w:bCs/>
        </w:rPr>
        <w:t xml:space="preserve"> </w:t>
      </w:r>
      <w:r w:rsidRPr="00883B5C">
        <w:rPr>
          <w:lang w:val="id-ID"/>
        </w:rPr>
        <w:t>( field_name )</w:t>
      </w:r>
      <w:r>
        <w:rPr>
          <w:b/>
          <w:bCs/>
          <w:lang w:val="id-ID"/>
        </w:rPr>
        <w:t xml:space="preserve"> </w:t>
      </w:r>
      <w:r>
        <w:t>]</w:t>
      </w:r>
    </w:p>
    <w:p w:rsidR="00786CEE" w:rsidRPr="00883B5C" w:rsidRDefault="00786CEE" w:rsidP="00786CEE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1" w:color="999999"/>
        </w:pBdr>
        <w:ind w:firstLine="720"/>
        <w:jc w:val="both"/>
        <w:rPr>
          <w:b/>
          <w:bCs/>
        </w:rPr>
      </w:pPr>
      <w:r>
        <w:t xml:space="preserve">[ , CONSTRAINT </w:t>
      </w:r>
      <w:r>
        <w:rPr>
          <w:lang w:val="id-ID"/>
        </w:rPr>
        <w:t>constraint_name</w:t>
      </w:r>
      <w:r w:rsidRPr="00883B5C">
        <w:rPr>
          <w:lang w:val="id-ID"/>
        </w:rPr>
        <w:t xml:space="preserve"> </w:t>
      </w:r>
      <w:r>
        <w:t xml:space="preserve">CHECK </w:t>
      </w:r>
      <w:r w:rsidRPr="00883B5C">
        <w:rPr>
          <w:lang w:val="id-ID"/>
        </w:rPr>
        <w:t>(criteria)</w:t>
      </w:r>
      <w:r>
        <w:t xml:space="preserve"> ]</w:t>
      </w:r>
    </w:p>
    <w:p w:rsidR="00786CEE" w:rsidRPr="00883B5C" w:rsidRDefault="00786CEE" w:rsidP="00786CEE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1" w:color="999999"/>
        </w:pBdr>
        <w:jc w:val="both"/>
        <w:rPr>
          <w:lang w:val="id-ID"/>
        </w:rPr>
      </w:pPr>
      <w:r w:rsidRPr="00883B5C">
        <w:rPr>
          <w:lang w:val="id-ID"/>
        </w:rPr>
        <w:t>)</w:t>
      </w:r>
    </w:p>
    <w:p w:rsidR="00786CEE" w:rsidRPr="00883B5C" w:rsidRDefault="00786CEE" w:rsidP="00786CEE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1" w:color="999999"/>
        </w:pBdr>
        <w:jc w:val="both"/>
        <w:rPr>
          <w:lang w:val="id-ID"/>
        </w:rPr>
      </w:pPr>
    </w:p>
    <w:p w:rsidR="00786CEE" w:rsidRPr="00A64AE5" w:rsidRDefault="00786CEE" w:rsidP="00786CEE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1" w:color="999999"/>
        </w:pBdr>
        <w:jc w:val="both"/>
        <w:rPr>
          <w:b/>
          <w:bCs/>
          <w:u w:val="single"/>
        </w:rPr>
      </w:pPr>
      <w:r w:rsidRPr="00A64AE5">
        <w:rPr>
          <w:b/>
          <w:bCs/>
          <w:u w:val="single"/>
        </w:rPr>
        <w:t>Drop Table</w:t>
      </w:r>
    </w:p>
    <w:p w:rsidR="00786CEE" w:rsidRDefault="00786CEE" w:rsidP="00786CEE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1" w:color="999999"/>
        </w:pBdr>
        <w:jc w:val="both"/>
      </w:pPr>
      <w:r w:rsidRPr="00883B5C">
        <w:t xml:space="preserve">DROP TABLE </w:t>
      </w:r>
      <w:r w:rsidRPr="009C77DC">
        <w:rPr>
          <w:b/>
        </w:rPr>
        <w:t>table_name</w:t>
      </w:r>
    </w:p>
    <w:p w:rsidR="00786CEE" w:rsidRDefault="00786CEE" w:rsidP="00786CEE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1" w:color="999999"/>
        </w:pBdr>
        <w:jc w:val="both"/>
      </w:pPr>
    </w:p>
    <w:p w:rsidR="00786CEE" w:rsidRPr="00A64AE5" w:rsidRDefault="00786CEE" w:rsidP="00786CEE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1" w:color="999999"/>
        </w:pBdr>
        <w:jc w:val="both"/>
        <w:rPr>
          <w:b/>
          <w:u w:val="single"/>
        </w:rPr>
      </w:pPr>
      <w:r w:rsidRPr="00A64AE5">
        <w:rPr>
          <w:b/>
          <w:u w:val="single"/>
        </w:rPr>
        <w:t>Alter Table</w:t>
      </w:r>
    </w:p>
    <w:p w:rsidR="00786CEE" w:rsidRDefault="00786CEE" w:rsidP="00786CEE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1" w:color="999999"/>
        </w:pBdr>
        <w:jc w:val="both"/>
      </w:pPr>
      <w:r>
        <w:t xml:space="preserve">ALTER TABLE </w:t>
      </w:r>
      <w:r w:rsidRPr="009C77DC">
        <w:rPr>
          <w:b/>
        </w:rPr>
        <w:t>table_name</w:t>
      </w:r>
    </w:p>
    <w:p w:rsidR="00786CEE" w:rsidRDefault="00786CEE" w:rsidP="00786CEE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1" w:color="999999"/>
        </w:pBdr>
        <w:jc w:val="both"/>
      </w:pPr>
      <w:r>
        <w:t xml:space="preserve">{ ADD column_name datatype | </w:t>
      </w:r>
    </w:p>
    <w:p w:rsidR="00786CEE" w:rsidRDefault="00786CEE" w:rsidP="00786CEE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1" w:color="999999"/>
        </w:pBdr>
        <w:jc w:val="both"/>
      </w:pPr>
      <w:r>
        <w:t xml:space="preserve">   DROP COLUMN column_name |</w:t>
      </w:r>
    </w:p>
    <w:p w:rsidR="00786CEE" w:rsidRDefault="00786CEE" w:rsidP="00786CEE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1" w:color="999999"/>
        </w:pBdr>
        <w:jc w:val="both"/>
      </w:pPr>
      <w:r>
        <w:t xml:space="preserve">   ALTER COLUMN</w:t>
      </w:r>
      <w:r w:rsidRPr="00C0140E">
        <w:t xml:space="preserve"> </w:t>
      </w:r>
      <w:r>
        <w:t xml:space="preserve">column_name datatype | </w:t>
      </w:r>
    </w:p>
    <w:p w:rsidR="00786CEE" w:rsidRDefault="00786CEE" w:rsidP="00786CEE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1" w:color="999999"/>
        </w:pBdr>
        <w:jc w:val="both"/>
      </w:pPr>
      <w:r>
        <w:t xml:space="preserve">   ADD CONSTRAINT constraint_name CHECK(criteria) | </w:t>
      </w:r>
    </w:p>
    <w:p w:rsidR="00786CEE" w:rsidRDefault="00786CEE" w:rsidP="00786CEE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1" w:color="999999"/>
        </w:pBdr>
        <w:jc w:val="both"/>
      </w:pPr>
      <w:r>
        <w:t xml:space="preserve">   ADD PRIMARY KEY (primary_key_name) |</w:t>
      </w:r>
    </w:p>
    <w:p w:rsidR="00786CEE" w:rsidRDefault="00786CEE" w:rsidP="00786CEE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1" w:color="999999"/>
        </w:pBdr>
        <w:jc w:val="both"/>
      </w:pPr>
      <w:r>
        <w:t xml:space="preserve">   DROP CONSTRAINT constraint_name }</w:t>
      </w:r>
    </w:p>
    <w:p w:rsidR="00786CEE" w:rsidRDefault="00786CEE" w:rsidP="00786CEE"/>
    <w:p w:rsidR="00786CEE" w:rsidRDefault="00786CEE" w:rsidP="00786CEE"/>
    <w:p w:rsidR="00E11A20" w:rsidRDefault="00E11A20" w:rsidP="00786CEE"/>
    <w:p w:rsidR="00E11A20" w:rsidRDefault="00E11A20" w:rsidP="00786CEE"/>
    <w:p w:rsidR="00E11A20" w:rsidRDefault="00E11A20" w:rsidP="00786CEE"/>
    <w:p w:rsidR="003F75F8" w:rsidRDefault="003F75F8" w:rsidP="00786CEE"/>
    <w:p w:rsidR="003F75F8" w:rsidRDefault="003F75F8" w:rsidP="00786CEE"/>
    <w:p w:rsidR="00BE172B" w:rsidRDefault="00BE172B" w:rsidP="00786CEE"/>
    <w:p w:rsidR="00BE172B" w:rsidRDefault="00BE172B" w:rsidP="00786CEE"/>
    <w:p w:rsidR="00BE172B" w:rsidRDefault="00BE172B" w:rsidP="00786CEE"/>
    <w:p w:rsidR="00BE172B" w:rsidRDefault="00BE172B" w:rsidP="00786CEE"/>
    <w:p w:rsidR="00BE172B" w:rsidRDefault="00BE172B" w:rsidP="00786CEE"/>
    <w:p w:rsidR="00BE172B" w:rsidRDefault="00BE172B" w:rsidP="00786CEE"/>
    <w:p w:rsidR="00BE172B" w:rsidRDefault="00BE172B" w:rsidP="00786CEE"/>
    <w:p w:rsidR="00BE172B" w:rsidRDefault="00BE172B" w:rsidP="00786CEE"/>
    <w:p w:rsidR="00BE172B" w:rsidRDefault="00BE172B" w:rsidP="00786CEE"/>
    <w:p w:rsidR="00010552" w:rsidRDefault="00010552" w:rsidP="00786CEE"/>
    <w:p w:rsidR="00010552" w:rsidRDefault="00010552" w:rsidP="00786CEE"/>
    <w:p w:rsidR="00010552" w:rsidRDefault="00010552" w:rsidP="00786CEE"/>
    <w:p w:rsidR="00BE172B" w:rsidRDefault="00BE172B" w:rsidP="00786CEE"/>
    <w:p w:rsidR="003F75F8" w:rsidRDefault="003F75F8" w:rsidP="00786CEE"/>
    <w:p w:rsidR="00E11A20" w:rsidRPr="00786CEE" w:rsidRDefault="00E11A20" w:rsidP="00786CEE"/>
    <w:p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:rsidR="004B47B5" w:rsidRPr="00876A58" w:rsidRDefault="004B47B5" w:rsidP="004B47B5">
      <w:pPr>
        <w:rPr>
          <w:rFonts w:ascii="Arial" w:hAnsi="Arial" w:cs="Arial"/>
          <w:i/>
          <w:sz w:val="16"/>
          <w:lang w:val="id-ID"/>
        </w:rPr>
      </w:pPr>
      <w:r w:rsidRPr="00876A58">
        <w:rPr>
          <w:rFonts w:ascii="Arial" w:hAnsi="Arial" w:cs="Arial"/>
          <w:i/>
          <w:sz w:val="16"/>
          <w:lang w:val="id-ID"/>
        </w:rPr>
        <w:t>Case</w:t>
      </w:r>
    </w:p>
    <w:p w:rsidR="00643F75" w:rsidRDefault="00643F75" w:rsidP="00643F75">
      <w:pPr>
        <w:rPr>
          <w:lang w:val="id-ID"/>
        </w:rPr>
      </w:pPr>
    </w:p>
    <w:p w:rsidR="00E414D2" w:rsidRDefault="00E414D2" w:rsidP="00E414D2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60"/>
      </w:pPr>
      <w:r>
        <w:t>Create tables with the following descriptions :</w:t>
      </w:r>
    </w:p>
    <w:p w:rsidR="00BE172B" w:rsidRDefault="00E414D2" w:rsidP="00D93EEA">
      <w:pPr>
        <w:pStyle w:val="ListParagraph"/>
        <w:autoSpaceDE w:val="0"/>
        <w:autoSpaceDN w:val="0"/>
        <w:adjustRightInd w:val="0"/>
        <w:ind w:left="360"/>
      </w:pPr>
      <w:r>
        <w:t>(</w:t>
      </w:r>
      <w:r w:rsidRPr="002A3C1A">
        <w:rPr>
          <w:b/>
        </w:rPr>
        <w:t>create table</w:t>
      </w:r>
      <w:r w:rsidRPr="007E3091">
        <w:t>,</w:t>
      </w:r>
      <w:r>
        <w:rPr>
          <w:b/>
        </w:rPr>
        <w:t xml:space="preserve"> like</w:t>
      </w:r>
      <w:r>
        <w:t>)</w:t>
      </w:r>
    </w:p>
    <w:p w:rsidR="00BE172B" w:rsidRDefault="00BE172B" w:rsidP="00E414D2">
      <w:pPr>
        <w:pStyle w:val="ListParagraph"/>
        <w:autoSpaceDE w:val="0"/>
        <w:autoSpaceDN w:val="0"/>
        <w:adjustRightInd w:val="0"/>
        <w:ind w:left="360"/>
      </w:pPr>
    </w:p>
    <w:p w:rsidR="00E414D2" w:rsidRPr="00A17BDD" w:rsidRDefault="00E414D2" w:rsidP="00E414D2">
      <w:pPr>
        <w:pStyle w:val="ListParagraph"/>
        <w:tabs>
          <w:tab w:val="left" w:pos="360"/>
        </w:tabs>
        <w:ind w:left="360"/>
        <w:rPr>
          <w:b/>
        </w:rPr>
      </w:pPr>
      <w:r w:rsidRPr="004A306E">
        <w:t>Table’s Name</w:t>
      </w:r>
      <w:r>
        <w:rPr>
          <w:b/>
        </w:rPr>
        <w:tab/>
      </w:r>
      <w:r w:rsidRPr="00CD51D1">
        <w:rPr>
          <w:lang w:val="id-ID"/>
        </w:rPr>
        <w:t>:</w:t>
      </w:r>
      <w:r w:rsidRPr="00A17BDD">
        <w:rPr>
          <w:b/>
          <w:lang w:val="id-ID"/>
        </w:rPr>
        <w:t xml:space="preserve"> </w:t>
      </w:r>
      <w:r w:rsidRPr="00142159">
        <w:rPr>
          <w:b/>
        </w:rPr>
        <w:t>Ms</w:t>
      </w:r>
      <w:r>
        <w:rPr>
          <w:b/>
        </w:rPr>
        <w:t>Customer</w:t>
      </w:r>
    </w:p>
    <w:p w:rsidR="00E414D2" w:rsidRDefault="00E414D2" w:rsidP="00E414D2">
      <w:pPr>
        <w:pStyle w:val="ListParagraph"/>
        <w:tabs>
          <w:tab w:val="left" w:pos="360"/>
        </w:tabs>
        <w:ind w:left="360"/>
        <w:rPr>
          <w:b/>
        </w:rPr>
      </w:pPr>
      <w:r w:rsidRPr="00142159">
        <w:rPr>
          <w:lang w:val="id-ID"/>
        </w:rPr>
        <w:t>Primary Key</w:t>
      </w:r>
      <w:r>
        <w:tab/>
      </w:r>
      <w:r w:rsidRPr="00A17BDD">
        <w:rPr>
          <w:lang w:val="id-ID"/>
        </w:rPr>
        <w:t xml:space="preserve">: </w:t>
      </w:r>
      <w:r>
        <w:rPr>
          <w:b/>
        </w:rPr>
        <w:t>CustomerId</w:t>
      </w:r>
    </w:p>
    <w:p w:rsidR="00E414D2" w:rsidRDefault="00E414D2" w:rsidP="00E414D2">
      <w:pPr>
        <w:pStyle w:val="ListParagraph"/>
        <w:tabs>
          <w:tab w:val="left" w:pos="360"/>
        </w:tabs>
        <w:ind w:left="360"/>
        <w:rPr>
          <w:b/>
        </w:rPr>
      </w:pPr>
    </w:p>
    <w:tbl>
      <w:tblPr>
        <w:tblStyle w:val="TableGrid"/>
        <w:tblW w:w="10012" w:type="dxa"/>
        <w:tblInd w:w="360" w:type="dxa"/>
        <w:tblLook w:val="04A0" w:firstRow="1" w:lastRow="0" w:firstColumn="1" w:lastColumn="0" w:noHBand="0" w:noVBand="1"/>
      </w:tblPr>
      <w:tblGrid>
        <w:gridCol w:w="2503"/>
        <w:gridCol w:w="2503"/>
        <w:gridCol w:w="1222"/>
        <w:gridCol w:w="3784"/>
      </w:tblGrid>
      <w:tr w:rsidR="00E414D2" w:rsidTr="00057B58">
        <w:trPr>
          <w:trHeight w:val="263"/>
        </w:trPr>
        <w:tc>
          <w:tcPr>
            <w:tcW w:w="2503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2503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222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3784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414D2" w:rsidTr="00057B58">
        <w:trPr>
          <w:trHeight w:val="263"/>
        </w:trPr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 w:rsidRPr="00CF06DE">
              <w:t>CustomerId</w:t>
            </w:r>
          </w:p>
        </w:tc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CF06DE">
              <w:t>CHAR</w:t>
            </w:r>
          </w:p>
        </w:tc>
        <w:tc>
          <w:tcPr>
            <w:tcW w:w="1222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>
              <w:t>5</w:t>
            </w:r>
          </w:p>
        </w:tc>
        <w:tc>
          <w:tcPr>
            <w:tcW w:w="3784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 w:rsidRPr="00E43E89">
              <w:t>Cannot be empty</w:t>
            </w:r>
            <w:r>
              <w:t xml:space="preserve">, </w:t>
            </w:r>
            <w:r w:rsidRPr="00E43E89">
              <w:t>must be started with</w:t>
            </w:r>
            <w:r w:rsidRPr="00E43E89">
              <w:rPr>
                <w:lang w:val="id-ID"/>
              </w:rPr>
              <w:t xml:space="preserve"> ‘</w:t>
            </w:r>
            <w:r>
              <w:t>CU</w:t>
            </w:r>
            <w:r w:rsidRPr="00E43E89">
              <w:rPr>
                <w:lang w:val="id-ID"/>
              </w:rPr>
              <w:t xml:space="preserve">’ </w:t>
            </w:r>
            <w:r w:rsidRPr="00E43E89">
              <w:t>and</w:t>
            </w:r>
            <w:r>
              <w:t xml:space="preserve"> followed by 3 characters of number.</w:t>
            </w:r>
          </w:p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>
              <w:t>Example: CU001</w:t>
            </w:r>
          </w:p>
        </w:tc>
      </w:tr>
      <w:tr w:rsidR="00E414D2" w:rsidTr="00057B58">
        <w:trPr>
          <w:trHeight w:val="263"/>
        </w:trPr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 w:rsidRPr="00CF06DE">
              <w:t>CustomerName</w:t>
            </w:r>
          </w:p>
        </w:tc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CF06DE">
              <w:t>VARCHAR</w:t>
            </w:r>
          </w:p>
        </w:tc>
        <w:tc>
          <w:tcPr>
            <w:tcW w:w="1222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>
              <w:t>50</w:t>
            </w:r>
          </w:p>
        </w:tc>
        <w:tc>
          <w:tcPr>
            <w:tcW w:w="3784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>
              <w:t>-</w:t>
            </w:r>
          </w:p>
        </w:tc>
      </w:tr>
      <w:tr w:rsidR="00E414D2" w:rsidTr="00057B58">
        <w:trPr>
          <w:trHeight w:val="263"/>
        </w:trPr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 w:rsidRPr="00CF06DE">
              <w:t>CustomerGender</w:t>
            </w:r>
          </w:p>
        </w:tc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CF06DE">
              <w:t>VARCHAR</w:t>
            </w:r>
          </w:p>
        </w:tc>
        <w:tc>
          <w:tcPr>
            <w:tcW w:w="1222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>
              <w:t>10</w:t>
            </w:r>
          </w:p>
        </w:tc>
        <w:tc>
          <w:tcPr>
            <w:tcW w:w="3784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 w:rsidRPr="00E43E89">
              <w:t>Must be ‘Male’ or ‘Female’</w:t>
            </w:r>
          </w:p>
        </w:tc>
      </w:tr>
      <w:tr w:rsidR="00E414D2" w:rsidTr="00057B58">
        <w:trPr>
          <w:trHeight w:val="263"/>
        </w:trPr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 w:rsidRPr="00CF06DE">
              <w:t>CustomerPhone</w:t>
            </w:r>
          </w:p>
        </w:tc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CF06DE">
              <w:t>VARCHAR</w:t>
            </w:r>
          </w:p>
        </w:tc>
        <w:tc>
          <w:tcPr>
            <w:tcW w:w="1222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>
              <w:t>13</w:t>
            </w:r>
          </w:p>
        </w:tc>
        <w:tc>
          <w:tcPr>
            <w:tcW w:w="3784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>
              <w:t>-</w:t>
            </w:r>
          </w:p>
        </w:tc>
      </w:tr>
      <w:tr w:rsidR="00E414D2" w:rsidTr="00057B58">
        <w:trPr>
          <w:trHeight w:val="278"/>
        </w:trPr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 w:rsidRPr="00CF06DE">
              <w:t>CustomerAddress</w:t>
            </w:r>
          </w:p>
        </w:tc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CF06DE">
              <w:t>VARCHAR</w:t>
            </w:r>
          </w:p>
        </w:tc>
        <w:tc>
          <w:tcPr>
            <w:tcW w:w="1222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>
              <w:t>100</w:t>
            </w:r>
          </w:p>
        </w:tc>
        <w:tc>
          <w:tcPr>
            <w:tcW w:w="3784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>
              <w:t>-</w:t>
            </w:r>
          </w:p>
        </w:tc>
      </w:tr>
    </w:tbl>
    <w:p w:rsidR="00E414D2" w:rsidRDefault="00E414D2" w:rsidP="00E414D2">
      <w:pPr>
        <w:pStyle w:val="ListParagraph"/>
        <w:tabs>
          <w:tab w:val="left" w:pos="360"/>
        </w:tabs>
        <w:ind w:left="360"/>
        <w:rPr>
          <w:b/>
        </w:rPr>
      </w:pPr>
    </w:p>
    <w:p w:rsidR="00E414D2" w:rsidRDefault="00E414D2" w:rsidP="00E414D2">
      <w:pPr>
        <w:pStyle w:val="ListParagraph"/>
        <w:tabs>
          <w:tab w:val="left" w:pos="360"/>
        </w:tabs>
        <w:ind w:left="360"/>
        <w:rPr>
          <w:b/>
        </w:rPr>
      </w:pPr>
    </w:p>
    <w:p w:rsidR="00E414D2" w:rsidRPr="00A17BDD" w:rsidRDefault="00E414D2" w:rsidP="00E414D2">
      <w:pPr>
        <w:pStyle w:val="ListParagraph"/>
        <w:tabs>
          <w:tab w:val="left" w:pos="360"/>
        </w:tabs>
        <w:ind w:left="360"/>
        <w:rPr>
          <w:b/>
        </w:rPr>
      </w:pPr>
      <w:r w:rsidRPr="004A306E">
        <w:t>Table’s Name</w:t>
      </w:r>
      <w:r>
        <w:rPr>
          <w:b/>
        </w:rPr>
        <w:tab/>
      </w:r>
      <w:r w:rsidRPr="00CD51D1">
        <w:rPr>
          <w:lang w:val="id-ID"/>
        </w:rPr>
        <w:t>:</w:t>
      </w:r>
      <w:r w:rsidRPr="00A17BDD">
        <w:rPr>
          <w:b/>
          <w:lang w:val="id-ID"/>
        </w:rPr>
        <w:t xml:space="preserve"> </w:t>
      </w:r>
      <w:r w:rsidRPr="00DD444E">
        <w:rPr>
          <w:b/>
        </w:rPr>
        <w:t>MsStaff</w:t>
      </w:r>
    </w:p>
    <w:p w:rsidR="00E414D2" w:rsidRDefault="00E414D2" w:rsidP="00E414D2">
      <w:pPr>
        <w:pStyle w:val="ListParagraph"/>
        <w:tabs>
          <w:tab w:val="left" w:pos="360"/>
        </w:tabs>
        <w:ind w:left="360"/>
        <w:rPr>
          <w:b/>
        </w:rPr>
      </w:pPr>
      <w:r w:rsidRPr="00142159">
        <w:rPr>
          <w:lang w:val="id-ID"/>
        </w:rPr>
        <w:t>Primary Key</w:t>
      </w:r>
      <w:r>
        <w:tab/>
      </w:r>
      <w:r w:rsidRPr="00A17BDD">
        <w:rPr>
          <w:lang w:val="id-ID"/>
        </w:rPr>
        <w:t xml:space="preserve">: </w:t>
      </w:r>
      <w:r>
        <w:rPr>
          <w:b/>
        </w:rPr>
        <w:t>StaffId</w:t>
      </w:r>
    </w:p>
    <w:p w:rsidR="00E414D2" w:rsidRDefault="00E414D2" w:rsidP="00E414D2">
      <w:pPr>
        <w:pStyle w:val="ListParagraph"/>
        <w:tabs>
          <w:tab w:val="left" w:pos="360"/>
        </w:tabs>
        <w:ind w:left="360"/>
        <w:rPr>
          <w:b/>
        </w:rPr>
      </w:pPr>
    </w:p>
    <w:tbl>
      <w:tblPr>
        <w:tblStyle w:val="TableGrid"/>
        <w:tblW w:w="10012" w:type="dxa"/>
        <w:tblInd w:w="360" w:type="dxa"/>
        <w:tblLook w:val="04A0" w:firstRow="1" w:lastRow="0" w:firstColumn="1" w:lastColumn="0" w:noHBand="0" w:noVBand="1"/>
      </w:tblPr>
      <w:tblGrid>
        <w:gridCol w:w="2503"/>
        <w:gridCol w:w="2503"/>
        <w:gridCol w:w="1222"/>
        <w:gridCol w:w="3784"/>
      </w:tblGrid>
      <w:tr w:rsidR="00E414D2" w:rsidTr="00057B58">
        <w:trPr>
          <w:trHeight w:val="263"/>
        </w:trPr>
        <w:tc>
          <w:tcPr>
            <w:tcW w:w="2503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2503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222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3784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414D2" w:rsidTr="00057B58">
        <w:trPr>
          <w:trHeight w:val="263"/>
        </w:trPr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 w:rsidRPr="00B63F41">
              <w:t>StaffId</w:t>
            </w:r>
          </w:p>
        </w:tc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CF06DE">
              <w:t>CHAR</w:t>
            </w:r>
          </w:p>
        </w:tc>
        <w:tc>
          <w:tcPr>
            <w:tcW w:w="1222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>
              <w:t>5</w:t>
            </w:r>
          </w:p>
        </w:tc>
        <w:tc>
          <w:tcPr>
            <w:tcW w:w="3784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 w:rsidRPr="00E43E89">
              <w:t>Cannot be empty</w:t>
            </w:r>
            <w:r>
              <w:t xml:space="preserve">, </w:t>
            </w:r>
            <w:r w:rsidRPr="00E43E89">
              <w:t>must be started with</w:t>
            </w:r>
            <w:r w:rsidRPr="00E43E89">
              <w:rPr>
                <w:lang w:val="id-ID"/>
              </w:rPr>
              <w:t xml:space="preserve"> ‘</w:t>
            </w:r>
            <w:r>
              <w:t>SF</w:t>
            </w:r>
            <w:r w:rsidRPr="00E43E89">
              <w:rPr>
                <w:lang w:val="id-ID"/>
              </w:rPr>
              <w:t xml:space="preserve">’ </w:t>
            </w:r>
            <w:r w:rsidRPr="00E43E89">
              <w:t>and</w:t>
            </w:r>
            <w:r>
              <w:t xml:space="preserve"> followed by 3 characters of number.</w:t>
            </w:r>
          </w:p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>
              <w:t>Example: SF001</w:t>
            </w:r>
          </w:p>
        </w:tc>
      </w:tr>
      <w:tr w:rsidR="00E414D2" w:rsidTr="00057B58">
        <w:trPr>
          <w:trHeight w:val="263"/>
        </w:trPr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 w:rsidRPr="00B63F41">
              <w:t>StaffName</w:t>
            </w:r>
          </w:p>
        </w:tc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CF06DE">
              <w:t>VARCHAR</w:t>
            </w:r>
          </w:p>
        </w:tc>
        <w:tc>
          <w:tcPr>
            <w:tcW w:w="1222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>
              <w:t>50</w:t>
            </w:r>
          </w:p>
        </w:tc>
        <w:tc>
          <w:tcPr>
            <w:tcW w:w="3784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>
              <w:t>-</w:t>
            </w:r>
          </w:p>
        </w:tc>
      </w:tr>
      <w:tr w:rsidR="00E414D2" w:rsidTr="00057B58">
        <w:trPr>
          <w:trHeight w:val="263"/>
        </w:trPr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 w:rsidRPr="00B63F41">
              <w:t>StaffGender</w:t>
            </w:r>
          </w:p>
        </w:tc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CF06DE">
              <w:t>VARCHAR</w:t>
            </w:r>
          </w:p>
        </w:tc>
        <w:tc>
          <w:tcPr>
            <w:tcW w:w="1222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>
              <w:t>10</w:t>
            </w:r>
          </w:p>
        </w:tc>
        <w:tc>
          <w:tcPr>
            <w:tcW w:w="3784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 w:rsidRPr="00E43E89">
              <w:t>Must be ‘Male’ or ‘Female’</w:t>
            </w:r>
          </w:p>
        </w:tc>
      </w:tr>
      <w:tr w:rsidR="00E414D2" w:rsidTr="00057B58">
        <w:trPr>
          <w:trHeight w:val="263"/>
        </w:trPr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 w:rsidRPr="00B63F41">
              <w:t>StaffPhone</w:t>
            </w:r>
          </w:p>
        </w:tc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CF06DE">
              <w:t>VARCHAR</w:t>
            </w:r>
          </w:p>
        </w:tc>
        <w:tc>
          <w:tcPr>
            <w:tcW w:w="1222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>
              <w:t>13</w:t>
            </w:r>
          </w:p>
        </w:tc>
        <w:tc>
          <w:tcPr>
            <w:tcW w:w="3784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>
              <w:t>-</w:t>
            </w:r>
          </w:p>
        </w:tc>
      </w:tr>
      <w:tr w:rsidR="00E414D2" w:rsidTr="00057B58">
        <w:trPr>
          <w:trHeight w:val="278"/>
        </w:trPr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 w:rsidRPr="00B63F41">
              <w:t>StaffAddress</w:t>
            </w:r>
          </w:p>
        </w:tc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CF06DE">
              <w:t>VARCHAR</w:t>
            </w:r>
          </w:p>
        </w:tc>
        <w:tc>
          <w:tcPr>
            <w:tcW w:w="1222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>
              <w:t>100</w:t>
            </w:r>
          </w:p>
        </w:tc>
        <w:tc>
          <w:tcPr>
            <w:tcW w:w="3784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>
              <w:t>-</w:t>
            </w:r>
          </w:p>
        </w:tc>
      </w:tr>
      <w:tr w:rsidR="00E414D2" w:rsidTr="00057B58">
        <w:trPr>
          <w:trHeight w:val="278"/>
        </w:trPr>
        <w:tc>
          <w:tcPr>
            <w:tcW w:w="2503" w:type="dxa"/>
          </w:tcPr>
          <w:p w:rsidR="00E414D2" w:rsidRPr="00B63F41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 w:rsidRPr="00B63F41">
              <w:t>StaffSalary</w:t>
            </w:r>
          </w:p>
        </w:tc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B63F41">
              <w:t>NUMERIC</w:t>
            </w:r>
          </w:p>
        </w:tc>
        <w:tc>
          <w:tcPr>
            <w:tcW w:w="1222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>
              <w:t>11,2</w:t>
            </w:r>
          </w:p>
        </w:tc>
        <w:tc>
          <w:tcPr>
            <w:tcW w:w="3784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>
              <w:t>-</w:t>
            </w:r>
          </w:p>
        </w:tc>
      </w:tr>
      <w:tr w:rsidR="00E414D2" w:rsidTr="00057B58">
        <w:trPr>
          <w:trHeight w:val="278"/>
        </w:trPr>
        <w:tc>
          <w:tcPr>
            <w:tcW w:w="2503" w:type="dxa"/>
          </w:tcPr>
          <w:p w:rsidR="00E414D2" w:rsidRPr="00B63F41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 w:rsidRPr="00B63F41">
              <w:t>StaffPosition</w:t>
            </w:r>
          </w:p>
        </w:tc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B63F41">
              <w:t>VARCHAR</w:t>
            </w:r>
          </w:p>
        </w:tc>
        <w:tc>
          <w:tcPr>
            <w:tcW w:w="1222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>
              <w:t>20</w:t>
            </w:r>
          </w:p>
        </w:tc>
        <w:tc>
          <w:tcPr>
            <w:tcW w:w="3784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>
              <w:t>-</w:t>
            </w:r>
          </w:p>
        </w:tc>
      </w:tr>
    </w:tbl>
    <w:p w:rsidR="00E414D2" w:rsidRDefault="00E414D2" w:rsidP="00E414D2">
      <w:pPr>
        <w:pStyle w:val="ListParagraph"/>
        <w:tabs>
          <w:tab w:val="left" w:pos="360"/>
        </w:tabs>
        <w:ind w:left="360"/>
        <w:rPr>
          <w:b/>
        </w:rPr>
      </w:pPr>
    </w:p>
    <w:p w:rsidR="00E414D2" w:rsidRPr="004A306E" w:rsidRDefault="00E414D2" w:rsidP="00E414D2"/>
    <w:p w:rsidR="00E414D2" w:rsidRDefault="00E414D2" w:rsidP="00E414D2">
      <w:pPr>
        <w:pStyle w:val="ListParagraph"/>
        <w:tabs>
          <w:tab w:val="left" w:pos="360"/>
        </w:tabs>
        <w:ind w:left="360"/>
        <w:rPr>
          <w:b/>
        </w:rPr>
      </w:pPr>
      <w:r w:rsidRPr="004A306E">
        <w:t>Table’s Name</w:t>
      </w:r>
      <w:r>
        <w:rPr>
          <w:b/>
        </w:rPr>
        <w:tab/>
      </w:r>
      <w:r w:rsidRPr="00CD51D1">
        <w:rPr>
          <w:lang w:val="id-ID"/>
        </w:rPr>
        <w:t>:</w:t>
      </w:r>
      <w:r w:rsidRPr="00A17BDD">
        <w:rPr>
          <w:b/>
          <w:lang w:val="id-ID"/>
        </w:rPr>
        <w:t xml:space="preserve"> </w:t>
      </w:r>
      <w:r w:rsidRPr="00083F2D">
        <w:rPr>
          <w:b/>
        </w:rPr>
        <w:t>MsTreatmentType</w:t>
      </w:r>
    </w:p>
    <w:p w:rsidR="00E414D2" w:rsidRDefault="00E414D2" w:rsidP="00E414D2">
      <w:pPr>
        <w:pStyle w:val="ListParagraph"/>
        <w:tabs>
          <w:tab w:val="left" w:pos="360"/>
        </w:tabs>
        <w:ind w:left="360"/>
        <w:rPr>
          <w:b/>
        </w:rPr>
      </w:pPr>
      <w:r w:rsidRPr="00142159">
        <w:rPr>
          <w:lang w:val="id-ID"/>
        </w:rPr>
        <w:t>Primary Key</w:t>
      </w:r>
      <w:r>
        <w:tab/>
      </w:r>
      <w:r w:rsidRPr="00A17BDD">
        <w:rPr>
          <w:lang w:val="id-ID"/>
        </w:rPr>
        <w:t xml:space="preserve">: </w:t>
      </w:r>
      <w:r w:rsidRPr="00083F2D">
        <w:rPr>
          <w:b/>
        </w:rPr>
        <w:t>TreatmentTypeId</w:t>
      </w:r>
    </w:p>
    <w:p w:rsidR="00E414D2" w:rsidRDefault="00E414D2" w:rsidP="00E414D2">
      <w:pPr>
        <w:pStyle w:val="ListParagraph"/>
        <w:tabs>
          <w:tab w:val="left" w:pos="360"/>
        </w:tabs>
        <w:ind w:left="360"/>
        <w:rPr>
          <w:b/>
        </w:rPr>
      </w:pPr>
    </w:p>
    <w:tbl>
      <w:tblPr>
        <w:tblStyle w:val="TableGrid"/>
        <w:tblW w:w="10012" w:type="dxa"/>
        <w:tblInd w:w="360" w:type="dxa"/>
        <w:tblLook w:val="04A0" w:firstRow="1" w:lastRow="0" w:firstColumn="1" w:lastColumn="0" w:noHBand="0" w:noVBand="1"/>
      </w:tblPr>
      <w:tblGrid>
        <w:gridCol w:w="2503"/>
        <w:gridCol w:w="2503"/>
        <w:gridCol w:w="1222"/>
        <w:gridCol w:w="3784"/>
      </w:tblGrid>
      <w:tr w:rsidR="00E414D2" w:rsidTr="00057B58">
        <w:trPr>
          <w:trHeight w:val="263"/>
        </w:trPr>
        <w:tc>
          <w:tcPr>
            <w:tcW w:w="2503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2503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222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3784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414D2" w:rsidTr="00057B58">
        <w:trPr>
          <w:trHeight w:val="263"/>
        </w:trPr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 w:rsidRPr="008315D1">
              <w:t>TreatmentTypeId</w:t>
            </w:r>
          </w:p>
        </w:tc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CF06DE">
              <w:t>CHAR</w:t>
            </w:r>
          </w:p>
        </w:tc>
        <w:tc>
          <w:tcPr>
            <w:tcW w:w="1222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>
              <w:t>5</w:t>
            </w:r>
          </w:p>
        </w:tc>
        <w:tc>
          <w:tcPr>
            <w:tcW w:w="3784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 w:rsidRPr="00E43E89">
              <w:t>Cannot be empty</w:t>
            </w:r>
            <w:r>
              <w:t xml:space="preserve">, </w:t>
            </w:r>
            <w:r w:rsidRPr="00E43E89">
              <w:t>must be started with</w:t>
            </w:r>
            <w:r w:rsidRPr="00E43E89">
              <w:rPr>
                <w:lang w:val="id-ID"/>
              </w:rPr>
              <w:t xml:space="preserve"> ‘</w:t>
            </w:r>
            <w:r>
              <w:t>TT</w:t>
            </w:r>
            <w:r w:rsidRPr="00E43E89">
              <w:rPr>
                <w:lang w:val="id-ID"/>
              </w:rPr>
              <w:t xml:space="preserve">’ </w:t>
            </w:r>
            <w:r w:rsidRPr="00E43E89">
              <w:t>and</w:t>
            </w:r>
            <w:r>
              <w:t xml:space="preserve"> followed by 3 characters of number.</w:t>
            </w:r>
          </w:p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>
              <w:t>Example: TT001</w:t>
            </w:r>
          </w:p>
        </w:tc>
      </w:tr>
      <w:tr w:rsidR="00E414D2" w:rsidTr="00057B58">
        <w:trPr>
          <w:trHeight w:val="263"/>
        </w:trPr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 w:rsidRPr="008315D1">
              <w:t>TreatmentTypeName</w:t>
            </w:r>
          </w:p>
        </w:tc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CF06DE">
              <w:t>VARCHAR</w:t>
            </w:r>
          </w:p>
        </w:tc>
        <w:tc>
          <w:tcPr>
            <w:tcW w:w="1222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>
              <w:t>50</w:t>
            </w:r>
          </w:p>
        </w:tc>
        <w:tc>
          <w:tcPr>
            <w:tcW w:w="3784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>
              <w:t>-</w:t>
            </w:r>
          </w:p>
        </w:tc>
      </w:tr>
    </w:tbl>
    <w:p w:rsidR="00E414D2" w:rsidRDefault="00E414D2" w:rsidP="00E414D2"/>
    <w:p w:rsidR="00E414D2" w:rsidRDefault="00E414D2" w:rsidP="00E414D2"/>
    <w:p w:rsidR="00010552" w:rsidRDefault="00010552" w:rsidP="00E414D2"/>
    <w:p w:rsidR="00E414D2" w:rsidRPr="00A17BDD" w:rsidRDefault="00E414D2" w:rsidP="00E414D2">
      <w:pPr>
        <w:pStyle w:val="ListParagraph"/>
        <w:tabs>
          <w:tab w:val="left" w:pos="360"/>
        </w:tabs>
        <w:ind w:left="360"/>
        <w:rPr>
          <w:b/>
        </w:rPr>
      </w:pPr>
      <w:r w:rsidRPr="004A306E">
        <w:lastRenderedPageBreak/>
        <w:t>Table’s Name</w:t>
      </w:r>
      <w:r>
        <w:rPr>
          <w:b/>
        </w:rPr>
        <w:tab/>
      </w:r>
      <w:r w:rsidRPr="00CD51D1">
        <w:rPr>
          <w:lang w:val="id-ID"/>
        </w:rPr>
        <w:t>:</w:t>
      </w:r>
      <w:r w:rsidRPr="00A17BDD">
        <w:rPr>
          <w:b/>
          <w:lang w:val="id-ID"/>
        </w:rPr>
        <w:t xml:space="preserve"> </w:t>
      </w:r>
      <w:r w:rsidRPr="002B6D8C">
        <w:rPr>
          <w:b/>
        </w:rPr>
        <w:t>MsTreatment</w:t>
      </w:r>
    </w:p>
    <w:p w:rsidR="00E414D2" w:rsidRDefault="00E414D2" w:rsidP="00E414D2">
      <w:pPr>
        <w:pStyle w:val="ListParagraph"/>
        <w:tabs>
          <w:tab w:val="left" w:pos="360"/>
        </w:tabs>
        <w:ind w:left="360"/>
        <w:rPr>
          <w:b/>
        </w:rPr>
      </w:pPr>
      <w:r w:rsidRPr="00142159">
        <w:rPr>
          <w:lang w:val="id-ID"/>
        </w:rPr>
        <w:t>Primary Key</w:t>
      </w:r>
      <w:r>
        <w:tab/>
      </w:r>
      <w:r w:rsidRPr="00A17BDD">
        <w:rPr>
          <w:lang w:val="id-ID"/>
        </w:rPr>
        <w:t xml:space="preserve">: </w:t>
      </w:r>
      <w:r w:rsidRPr="007D3791">
        <w:rPr>
          <w:b/>
        </w:rPr>
        <w:t>TreatmentId</w:t>
      </w:r>
    </w:p>
    <w:p w:rsidR="00E414D2" w:rsidRDefault="00E414D2" w:rsidP="00E414D2">
      <w:pPr>
        <w:pStyle w:val="ListParagraph"/>
        <w:tabs>
          <w:tab w:val="left" w:pos="360"/>
        </w:tabs>
        <w:ind w:left="360"/>
        <w:rPr>
          <w:b/>
        </w:rPr>
      </w:pPr>
    </w:p>
    <w:tbl>
      <w:tblPr>
        <w:tblStyle w:val="TableGrid"/>
        <w:tblW w:w="10012" w:type="dxa"/>
        <w:tblInd w:w="360" w:type="dxa"/>
        <w:tblLook w:val="04A0" w:firstRow="1" w:lastRow="0" w:firstColumn="1" w:lastColumn="0" w:noHBand="0" w:noVBand="1"/>
      </w:tblPr>
      <w:tblGrid>
        <w:gridCol w:w="2503"/>
        <w:gridCol w:w="2503"/>
        <w:gridCol w:w="1222"/>
        <w:gridCol w:w="3784"/>
      </w:tblGrid>
      <w:tr w:rsidR="00E414D2" w:rsidTr="00057B58">
        <w:trPr>
          <w:trHeight w:val="263"/>
        </w:trPr>
        <w:tc>
          <w:tcPr>
            <w:tcW w:w="2503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2503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222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3784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414D2" w:rsidTr="00057B58">
        <w:trPr>
          <w:trHeight w:val="263"/>
        </w:trPr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 w:rsidRPr="00AB3FDA">
              <w:t>TreatmentId</w:t>
            </w:r>
          </w:p>
        </w:tc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CF06DE">
              <w:t>CHAR</w:t>
            </w:r>
          </w:p>
        </w:tc>
        <w:tc>
          <w:tcPr>
            <w:tcW w:w="1222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>
              <w:t>5</w:t>
            </w:r>
          </w:p>
        </w:tc>
        <w:tc>
          <w:tcPr>
            <w:tcW w:w="3784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 w:rsidRPr="00E43E89">
              <w:t>Cannot be empty</w:t>
            </w:r>
            <w:r>
              <w:t xml:space="preserve">, </w:t>
            </w:r>
            <w:r w:rsidRPr="00E43E89">
              <w:t>must be started with</w:t>
            </w:r>
            <w:r w:rsidRPr="00E43E89">
              <w:rPr>
                <w:lang w:val="id-ID"/>
              </w:rPr>
              <w:t xml:space="preserve"> ‘</w:t>
            </w:r>
            <w:r>
              <w:t>TM</w:t>
            </w:r>
            <w:r w:rsidRPr="00E43E89">
              <w:rPr>
                <w:lang w:val="id-ID"/>
              </w:rPr>
              <w:t xml:space="preserve">’ </w:t>
            </w:r>
            <w:r w:rsidRPr="00E43E89">
              <w:t>and</w:t>
            </w:r>
            <w:r>
              <w:t xml:space="preserve"> followed by 3 characters of number.</w:t>
            </w:r>
          </w:p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>
              <w:t>Example: TM001</w:t>
            </w:r>
          </w:p>
        </w:tc>
      </w:tr>
      <w:tr w:rsidR="00E414D2" w:rsidTr="00057B58">
        <w:trPr>
          <w:trHeight w:val="263"/>
        </w:trPr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 w:rsidRPr="00AB3FDA">
              <w:t>TreatmentTypeId</w:t>
            </w:r>
          </w:p>
        </w:tc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>
              <w:t>CHAR</w:t>
            </w:r>
          </w:p>
        </w:tc>
        <w:tc>
          <w:tcPr>
            <w:tcW w:w="1222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>
              <w:t>5</w:t>
            </w:r>
          </w:p>
        </w:tc>
        <w:tc>
          <w:tcPr>
            <w:tcW w:w="3784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 w:rsidRPr="001B3E8E">
              <w:t>Cannot be empty</w:t>
            </w:r>
            <w:r>
              <w:t xml:space="preserve">, references from </w:t>
            </w:r>
            <w:r w:rsidRPr="00BC4D01">
              <w:rPr>
                <w:b/>
              </w:rPr>
              <w:t>MsTreatmentType</w:t>
            </w:r>
            <w:r>
              <w:t xml:space="preserve"> and if the referenced data is changed then the </w:t>
            </w:r>
            <w:r w:rsidRPr="00AB3FDA">
              <w:t>TreatmentTypeId</w:t>
            </w:r>
            <w:r>
              <w:t xml:space="preserve"> data in </w:t>
            </w:r>
            <w:r w:rsidRPr="002B6D8C">
              <w:rPr>
                <w:b/>
              </w:rPr>
              <w:t>MsTreatment</w:t>
            </w:r>
            <w:r>
              <w:t xml:space="preserve"> will also be changed</w:t>
            </w:r>
          </w:p>
        </w:tc>
      </w:tr>
      <w:tr w:rsidR="00E414D2" w:rsidTr="00057B58">
        <w:trPr>
          <w:trHeight w:val="263"/>
        </w:trPr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 w:rsidRPr="00AB3FDA">
              <w:t>TreamentName</w:t>
            </w:r>
          </w:p>
        </w:tc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CF06DE">
              <w:t>VARCHAR</w:t>
            </w:r>
          </w:p>
        </w:tc>
        <w:tc>
          <w:tcPr>
            <w:tcW w:w="1222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>
              <w:t>50</w:t>
            </w:r>
          </w:p>
        </w:tc>
        <w:tc>
          <w:tcPr>
            <w:tcW w:w="3784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>
              <w:t>-</w:t>
            </w:r>
          </w:p>
        </w:tc>
      </w:tr>
      <w:tr w:rsidR="00E414D2" w:rsidTr="00057B58">
        <w:trPr>
          <w:trHeight w:val="263"/>
        </w:trPr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>
              <w:t>Price</w:t>
            </w:r>
          </w:p>
        </w:tc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>
              <w:t>NUMERIC</w:t>
            </w:r>
          </w:p>
        </w:tc>
        <w:tc>
          <w:tcPr>
            <w:tcW w:w="1222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>
              <w:t>11,2</w:t>
            </w:r>
          </w:p>
        </w:tc>
        <w:tc>
          <w:tcPr>
            <w:tcW w:w="3784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>
              <w:t>-</w:t>
            </w:r>
          </w:p>
        </w:tc>
      </w:tr>
    </w:tbl>
    <w:p w:rsidR="00E414D2" w:rsidRDefault="00E414D2" w:rsidP="00E414D2"/>
    <w:p w:rsidR="00E414D2" w:rsidRPr="00A17BDD" w:rsidRDefault="00E414D2" w:rsidP="00E414D2">
      <w:pPr>
        <w:pStyle w:val="ListParagraph"/>
        <w:tabs>
          <w:tab w:val="left" w:pos="360"/>
        </w:tabs>
        <w:ind w:left="360"/>
        <w:rPr>
          <w:b/>
        </w:rPr>
      </w:pPr>
      <w:r w:rsidRPr="004A306E">
        <w:t>Table’s Name</w:t>
      </w:r>
      <w:r>
        <w:rPr>
          <w:b/>
        </w:rPr>
        <w:tab/>
      </w:r>
      <w:r w:rsidRPr="00CD51D1">
        <w:rPr>
          <w:lang w:val="id-ID"/>
        </w:rPr>
        <w:t>:</w:t>
      </w:r>
      <w:r w:rsidRPr="00A17BDD">
        <w:rPr>
          <w:b/>
          <w:lang w:val="id-ID"/>
        </w:rPr>
        <w:t xml:space="preserve"> </w:t>
      </w:r>
      <w:r w:rsidRPr="009E613F">
        <w:rPr>
          <w:b/>
        </w:rPr>
        <w:t>HeaderSalonServices</w:t>
      </w:r>
    </w:p>
    <w:p w:rsidR="00E414D2" w:rsidRDefault="00E414D2" w:rsidP="00E414D2">
      <w:pPr>
        <w:pStyle w:val="ListParagraph"/>
        <w:tabs>
          <w:tab w:val="left" w:pos="360"/>
        </w:tabs>
        <w:ind w:left="360"/>
        <w:rPr>
          <w:b/>
        </w:rPr>
      </w:pPr>
      <w:r w:rsidRPr="00142159">
        <w:rPr>
          <w:lang w:val="id-ID"/>
        </w:rPr>
        <w:t>Primary Key</w:t>
      </w:r>
      <w:r>
        <w:tab/>
      </w:r>
      <w:r w:rsidRPr="00A17BDD">
        <w:rPr>
          <w:lang w:val="id-ID"/>
        </w:rPr>
        <w:t xml:space="preserve">: </w:t>
      </w:r>
      <w:r w:rsidRPr="00120DFF">
        <w:rPr>
          <w:b/>
        </w:rPr>
        <w:t>TransactionId</w:t>
      </w:r>
    </w:p>
    <w:p w:rsidR="00E414D2" w:rsidRDefault="00E414D2" w:rsidP="00E414D2">
      <w:pPr>
        <w:pStyle w:val="ListParagraph"/>
        <w:tabs>
          <w:tab w:val="left" w:pos="360"/>
        </w:tabs>
        <w:ind w:left="360"/>
        <w:rPr>
          <w:b/>
        </w:rPr>
      </w:pPr>
    </w:p>
    <w:tbl>
      <w:tblPr>
        <w:tblStyle w:val="TableGrid"/>
        <w:tblW w:w="10012" w:type="dxa"/>
        <w:tblInd w:w="360" w:type="dxa"/>
        <w:tblLook w:val="04A0" w:firstRow="1" w:lastRow="0" w:firstColumn="1" w:lastColumn="0" w:noHBand="0" w:noVBand="1"/>
      </w:tblPr>
      <w:tblGrid>
        <w:gridCol w:w="2503"/>
        <w:gridCol w:w="2503"/>
        <w:gridCol w:w="1222"/>
        <w:gridCol w:w="3784"/>
      </w:tblGrid>
      <w:tr w:rsidR="00E414D2" w:rsidTr="00057B58">
        <w:trPr>
          <w:trHeight w:val="263"/>
        </w:trPr>
        <w:tc>
          <w:tcPr>
            <w:tcW w:w="2503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2503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222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3784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414D2" w:rsidTr="00057B58">
        <w:trPr>
          <w:trHeight w:val="263"/>
        </w:trPr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 w:rsidRPr="009C1A4D">
              <w:t>TransactionId</w:t>
            </w:r>
          </w:p>
        </w:tc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CF06DE">
              <w:t>CHAR</w:t>
            </w:r>
          </w:p>
        </w:tc>
        <w:tc>
          <w:tcPr>
            <w:tcW w:w="1222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>
              <w:t>5</w:t>
            </w:r>
          </w:p>
        </w:tc>
        <w:tc>
          <w:tcPr>
            <w:tcW w:w="3784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 w:rsidRPr="00E43E89">
              <w:t>Cannot be empty</w:t>
            </w:r>
            <w:r>
              <w:t xml:space="preserve">, </w:t>
            </w:r>
            <w:r w:rsidRPr="00E43E89">
              <w:t>must be started with</w:t>
            </w:r>
            <w:r w:rsidRPr="00E43E89">
              <w:rPr>
                <w:lang w:val="id-ID"/>
              </w:rPr>
              <w:t xml:space="preserve"> ‘</w:t>
            </w:r>
            <w:r>
              <w:t>TR</w:t>
            </w:r>
            <w:r w:rsidRPr="00E43E89">
              <w:rPr>
                <w:lang w:val="id-ID"/>
              </w:rPr>
              <w:t xml:space="preserve">’ </w:t>
            </w:r>
            <w:r w:rsidRPr="00E43E89">
              <w:t>and</w:t>
            </w:r>
            <w:r>
              <w:t xml:space="preserve"> followed by 3 characters of number.</w:t>
            </w:r>
          </w:p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>
              <w:t>Example: TR001</w:t>
            </w:r>
          </w:p>
        </w:tc>
      </w:tr>
      <w:tr w:rsidR="00E414D2" w:rsidTr="00057B58">
        <w:trPr>
          <w:trHeight w:val="263"/>
        </w:trPr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 w:rsidRPr="009C1A4D">
              <w:t>CustomerId</w:t>
            </w:r>
          </w:p>
        </w:tc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CF06DE">
              <w:t>CHAR</w:t>
            </w:r>
          </w:p>
        </w:tc>
        <w:tc>
          <w:tcPr>
            <w:tcW w:w="1222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>
              <w:t>5</w:t>
            </w:r>
          </w:p>
        </w:tc>
        <w:tc>
          <w:tcPr>
            <w:tcW w:w="3784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 w:rsidRPr="001B3E8E">
              <w:t>Cannot be empty</w:t>
            </w:r>
            <w:r>
              <w:t xml:space="preserve">, references from </w:t>
            </w:r>
            <w:r w:rsidRPr="00671FCE">
              <w:rPr>
                <w:b/>
              </w:rPr>
              <w:t>MsCustomer</w:t>
            </w:r>
            <w:r>
              <w:t xml:space="preserve"> and if the referenced data is changed then the </w:t>
            </w:r>
            <w:r w:rsidRPr="009C1A4D">
              <w:t>CustomerId</w:t>
            </w:r>
            <w:r>
              <w:t xml:space="preserve"> data in </w:t>
            </w:r>
            <w:r w:rsidRPr="009E613F">
              <w:rPr>
                <w:b/>
              </w:rPr>
              <w:t>HeaderSalonServices</w:t>
            </w:r>
            <w:r>
              <w:t xml:space="preserve"> will also be changed</w:t>
            </w:r>
          </w:p>
        </w:tc>
      </w:tr>
      <w:tr w:rsidR="00E414D2" w:rsidTr="00057B58">
        <w:trPr>
          <w:trHeight w:val="263"/>
        </w:trPr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 w:rsidRPr="009C1A4D">
              <w:t>StaffId</w:t>
            </w:r>
          </w:p>
        </w:tc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CF06DE">
              <w:t>CHAR</w:t>
            </w:r>
          </w:p>
        </w:tc>
        <w:tc>
          <w:tcPr>
            <w:tcW w:w="1222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>
              <w:t>5</w:t>
            </w:r>
          </w:p>
        </w:tc>
        <w:tc>
          <w:tcPr>
            <w:tcW w:w="3784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 w:rsidRPr="001B3E8E">
              <w:t>Cannot be empty</w:t>
            </w:r>
            <w:r>
              <w:t xml:space="preserve">, references from </w:t>
            </w:r>
            <w:r w:rsidRPr="00671FCE">
              <w:rPr>
                <w:b/>
              </w:rPr>
              <w:t>MsStaff</w:t>
            </w:r>
            <w:r>
              <w:t xml:space="preserve"> and if the referenced data is changed then the </w:t>
            </w:r>
            <w:r w:rsidRPr="009C1A4D">
              <w:t>StaffId</w:t>
            </w:r>
            <w:r>
              <w:t xml:space="preserve"> data in </w:t>
            </w:r>
            <w:r w:rsidRPr="009E613F">
              <w:rPr>
                <w:b/>
              </w:rPr>
              <w:t>HeaderSalonServices</w:t>
            </w:r>
            <w:r>
              <w:t xml:space="preserve"> will also be changed</w:t>
            </w:r>
          </w:p>
        </w:tc>
      </w:tr>
      <w:tr w:rsidR="00E414D2" w:rsidTr="00057B58">
        <w:trPr>
          <w:trHeight w:val="263"/>
        </w:trPr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 w:rsidRPr="009C1A4D">
              <w:t>TransactionDate</w:t>
            </w:r>
          </w:p>
        </w:tc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>
              <w:t>DATE</w:t>
            </w:r>
          </w:p>
        </w:tc>
        <w:tc>
          <w:tcPr>
            <w:tcW w:w="1222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>
              <w:t>-</w:t>
            </w:r>
          </w:p>
        </w:tc>
        <w:tc>
          <w:tcPr>
            <w:tcW w:w="3784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>
              <w:t>-</w:t>
            </w:r>
          </w:p>
        </w:tc>
      </w:tr>
      <w:tr w:rsidR="00E414D2" w:rsidTr="00057B58">
        <w:trPr>
          <w:trHeight w:val="278"/>
        </w:trPr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 w:rsidRPr="009C1A4D">
              <w:t>PaymentType</w:t>
            </w:r>
          </w:p>
        </w:tc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CF06DE">
              <w:t>VARCHAR</w:t>
            </w:r>
          </w:p>
        </w:tc>
        <w:tc>
          <w:tcPr>
            <w:tcW w:w="1222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>
              <w:t>20</w:t>
            </w:r>
          </w:p>
        </w:tc>
        <w:tc>
          <w:tcPr>
            <w:tcW w:w="3784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>
              <w:t>-</w:t>
            </w:r>
          </w:p>
        </w:tc>
      </w:tr>
    </w:tbl>
    <w:p w:rsidR="004A306E" w:rsidRDefault="004A306E" w:rsidP="00E414D2"/>
    <w:p w:rsidR="00E414D2" w:rsidRPr="00A17BDD" w:rsidRDefault="00E414D2" w:rsidP="00E414D2">
      <w:pPr>
        <w:pStyle w:val="ListParagraph"/>
        <w:tabs>
          <w:tab w:val="left" w:pos="360"/>
        </w:tabs>
        <w:ind w:left="360"/>
        <w:rPr>
          <w:b/>
        </w:rPr>
      </w:pPr>
      <w:r w:rsidRPr="004A306E">
        <w:t>Table’s Name</w:t>
      </w:r>
      <w:r>
        <w:rPr>
          <w:b/>
        </w:rPr>
        <w:tab/>
      </w:r>
      <w:r w:rsidRPr="00CD51D1">
        <w:rPr>
          <w:lang w:val="id-ID"/>
        </w:rPr>
        <w:t>:</w:t>
      </w:r>
      <w:r w:rsidRPr="00A17BDD">
        <w:rPr>
          <w:b/>
          <w:lang w:val="id-ID"/>
        </w:rPr>
        <w:t xml:space="preserve"> </w:t>
      </w:r>
      <w:r w:rsidRPr="00912F58">
        <w:rPr>
          <w:b/>
        </w:rPr>
        <w:t>DetailSalonServices</w:t>
      </w:r>
    </w:p>
    <w:p w:rsidR="00E414D2" w:rsidRDefault="00E414D2" w:rsidP="00E414D2">
      <w:pPr>
        <w:pStyle w:val="ListParagraph"/>
        <w:tabs>
          <w:tab w:val="left" w:pos="360"/>
        </w:tabs>
        <w:ind w:left="360"/>
        <w:rPr>
          <w:b/>
        </w:rPr>
      </w:pPr>
      <w:r w:rsidRPr="00142159">
        <w:rPr>
          <w:lang w:val="id-ID"/>
        </w:rPr>
        <w:t>Primary Key</w:t>
      </w:r>
      <w:r>
        <w:tab/>
      </w:r>
      <w:r w:rsidRPr="00A17BDD">
        <w:rPr>
          <w:lang w:val="id-ID"/>
        </w:rPr>
        <w:t xml:space="preserve">: </w:t>
      </w:r>
      <w:r>
        <w:t xml:space="preserve"> </w:t>
      </w:r>
      <w:r w:rsidRPr="008338F0">
        <w:t>TransactionId, TreatmentId</w:t>
      </w:r>
    </w:p>
    <w:p w:rsidR="00E414D2" w:rsidRDefault="00E414D2" w:rsidP="00E414D2">
      <w:pPr>
        <w:pStyle w:val="ListParagraph"/>
        <w:tabs>
          <w:tab w:val="left" w:pos="360"/>
        </w:tabs>
        <w:ind w:left="360"/>
        <w:rPr>
          <w:b/>
        </w:rPr>
      </w:pPr>
    </w:p>
    <w:tbl>
      <w:tblPr>
        <w:tblStyle w:val="TableGrid"/>
        <w:tblW w:w="10012" w:type="dxa"/>
        <w:tblInd w:w="360" w:type="dxa"/>
        <w:tblLook w:val="04A0" w:firstRow="1" w:lastRow="0" w:firstColumn="1" w:lastColumn="0" w:noHBand="0" w:noVBand="1"/>
      </w:tblPr>
      <w:tblGrid>
        <w:gridCol w:w="2503"/>
        <w:gridCol w:w="2503"/>
        <w:gridCol w:w="1222"/>
        <w:gridCol w:w="3784"/>
      </w:tblGrid>
      <w:tr w:rsidR="00E414D2" w:rsidTr="00057B58">
        <w:trPr>
          <w:trHeight w:val="263"/>
        </w:trPr>
        <w:tc>
          <w:tcPr>
            <w:tcW w:w="2503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2503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222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3784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414D2" w:rsidTr="00057B58">
        <w:trPr>
          <w:trHeight w:val="263"/>
        </w:trPr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 w:rsidRPr="00E76A7C">
              <w:t>TransactionId</w:t>
            </w:r>
          </w:p>
        </w:tc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CF06DE">
              <w:t>CHAR</w:t>
            </w:r>
          </w:p>
        </w:tc>
        <w:tc>
          <w:tcPr>
            <w:tcW w:w="1222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>
              <w:t>5</w:t>
            </w:r>
          </w:p>
        </w:tc>
        <w:tc>
          <w:tcPr>
            <w:tcW w:w="3784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 w:rsidRPr="001B3E8E">
              <w:t>Cannot be empty</w:t>
            </w:r>
            <w:r>
              <w:t xml:space="preserve">, references from </w:t>
            </w:r>
            <w:r w:rsidRPr="001837D9">
              <w:rPr>
                <w:b/>
              </w:rPr>
              <w:t>HeaderSalonServices</w:t>
            </w:r>
            <w:r>
              <w:t xml:space="preserve"> and if the referenced data is changed then the </w:t>
            </w:r>
            <w:r w:rsidRPr="00ED1627">
              <w:t>TransactionId</w:t>
            </w:r>
            <w:r>
              <w:t xml:space="preserve"> data in </w:t>
            </w:r>
            <w:r w:rsidRPr="00912F58">
              <w:rPr>
                <w:b/>
              </w:rPr>
              <w:t>DetailSalonServices</w:t>
            </w:r>
            <w:r>
              <w:t xml:space="preserve"> will also be changed</w:t>
            </w:r>
          </w:p>
        </w:tc>
      </w:tr>
      <w:tr w:rsidR="00E414D2" w:rsidTr="00057B58">
        <w:trPr>
          <w:trHeight w:val="263"/>
        </w:trPr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 w:rsidRPr="00E76A7C">
              <w:lastRenderedPageBreak/>
              <w:t>TreatmentId</w:t>
            </w:r>
          </w:p>
        </w:tc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CF06DE">
              <w:t>CHAR</w:t>
            </w:r>
          </w:p>
        </w:tc>
        <w:tc>
          <w:tcPr>
            <w:tcW w:w="1222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>
              <w:t>5</w:t>
            </w:r>
          </w:p>
        </w:tc>
        <w:tc>
          <w:tcPr>
            <w:tcW w:w="3784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 w:rsidRPr="001B3E8E">
              <w:t>Cannot be empty</w:t>
            </w:r>
            <w:r>
              <w:t xml:space="preserve">, references from </w:t>
            </w:r>
            <w:r w:rsidRPr="001837D9">
              <w:rPr>
                <w:b/>
              </w:rPr>
              <w:t xml:space="preserve">MsTreatment </w:t>
            </w:r>
            <w:r>
              <w:t xml:space="preserve">and if the referenced data is changed then the </w:t>
            </w:r>
            <w:r w:rsidRPr="00006A5F">
              <w:t>TreatmentId</w:t>
            </w:r>
            <w:r>
              <w:t xml:space="preserve"> data in </w:t>
            </w:r>
            <w:r w:rsidRPr="00912F58">
              <w:rPr>
                <w:b/>
              </w:rPr>
              <w:t>DetailSalonServices</w:t>
            </w:r>
            <w:r>
              <w:t xml:space="preserve"> will also be changed</w:t>
            </w:r>
          </w:p>
        </w:tc>
      </w:tr>
    </w:tbl>
    <w:p w:rsidR="00E414D2" w:rsidRDefault="00E414D2" w:rsidP="00E414D2"/>
    <w:p w:rsidR="00E414D2" w:rsidRDefault="00E414D2" w:rsidP="00E414D2"/>
    <w:p w:rsidR="00E414D2" w:rsidRPr="002F78AD" w:rsidRDefault="00E414D2" w:rsidP="00E414D2">
      <w:pPr>
        <w:pStyle w:val="ListParagraph"/>
        <w:numPr>
          <w:ilvl w:val="0"/>
          <w:numId w:val="12"/>
        </w:numPr>
        <w:tabs>
          <w:tab w:val="left" w:pos="-900"/>
        </w:tabs>
        <w:ind w:left="360"/>
        <w:jc w:val="both"/>
        <w:rPr>
          <w:lang w:val="id-ID"/>
        </w:rPr>
      </w:pPr>
      <w:r>
        <w:t xml:space="preserve">Delete the </w:t>
      </w:r>
      <w:r w:rsidRPr="00167DE8">
        <w:rPr>
          <w:b/>
        </w:rPr>
        <w:t>DetailSalonServices</w:t>
      </w:r>
      <w:r>
        <w:t xml:space="preserve"> table</w:t>
      </w:r>
      <w:r w:rsidRPr="002F78AD">
        <w:t>.</w:t>
      </w:r>
    </w:p>
    <w:p w:rsidR="00E414D2" w:rsidRPr="002F78AD" w:rsidRDefault="00E414D2" w:rsidP="00E414D2">
      <w:pPr>
        <w:tabs>
          <w:tab w:val="left" w:pos="-900"/>
        </w:tabs>
        <w:ind w:left="360"/>
        <w:jc w:val="both"/>
        <w:rPr>
          <w:lang w:val="id-ID"/>
        </w:rPr>
      </w:pPr>
      <w:r w:rsidRPr="002F78AD">
        <w:rPr>
          <w:lang w:val="id-ID"/>
        </w:rPr>
        <w:t>(</w:t>
      </w:r>
      <w:r w:rsidRPr="002F78AD">
        <w:rPr>
          <w:b/>
        </w:rPr>
        <w:t>drop table</w:t>
      </w:r>
      <w:r w:rsidRPr="002F78AD">
        <w:rPr>
          <w:lang w:val="id-ID"/>
        </w:rPr>
        <w:t>)</w:t>
      </w:r>
    </w:p>
    <w:p w:rsidR="00E414D2" w:rsidRDefault="00E414D2" w:rsidP="00E414D2"/>
    <w:p w:rsidR="00E414D2" w:rsidRDefault="00E414D2" w:rsidP="00E414D2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60"/>
      </w:pPr>
      <w:r>
        <w:t>Create tables with the following descriptions :</w:t>
      </w:r>
    </w:p>
    <w:p w:rsidR="00E414D2" w:rsidRDefault="00E414D2" w:rsidP="00E414D2">
      <w:pPr>
        <w:pStyle w:val="ListParagraph"/>
        <w:autoSpaceDE w:val="0"/>
        <w:autoSpaceDN w:val="0"/>
        <w:adjustRightInd w:val="0"/>
        <w:ind w:left="360"/>
      </w:pPr>
    </w:p>
    <w:p w:rsidR="00E414D2" w:rsidRPr="00A17BDD" w:rsidRDefault="00E414D2" w:rsidP="00E414D2">
      <w:pPr>
        <w:pStyle w:val="ListParagraph"/>
        <w:tabs>
          <w:tab w:val="left" w:pos="360"/>
        </w:tabs>
        <w:ind w:left="360"/>
        <w:rPr>
          <w:b/>
        </w:rPr>
      </w:pPr>
      <w:r w:rsidRPr="004A306E">
        <w:t>Table’s Name</w:t>
      </w:r>
      <w:r>
        <w:rPr>
          <w:b/>
        </w:rPr>
        <w:tab/>
      </w:r>
      <w:r w:rsidRPr="00CD51D1">
        <w:rPr>
          <w:lang w:val="id-ID"/>
        </w:rPr>
        <w:t>:</w:t>
      </w:r>
      <w:r w:rsidRPr="00A17BDD">
        <w:rPr>
          <w:b/>
          <w:lang w:val="id-ID"/>
        </w:rPr>
        <w:t xml:space="preserve"> </w:t>
      </w:r>
      <w:r w:rsidRPr="00912F58">
        <w:rPr>
          <w:b/>
        </w:rPr>
        <w:t>DetailSalonServices</w:t>
      </w:r>
    </w:p>
    <w:p w:rsidR="00E414D2" w:rsidRDefault="00E414D2" w:rsidP="00E414D2">
      <w:pPr>
        <w:pStyle w:val="ListParagraph"/>
        <w:tabs>
          <w:tab w:val="left" w:pos="360"/>
        </w:tabs>
        <w:ind w:left="360"/>
        <w:rPr>
          <w:b/>
        </w:rPr>
      </w:pPr>
    </w:p>
    <w:tbl>
      <w:tblPr>
        <w:tblStyle w:val="TableGrid"/>
        <w:tblW w:w="10012" w:type="dxa"/>
        <w:tblInd w:w="360" w:type="dxa"/>
        <w:tblLook w:val="04A0" w:firstRow="1" w:lastRow="0" w:firstColumn="1" w:lastColumn="0" w:noHBand="0" w:noVBand="1"/>
      </w:tblPr>
      <w:tblGrid>
        <w:gridCol w:w="2503"/>
        <w:gridCol w:w="2503"/>
        <w:gridCol w:w="1222"/>
        <w:gridCol w:w="3784"/>
      </w:tblGrid>
      <w:tr w:rsidR="00E414D2" w:rsidTr="00057B58">
        <w:trPr>
          <w:trHeight w:val="263"/>
        </w:trPr>
        <w:tc>
          <w:tcPr>
            <w:tcW w:w="2503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2503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222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3784" w:type="dxa"/>
          </w:tcPr>
          <w:p w:rsidR="00E414D2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414D2" w:rsidTr="00057B58">
        <w:trPr>
          <w:trHeight w:val="263"/>
        </w:trPr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 w:rsidRPr="00E76A7C">
              <w:t>TransactionId</w:t>
            </w:r>
          </w:p>
        </w:tc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CF06DE">
              <w:t>CHAR</w:t>
            </w:r>
          </w:p>
        </w:tc>
        <w:tc>
          <w:tcPr>
            <w:tcW w:w="1222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>
              <w:t>5</w:t>
            </w:r>
          </w:p>
        </w:tc>
        <w:tc>
          <w:tcPr>
            <w:tcW w:w="3784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 w:rsidRPr="001B3E8E">
              <w:t>Cannot be empty</w:t>
            </w:r>
            <w:r>
              <w:t xml:space="preserve">, references from </w:t>
            </w:r>
            <w:r w:rsidRPr="001837D9">
              <w:rPr>
                <w:b/>
              </w:rPr>
              <w:t>HeaderSalonServices</w:t>
            </w:r>
            <w:r>
              <w:t xml:space="preserve"> and if the referenced data is changed then the </w:t>
            </w:r>
            <w:r w:rsidRPr="00ED1627">
              <w:t>TransactionId</w:t>
            </w:r>
            <w:r>
              <w:t xml:space="preserve"> data in </w:t>
            </w:r>
            <w:r w:rsidRPr="00912F58">
              <w:rPr>
                <w:b/>
              </w:rPr>
              <w:t>DetailSalonServices</w:t>
            </w:r>
            <w:r>
              <w:t xml:space="preserve"> will also be changed</w:t>
            </w:r>
          </w:p>
        </w:tc>
      </w:tr>
      <w:tr w:rsidR="00E414D2" w:rsidTr="00057B58">
        <w:trPr>
          <w:trHeight w:val="263"/>
        </w:trPr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 w:rsidRPr="00E76A7C">
              <w:t>TreatmentId</w:t>
            </w:r>
          </w:p>
        </w:tc>
        <w:tc>
          <w:tcPr>
            <w:tcW w:w="2503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 w:rsidRPr="00CF06DE">
              <w:t>CHAR</w:t>
            </w:r>
          </w:p>
        </w:tc>
        <w:tc>
          <w:tcPr>
            <w:tcW w:w="1222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  <w:jc w:val="center"/>
            </w:pPr>
            <w:r>
              <w:t>5</w:t>
            </w:r>
          </w:p>
        </w:tc>
        <w:tc>
          <w:tcPr>
            <w:tcW w:w="3784" w:type="dxa"/>
          </w:tcPr>
          <w:p w:rsidR="00E414D2" w:rsidRPr="00CF06DE" w:rsidRDefault="00E414D2" w:rsidP="00057B58">
            <w:pPr>
              <w:pStyle w:val="ListParagraph"/>
              <w:tabs>
                <w:tab w:val="left" w:pos="360"/>
              </w:tabs>
              <w:ind w:left="0"/>
            </w:pPr>
            <w:r w:rsidRPr="001B3E8E">
              <w:t>Cannot be empty</w:t>
            </w:r>
            <w:r>
              <w:t xml:space="preserve">, references from </w:t>
            </w:r>
            <w:r w:rsidRPr="001837D9">
              <w:rPr>
                <w:b/>
              </w:rPr>
              <w:t xml:space="preserve">MsTreatment </w:t>
            </w:r>
            <w:r>
              <w:t xml:space="preserve">and if the referenced data is changed then the </w:t>
            </w:r>
            <w:r w:rsidRPr="00006A5F">
              <w:t>TreatmentId</w:t>
            </w:r>
            <w:r>
              <w:t xml:space="preserve"> data in </w:t>
            </w:r>
            <w:r w:rsidRPr="00912F58">
              <w:rPr>
                <w:b/>
              </w:rPr>
              <w:t>DetailSalonServices</w:t>
            </w:r>
            <w:r>
              <w:t xml:space="preserve"> will also be changed</w:t>
            </w:r>
          </w:p>
        </w:tc>
      </w:tr>
    </w:tbl>
    <w:p w:rsidR="00E414D2" w:rsidRDefault="00E414D2" w:rsidP="00E414D2"/>
    <w:p w:rsidR="00E414D2" w:rsidRPr="00B552F6" w:rsidRDefault="00E414D2" w:rsidP="00E414D2">
      <w:pPr>
        <w:tabs>
          <w:tab w:val="left" w:pos="-900"/>
        </w:tabs>
        <w:ind w:left="360"/>
        <w:jc w:val="both"/>
      </w:pPr>
      <w:r w:rsidRPr="00B552F6">
        <w:t xml:space="preserve">Then, with </w:t>
      </w:r>
      <w:r w:rsidRPr="00B552F6">
        <w:rPr>
          <w:b/>
        </w:rPr>
        <w:t>alter</w:t>
      </w:r>
      <w:r w:rsidRPr="00B552F6">
        <w:t xml:space="preserve"> syntax, change the TransactionId and TreatmentId field to become primary key on that table.</w:t>
      </w:r>
    </w:p>
    <w:p w:rsidR="00E414D2" w:rsidRDefault="00E414D2" w:rsidP="00E414D2">
      <w:pPr>
        <w:tabs>
          <w:tab w:val="left" w:pos="-900"/>
        </w:tabs>
        <w:ind w:left="360"/>
        <w:jc w:val="both"/>
      </w:pPr>
      <w:r w:rsidRPr="00B552F6">
        <w:t>(</w:t>
      </w:r>
      <w:r w:rsidRPr="00B552F6">
        <w:rPr>
          <w:b/>
        </w:rPr>
        <w:t>create table</w:t>
      </w:r>
      <w:r w:rsidRPr="0039071A">
        <w:t>,</w:t>
      </w:r>
      <w:r w:rsidRPr="00B552F6">
        <w:rPr>
          <w:b/>
        </w:rPr>
        <w:t xml:space="preserve"> alter table</w:t>
      </w:r>
      <w:r w:rsidRPr="0039071A">
        <w:t>,</w:t>
      </w:r>
      <w:r w:rsidRPr="00B552F6">
        <w:rPr>
          <w:b/>
        </w:rPr>
        <w:t xml:space="preserve"> primary key</w:t>
      </w:r>
      <w:r w:rsidRPr="00B552F6">
        <w:t>)</w:t>
      </w:r>
    </w:p>
    <w:p w:rsidR="00656CBE" w:rsidRDefault="00656CBE" w:rsidP="00E414D2">
      <w:pPr>
        <w:tabs>
          <w:tab w:val="left" w:pos="-900"/>
        </w:tabs>
        <w:ind w:left="360"/>
        <w:jc w:val="both"/>
      </w:pPr>
    </w:p>
    <w:p w:rsidR="00E414D2" w:rsidRPr="002F78AD" w:rsidRDefault="00E414D2" w:rsidP="00E414D2">
      <w:pPr>
        <w:numPr>
          <w:ilvl w:val="0"/>
          <w:numId w:val="12"/>
        </w:numPr>
        <w:tabs>
          <w:tab w:val="left" w:pos="-900"/>
          <w:tab w:val="num" w:pos="-720"/>
        </w:tabs>
        <w:ind w:left="360"/>
        <w:jc w:val="both"/>
        <w:rPr>
          <w:lang w:val="id-ID"/>
        </w:rPr>
      </w:pPr>
      <w:r>
        <w:t>Add a</w:t>
      </w:r>
      <w:r w:rsidRPr="002F78AD">
        <w:rPr>
          <w:lang w:val="id-ID"/>
        </w:rPr>
        <w:t xml:space="preserve"> </w:t>
      </w:r>
      <w:r w:rsidRPr="00A97B88">
        <w:rPr>
          <w:lang w:val="id-ID"/>
        </w:rPr>
        <w:t>constraint</w:t>
      </w:r>
      <w:r w:rsidRPr="002F78AD">
        <w:rPr>
          <w:lang w:val="id-ID"/>
        </w:rPr>
        <w:t xml:space="preserve"> </w:t>
      </w:r>
      <w:r>
        <w:t>for</w:t>
      </w:r>
      <w:r w:rsidRPr="002F78AD">
        <w:rPr>
          <w:lang w:val="id-ID"/>
        </w:rPr>
        <w:t xml:space="preserve"> </w:t>
      </w:r>
      <w:r w:rsidRPr="00A97B88">
        <w:rPr>
          <w:b/>
          <w:lang w:val="id-ID"/>
        </w:rPr>
        <w:t>MsStaff</w:t>
      </w:r>
      <w:r w:rsidRPr="002F78AD">
        <w:t xml:space="preserve"> </w:t>
      </w:r>
      <w:r>
        <w:t>table to validate that staff’s name</w:t>
      </w:r>
      <w:r w:rsidRPr="002F78AD">
        <w:rPr>
          <w:lang w:val="id-ID"/>
        </w:rPr>
        <w:t xml:space="preserve"> </w:t>
      </w:r>
      <w:r>
        <w:t>must be between 5 and</w:t>
      </w:r>
      <w:r w:rsidRPr="002F78AD">
        <w:t xml:space="preserve"> 20</w:t>
      </w:r>
      <w:r>
        <w:t xml:space="preserve"> characters and the previous data is not necessary to be checked</w:t>
      </w:r>
      <w:r w:rsidRPr="002F78AD">
        <w:rPr>
          <w:lang w:val="id-ID"/>
        </w:rPr>
        <w:t xml:space="preserve">. </w:t>
      </w:r>
      <w:r>
        <w:t>Then, delete the constraint</w:t>
      </w:r>
      <w:r w:rsidRPr="002F78AD">
        <w:rPr>
          <w:lang w:val="id-ID"/>
        </w:rPr>
        <w:t>.</w:t>
      </w:r>
    </w:p>
    <w:p w:rsidR="00E414D2" w:rsidRDefault="00E414D2" w:rsidP="00E414D2">
      <w:pPr>
        <w:tabs>
          <w:tab w:val="left" w:pos="-900"/>
        </w:tabs>
        <w:ind w:left="360"/>
        <w:jc w:val="both"/>
        <w:rPr>
          <w:b/>
        </w:rPr>
      </w:pPr>
      <w:r w:rsidRPr="002F78AD">
        <w:rPr>
          <w:b/>
          <w:lang w:val="id-ID"/>
        </w:rPr>
        <w:t>(alter table</w:t>
      </w:r>
      <w:r w:rsidRPr="0039071A">
        <w:rPr>
          <w:lang w:val="id-ID"/>
        </w:rPr>
        <w:t>,</w:t>
      </w:r>
      <w:r w:rsidRPr="002F78AD">
        <w:rPr>
          <w:b/>
          <w:lang w:val="id-ID"/>
        </w:rPr>
        <w:t xml:space="preserve"> </w:t>
      </w:r>
      <w:r w:rsidRPr="002F78AD">
        <w:rPr>
          <w:b/>
        </w:rPr>
        <w:t xml:space="preserve">with </w:t>
      </w:r>
      <w:r w:rsidRPr="002F78AD">
        <w:rPr>
          <w:b/>
          <w:lang w:val="id-ID"/>
        </w:rPr>
        <w:t>nocheck</w:t>
      </w:r>
      <w:r w:rsidRPr="0039071A">
        <w:rPr>
          <w:lang w:val="id-ID"/>
        </w:rPr>
        <w:t>,</w:t>
      </w:r>
      <w:r w:rsidRPr="002F78AD">
        <w:rPr>
          <w:b/>
          <w:lang w:val="id-ID"/>
        </w:rPr>
        <w:t xml:space="preserve"> add constraint</w:t>
      </w:r>
      <w:r w:rsidRPr="0039071A">
        <w:rPr>
          <w:lang w:val="id-ID"/>
        </w:rPr>
        <w:t>,</w:t>
      </w:r>
      <w:r w:rsidRPr="002F78AD">
        <w:rPr>
          <w:b/>
          <w:lang w:val="id-ID"/>
        </w:rPr>
        <w:t xml:space="preserve"> drop) </w:t>
      </w:r>
    </w:p>
    <w:p w:rsidR="0024482A" w:rsidRPr="0024482A" w:rsidRDefault="0024482A" w:rsidP="00E414D2">
      <w:pPr>
        <w:tabs>
          <w:tab w:val="left" w:pos="-900"/>
        </w:tabs>
        <w:ind w:left="360"/>
        <w:jc w:val="both"/>
        <w:rPr>
          <w:b/>
        </w:rPr>
      </w:pPr>
    </w:p>
    <w:p w:rsidR="00E414D2" w:rsidRPr="002F78AD" w:rsidRDefault="00E414D2" w:rsidP="00E414D2">
      <w:pPr>
        <w:numPr>
          <w:ilvl w:val="0"/>
          <w:numId w:val="12"/>
        </w:numPr>
        <w:tabs>
          <w:tab w:val="left" w:pos="-900"/>
          <w:tab w:val="num" w:pos="-720"/>
        </w:tabs>
        <w:ind w:left="360"/>
        <w:jc w:val="both"/>
        <w:rPr>
          <w:lang w:val="id-ID"/>
        </w:rPr>
      </w:pPr>
      <w:r>
        <w:t>Add</w:t>
      </w:r>
      <w:r w:rsidRPr="002F78AD">
        <w:rPr>
          <w:lang w:val="id-ID"/>
        </w:rPr>
        <w:t xml:space="preserve"> </w:t>
      </w:r>
      <w:r w:rsidRPr="002F78AD">
        <w:t>‘</w:t>
      </w:r>
      <w:r w:rsidRPr="002F78AD">
        <w:rPr>
          <w:lang w:val="id-ID"/>
        </w:rPr>
        <w:t>Description</w:t>
      </w:r>
      <w:r w:rsidRPr="002F78AD">
        <w:t>’</w:t>
      </w:r>
      <w:r>
        <w:t xml:space="preserve"> as a new</w:t>
      </w:r>
      <w:r w:rsidRPr="002F78AD">
        <w:rPr>
          <w:lang w:val="id-ID"/>
        </w:rPr>
        <w:t xml:space="preserve"> </w:t>
      </w:r>
      <w:r>
        <w:t>column on</w:t>
      </w:r>
      <w:r w:rsidRPr="002F78AD">
        <w:rPr>
          <w:lang w:val="id-ID"/>
        </w:rPr>
        <w:t xml:space="preserve"> </w:t>
      </w:r>
      <w:r w:rsidRPr="00AF259A">
        <w:rPr>
          <w:b/>
          <w:lang w:val="id-ID"/>
        </w:rPr>
        <w:t>MsTreatment</w:t>
      </w:r>
      <w:r>
        <w:rPr>
          <w:b/>
        </w:rPr>
        <w:t xml:space="preserve"> </w:t>
      </w:r>
      <w:r>
        <w:t>table with</w:t>
      </w:r>
      <w:r w:rsidRPr="002F78AD">
        <w:t xml:space="preserve"> varchar</w:t>
      </w:r>
      <w:r>
        <w:t>(100) data type</w:t>
      </w:r>
      <w:r w:rsidRPr="002F78AD">
        <w:t>.</w:t>
      </w:r>
      <w:r>
        <w:t xml:space="preserve"> Then, delete the column</w:t>
      </w:r>
      <w:r w:rsidRPr="002F78AD">
        <w:rPr>
          <w:lang w:val="id-ID"/>
        </w:rPr>
        <w:t>.</w:t>
      </w:r>
    </w:p>
    <w:p w:rsidR="00E414D2" w:rsidRPr="002F78AD" w:rsidRDefault="00E414D2" w:rsidP="00E414D2">
      <w:pPr>
        <w:tabs>
          <w:tab w:val="left" w:pos="-900"/>
        </w:tabs>
        <w:ind w:left="360"/>
        <w:jc w:val="both"/>
        <w:rPr>
          <w:b/>
          <w:lang w:val="id-ID"/>
        </w:rPr>
      </w:pPr>
      <w:r w:rsidRPr="002F78AD">
        <w:rPr>
          <w:b/>
          <w:lang w:val="id-ID"/>
        </w:rPr>
        <w:t>(alter table</w:t>
      </w:r>
      <w:r w:rsidRPr="00FE6FDC">
        <w:rPr>
          <w:lang w:val="id-ID"/>
        </w:rPr>
        <w:t xml:space="preserve">, </w:t>
      </w:r>
      <w:r w:rsidRPr="002F78AD">
        <w:rPr>
          <w:b/>
          <w:lang w:val="id-ID"/>
        </w:rPr>
        <w:t>add</w:t>
      </w:r>
      <w:r w:rsidRPr="00FE6FDC">
        <w:rPr>
          <w:lang w:val="id-ID"/>
        </w:rPr>
        <w:t>,</w:t>
      </w:r>
      <w:r w:rsidRPr="002F78AD">
        <w:rPr>
          <w:b/>
          <w:lang w:val="id-ID"/>
        </w:rPr>
        <w:t xml:space="preserve"> drop</w:t>
      </w:r>
      <w:r w:rsidRPr="002F78AD">
        <w:rPr>
          <w:b/>
        </w:rPr>
        <w:t xml:space="preserve"> column</w:t>
      </w:r>
      <w:r w:rsidRPr="002F78AD">
        <w:rPr>
          <w:b/>
          <w:lang w:val="id-ID"/>
        </w:rPr>
        <w:t>)</w:t>
      </w:r>
    </w:p>
    <w:p w:rsidR="00E414D2" w:rsidRPr="007D4121" w:rsidRDefault="00E414D2" w:rsidP="00E414D2">
      <w:pPr>
        <w:pStyle w:val="ListParagraph"/>
        <w:tabs>
          <w:tab w:val="left" w:pos="-900"/>
        </w:tabs>
        <w:jc w:val="both"/>
      </w:pPr>
    </w:p>
    <w:p w:rsidR="00E414D2" w:rsidRDefault="00E414D2" w:rsidP="00E414D2"/>
    <w:p w:rsidR="00E414D2" w:rsidRDefault="00E414D2" w:rsidP="00E414D2"/>
    <w:p w:rsidR="00E414D2" w:rsidRDefault="00E414D2" w:rsidP="00E414D2">
      <w:pPr>
        <w:pStyle w:val="ListParagraph"/>
      </w:pPr>
    </w:p>
    <w:p w:rsidR="00E414D2" w:rsidRDefault="00E414D2" w:rsidP="00E414D2"/>
    <w:p w:rsidR="00E414D2" w:rsidRDefault="00E414D2" w:rsidP="00E414D2"/>
    <w:p w:rsidR="00BC6DE8" w:rsidRPr="00A32343" w:rsidRDefault="00BC6DE8"/>
    <w:sectPr w:rsidR="00BC6DE8" w:rsidRPr="00A32343" w:rsidSect="00010552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A46" w:rsidRDefault="00B82A46" w:rsidP="00273E4A">
      <w:r>
        <w:separator/>
      </w:r>
    </w:p>
  </w:endnote>
  <w:endnote w:type="continuationSeparator" w:id="0">
    <w:p w:rsidR="00B82A46" w:rsidRDefault="00B82A46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6A9" w:rsidRDefault="00E27190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15F96786" wp14:editId="1C054E22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29D321" id="Line 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sJi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bt7CYh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:rsidR="005B66A9" w:rsidRPr="000F1EBF" w:rsidRDefault="005B66A9" w:rsidP="000F1EBF">
    <w:pPr>
      <w:tabs>
        <w:tab w:val="left" w:pos="1080"/>
      </w:tabs>
      <w:rPr>
        <w:rStyle w:val="PageNumber"/>
        <w:lang w:val="id-ID"/>
      </w:rPr>
    </w:pPr>
    <w:r w:rsidRPr="000F1EBF">
      <w:rPr>
        <w:sz w:val="22"/>
        <w:szCs w:val="22"/>
        <w:lang w:val="id-ID"/>
      </w:rPr>
      <w:t xml:space="preserve">Halaman : </w:t>
    </w:r>
    <w:r w:rsidR="000F1EBF">
      <w:rPr>
        <w:sz w:val="22"/>
        <w:szCs w:val="22"/>
      </w:rPr>
      <w:tab/>
    </w:r>
    <w:sdt>
      <w:sdtPr>
        <w:rPr>
          <w:sz w:val="22"/>
          <w:szCs w:val="22"/>
          <w:lang w:val="id-ID"/>
        </w:rPr>
        <w:id w:val="250395305"/>
        <w:docPartObj>
          <w:docPartGallery w:val="Page Numbers (Top of Page)"/>
          <w:docPartUnique/>
        </w:docPartObj>
      </w:sdtPr>
      <w:sdtEndPr/>
      <w:sdtContent>
        <w:r w:rsidR="004C0653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PAGE </w:instrText>
        </w:r>
        <w:r w:rsidR="004C0653" w:rsidRPr="000F1EBF">
          <w:rPr>
            <w:sz w:val="22"/>
            <w:szCs w:val="22"/>
            <w:lang w:val="id-ID"/>
          </w:rPr>
          <w:fldChar w:fldCharType="separate"/>
        </w:r>
        <w:r w:rsidR="00D26D2C">
          <w:rPr>
            <w:noProof/>
            <w:sz w:val="22"/>
            <w:szCs w:val="22"/>
            <w:lang w:val="id-ID"/>
          </w:rPr>
          <w:t>6</w:t>
        </w:r>
        <w:r w:rsidR="004C0653" w:rsidRPr="000F1EBF">
          <w:rPr>
            <w:sz w:val="22"/>
            <w:szCs w:val="22"/>
            <w:lang w:val="id-ID"/>
          </w:rPr>
          <w:fldChar w:fldCharType="end"/>
        </w:r>
        <w:r w:rsidRPr="000F1EBF">
          <w:rPr>
            <w:sz w:val="22"/>
            <w:szCs w:val="22"/>
            <w:lang w:val="id-ID"/>
          </w:rPr>
          <w:t xml:space="preserve"> dari </w:t>
        </w:r>
        <w:r w:rsidR="004C0653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NUMPAGES  </w:instrText>
        </w:r>
        <w:r w:rsidR="004C0653" w:rsidRPr="000F1EBF">
          <w:rPr>
            <w:sz w:val="22"/>
            <w:szCs w:val="22"/>
            <w:lang w:val="id-ID"/>
          </w:rPr>
          <w:fldChar w:fldCharType="separate"/>
        </w:r>
        <w:r w:rsidR="00D26D2C">
          <w:rPr>
            <w:noProof/>
            <w:sz w:val="22"/>
            <w:szCs w:val="22"/>
            <w:lang w:val="id-ID"/>
          </w:rPr>
          <w:t>6</w:t>
        </w:r>
        <w:r w:rsidR="004C0653" w:rsidRPr="000F1EBF">
          <w:rPr>
            <w:sz w:val="22"/>
            <w:szCs w:val="22"/>
            <w:lang w:val="id-ID"/>
          </w:rPr>
          <w:fldChar w:fldCharType="end"/>
        </w:r>
      </w:sdtContent>
    </w:sdt>
  </w:p>
  <w:p w:rsidR="005B66A9" w:rsidRPr="005F794B" w:rsidRDefault="000F1EBF" w:rsidP="003F71D2">
    <w:pPr>
      <w:tabs>
        <w:tab w:val="left" w:pos="1080"/>
      </w:tabs>
      <w:rPr>
        <w:lang w:val="id-ID"/>
      </w:rPr>
    </w:pPr>
    <w:r>
      <w:rPr>
        <w:rStyle w:val="PageNumber"/>
        <w:i/>
        <w:sz w:val="20"/>
        <w:szCs w:val="20"/>
        <w:lang w:val="id-ID"/>
      </w:rPr>
      <w:t>Page</w:t>
    </w:r>
    <w:r>
      <w:rPr>
        <w:rStyle w:val="PageNumber"/>
        <w:i/>
        <w:sz w:val="20"/>
        <w:szCs w:val="20"/>
      </w:rPr>
      <w:tab/>
    </w:r>
    <w:sdt>
      <w:sdtPr>
        <w:rPr>
          <w:i/>
          <w:sz w:val="20"/>
          <w:szCs w:val="20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4C0653" w:rsidRPr="005F794B">
          <w:rPr>
            <w:i/>
            <w:sz w:val="20"/>
            <w:szCs w:val="20"/>
            <w:lang w:val="id-ID"/>
          </w:rPr>
          <w:fldChar w:fldCharType="begin"/>
        </w:r>
        <w:r w:rsidR="005B66A9"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4C0653" w:rsidRPr="005F794B">
          <w:rPr>
            <w:i/>
            <w:sz w:val="20"/>
            <w:szCs w:val="20"/>
            <w:lang w:val="id-ID"/>
          </w:rPr>
          <w:fldChar w:fldCharType="separate"/>
        </w:r>
        <w:r w:rsidR="00D26D2C">
          <w:rPr>
            <w:i/>
            <w:noProof/>
            <w:sz w:val="20"/>
            <w:szCs w:val="20"/>
            <w:lang w:val="id-ID"/>
          </w:rPr>
          <w:t>6</w:t>
        </w:r>
        <w:r w:rsidR="004C0653" w:rsidRPr="005F794B">
          <w:rPr>
            <w:i/>
            <w:sz w:val="20"/>
            <w:szCs w:val="20"/>
            <w:lang w:val="id-ID"/>
          </w:rPr>
          <w:fldChar w:fldCharType="end"/>
        </w:r>
        <w:r w:rsidR="005B66A9" w:rsidRPr="005F794B">
          <w:rPr>
            <w:i/>
            <w:sz w:val="20"/>
            <w:szCs w:val="20"/>
            <w:lang w:val="id-ID"/>
          </w:rPr>
          <w:t xml:space="preserve"> of </w:t>
        </w:r>
        <w:r w:rsidR="004C0653" w:rsidRPr="005F794B">
          <w:rPr>
            <w:i/>
            <w:sz w:val="20"/>
            <w:szCs w:val="20"/>
            <w:lang w:val="id-ID"/>
          </w:rPr>
          <w:fldChar w:fldCharType="begin"/>
        </w:r>
        <w:r w:rsidR="005B66A9"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4C0653" w:rsidRPr="005F794B">
          <w:rPr>
            <w:i/>
            <w:sz w:val="20"/>
            <w:szCs w:val="20"/>
            <w:lang w:val="id-ID"/>
          </w:rPr>
          <w:fldChar w:fldCharType="separate"/>
        </w:r>
        <w:r w:rsidR="00D26D2C">
          <w:rPr>
            <w:i/>
            <w:noProof/>
            <w:sz w:val="20"/>
            <w:szCs w:val="20"/>
            <w:lang w:val="id-ID"/>
          </w:rPr>
          <w:t>6</w:t>
        </w:r>
        <w:r w:rsidR="004C0653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6A9" w:rsidRDefault="00E27190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0F9E08BE" wp14:editId="3CC20DFB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EA439B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+s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PnemNKyFgpXY21EbP6sVsNf3ukNKrlqgDjwxfLwbSspCRvEkJG2cAf99/0QxiyNHr2KZz&#10;Y7sACQ1A56jG5a4GP3tE4XA6zedFC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"/>
          </w:pict>
        </mc:Fallback>
      </mc:AlternateContent>
    </w:r>
  </w:p>
  <w:p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4C0653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4C0653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4C0653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4C0653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4C0653" w:rsidRPr="005F794B">
          <w:rPr>
            <w:lang w:val="id-ID"/>
          </w:rPr>
          <w:fldChar w:fldCharType="separate"/>
        </w:r>
        <w:r w:rsidR="00010552">
          <w:rPr>
            <w:noProof/>
            <w:lang w:val="id-ID"/>
          </w:rPr>
          <w:t>6</w:t>
        </w:r>
        <w:r w:rsidR="004C0653" w:rsidRPr="005F794B">
          <w:rPr>
            <w:lang w:val="id-ID"/>
          </w:rPr>
          <w:fldChar w:fldCharType="end"/>
        </w:r>
      </w:sdtContent>
    </w:sdt>
  </w:p>
  <w:p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4C0653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4C0653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4C0653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4C0653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4C0653" w:rsidRPr="005F794B">
          <w:rPr>
            <w:i/>
            <w:sz w:val="20"/>
            <w:szCs w:val="20"/>
            <w:lang w:val="id-ID"/>
          </w:rPr>
          <w:fldChar w:fldCharType="separate"/>
        </w:r>
        <w:r w:rsidR="00010552">
          <w:rPr>
            <w:i/>
            <w:noProof/>
            <w:sz w:val="20"/>
            <w:szCs w:val="20"/>
            <w:lang w:val="id-ID"/>
          </w:rPr>
          <w:t>6</w:t>
        </w:r>
        <w:r w:rsidR="004C0653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A46" w:rsidRDefault="00B82A46" w:rsidP="00273E4A">
      <w:r>
        <w:separator/>
      </w:r>
    </w:p>
  </w:footnote>
  <w:footnote w:type="continuationSeparator" w:id="0">
    <w:p w:rsidR="00B82A46" w:rsidRDefault="00B82A46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:rsidTr="005D0782">
      <w:tc>
        <w:tcPr>
          <w:tcW w:w="5220" w:type="dxa"/>
        </w:tcPr>
        <w:p w:rsidR="005D0782" w:rsidRPr="00E27190" w:rsidRDefault="000C392C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1909</w:t>
          </w:r>
          <w:r w:rsidR="00E27190">
            <w:rPr>
              <w:b/>
              <w:sz w:val="20"/>
            </w:rPr>
            <w:t>16</w:t>
          </w:r>
        </w:p>
      </w:tc>
      <w:tc>
        <w:tcPr>
          <w:tcW w:w="5220" w:type="dxa"/>
        </w:tcPr>
        <w:p w:rsidR="005D0782" w:rsidRDefault="005D0782" w:rsidP="00895B8D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D47C75">
            <w:rPr>
              <w:b/>
              <w:sz w:val="20"/>
              <w:szCs w:val="20"/>
              <w:lang w:val="sv-SE"/>
            </w:rPr>
            <w:t>6</w:t>
          </w:r>
        </w:p>
      </w:tc>
    </w:tr>
  </w:tbl>
  <w:p w:rsidR="005B66A9" w:rsidRDefault="005D0782" w:rsidP="005D0782">
    <w:pPr>
      <w:pStyle w:val="Header"/>
      <w:tabs>
        <w:tab w:val="clear" w:pos="9360"/>
      </w:tabs>
    </w:pPr>
    <w:r>
      <w:tab/>
    </w:r>
  </w:p>
  <w:p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4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6B5C9C"/>
    <w:multiLevelType w:val="hybridMultilevel"/>
    <w:tmpl w:val="2CC84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701E36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EB08F1"/>
    <w:multiLevelType w:val="hybridMultilevel"/>
    <w:tmpl w:val="B674F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4"/>
  </w:num>
  <w:num w:numId="5">
    <w:abstractNumId w:val="9"/>
  </w:num>
  <w:num w:numId="6">
    <w:abstractNumId w:val="7"/>
  </w:num>
  <w:num w:numId="7">
    <w:abstractNumId w:val="10"/>
  </w:num>
  <w:num w:numId="8">
    <w:abstractNumId w:val="0"/>
  </w:num>
  <w:num w:numId="9">
    <w:abstractNumId w:val="2"/>
  </w:num>
  <w:num w:numId="1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09E"/>
    <w:rsid w:val="00010552"/>
    <w:rsid w:val="00020F10"/>
    <w:rsid w:val="000315EE"/>
    <w:rsid w:val="00051154"/>
    <w:rsid w:val="00072DE7"/>
    <w:rsid w:val="000A0C90"/>
    <w:rsid w:val="000A23D8"/>
    <w:rsid w:val="000A3F41"/>
    <w:rsid w:val="000A5EE2"/>
    <w:rsid w:val="000B69D0"/>
    <w:rsid w:val="000C392C"/>
    <w:rsid w:val="000E7842"/>
    <w:rsid w:val="000F057A"/>
    <w:rsid w:val="000F1EBF"/>
    <w:rsid w:val="000F7CFC"/>
    <w:rsid w:val="000F7FC6"/>
    <w:rsid w:val="00122BC2"/>
    <w:rsid w:val="00126822"/>
    <w:rsid w:val="00131DAA"/>
    <w:rsid w:val="00145C2E"/>
    <w:rsid w:val="00150E94"/>
    <w:rsid w:val="00151847"/>
    <w:rsid w:val="0015698F"/>
    <w:rsid w:val="00164D70"/>
    <w:rsid w:val="00183F26"/>
    <w:rsid w:val="001955A6"/>
    <w:rsid w:val="001A300E"/>
    <w:rsid w:val="001B3A2E"/>
    <w:rsid w:val="001C30B4"/>
    <w:rsid w:val="001D1F70"/>
    <w:rsid w:val="001D4810"/>
    <w:rsid w:val="001E637E"/>
    <w:rsid w:val="001F64B6"/>
    <w:rsid w:val="00224780"/>
    <w:rsid w:val="00231D65"/>
    <w:rsid w:val="00235C36"/>
    <w:rsid w:val="002376FA"/>
    <w:rsid w:val="0024482A"/>
    <w:rsid w:val="00254654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432E6"/>
    <w:rsid w:val="003439D3"/>
    <w:rsid w:val="0036669F"/>
    <w:rsid w:val="00366844"/>
    <w:rsid w:val="0037553B"/>
    <w:rsid w:val="00384C7B"/>
    <w:rsid w:val="00387D06"/>
    <w:rsid w:val="0039071A"/>
    <w:rsid w:val="00390E16"/>
    <w:rsid w:val="003A1788"/>
    <w:rsid w:val="003B1D05"/>
    <w:rsid w:val="003B27CC"/>
    <w:rsid w:val="003B5F77"/>
    <w:rsid w:val="003C0A29"/>
    <w:rsid w:val="003C1CE6"/>
    <w:rsid w:val="003D7084"/>
    <w:rsid w:val="003F71D2"/>
    <w:rsid w:val="003F75F8"/>
    <w:rsid w:val="004074A1"/>
    <w:rsid w:val="00422134"/>
    <w:rsid w:val="00434FFC"/>
    <w:rsid w:val="00446550"/>
    <w:rsid w:val="00446D31"/>
    <w:rsid w:val="0045325D"/>
    <w:rsid w:val="00470964"/>
    <w:rsid w:val="004716A8"/>
    <w:rsid w:val="00494E4C"/>
    <w:rsid w:val="004A306E"/>
    <w:rsid w:val="004B47B5"/>
    <w:rsid w:val="004B6AFE"/>
    <w:rsid w:val="004C0653"/>
    <w:rsid w:val="004C0F0C"/>
    <w:rsid w:val="004D176C"/>
    <w:rsid w:val="004E7352"/>
    <w:rsid w:val="00520E03"/>
    <w:rsid w:val="00527CE2"/>
    <w:rsid w:val="005314B7"/>
    <w:rsid w:val="00535DA7"/>
    <w:rsid w:val="005447D7"/>
    <w:rsid w:val="0055410B"/>
    <w:rsid w:val="00556E41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E78D2"/>
    <w:rsid w:val="005F47E6"/>
    <w:rsid w:val="005F794B"/>
    <w:rsid w:val="0060201C"/>
    <w:rsid w:val="0060486C"/>
    <w:rsid w:val="0063072D"/>
    <w:rsid w:val="00635EE5"/>
    <w:rsid w:val="00643F75"/>
    <w:rsid w:val="00656CBE"/>
    <w:rsid w:val="006A4D43"/>
    <w:rsid w:val="006D36BC"/>
    <w:rsid w:val="006F4D80"/>
    <w:rsid w:val="00701ECA"/>
    <w:rsid w:val="00720962"/>
    <w:rsid w:val="0072245D"/>
    <w:rsid w:val="00735483"/>
    <w:rsid w:val="00737595"/>
    <w:rsid w:val="00786CEE"/>
    <w:rsid w:val="00787247"/>
    <w:rsid w:val="007B5A6A"/>
    <w:rsid w:val="007C1C37"/>
    <w:rsid w:val="007E0EE7"/>
    <w:rsid w:val="00810737"/>
    <w:rsid w:val="00811C48"/>
    <w:rsid w:val="0083459F"/>
    <w:rsid w:val="0083780E"/>
    <w:rsid w:val="008674E6"/>
    <w:rsid w:val="00876001"/>
    <w:rsid w:val="00876A58"/>
    <w:rsid w:val="008939EF"/>
    <w:rsid w:val="00894072"/>
    <w:rsid w:val="00895B8D"/>
    <w:rsid w:val="008B212E"/>
    <w:rsid w:val="008B7541"/>
    <w:rsid w:val="008C1A4A"/>
    <w:rsid w:val="008D411F"/>
    <w:rsid w:val="008F26B2"/>
    <w:rsid w:val="009010C1"/>
    <w:rsid w:val="0090372F"/>
    <w:rsid w:val="009314BD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92C22"/>
    <w:rsid w:val="009A2464"/>
    <w:rsid w:val="009A3737"/>
    <w:rsid w:val="009E29D9"/>
    <w:rsid w:val="00A1473C"/>
    <w:rsid w:val="00A32343"/>
    <w:rsid w:val="00A46082"/>
    <w:rsid w:val="00A50AF3"/>
    <w:rsid w:val="00A52AB7"/>
    <w:rsid w:val="00A53D38"/>
    <w:rsid w:val="00A552D5"/>
    <w:rsid w:val="00A67B59"/>
    <w:rsid w:val="00A933D3"/>
    <w:rsid w:val="00AA0396"/>
    <w:rsid w:val="00AA1407"/>
    <w:rsid w:val="00AB0E0A"/>
    <w:rsid w:val="00AB42BB"/>
    <w:rsid w:val="00AC0C63"/>
    <w:rsid w:val="00AC5D98"/>
    <w:rsid w:val="00AD0B16"/>
    <w:rsid w:val="00AD2114"/>
    <w:rsid w:val="00AE1AE9"/>
    <w:rsid w:val="00AE39D8"/>
    <w:rsid w:val="00AE548F"/>
    <w:rsid w:val="00AE661D"/>
    <w:rsid w:val="00AF264E"/>
    <w:rsid w:val="00AF338E"/>
    <w:rsid w:val="00B04C4C"/>
    <w:rsid w:val="00B212C7"/>
    <w:rsid w:val="00B25A20"/>
    <w:rsid w:val="00B440FB"/>
    <w:rsid w:val="00B4674F"/>
    <w:rsid w:val="00B517FB"/>
    <w:rsid w:val="00B7140C"/>
    <w:rsid w:val="00B81979"/>
    <w:rsid w:val="00B82A46"/>
    <w:rsid w:val="00B925AF"/>
    <w:rsid w:val="00B948DA"/>
    <w:rsid w:val="00B9609E"/>
    <w:rsid w:val="00BC18E5"/>
    <w:rsid w:val="00BC2410"/>
    <w:rsid w:val="00BC3BED"/>
    <w:rsid w:val="00BC6DE8"/>
    <w:rsid w:val="00BE0705"/>
    <w:rsid w:val="00BE172B"/>
    <w:rsid w:val="00BF2997"/>
    <w:rsid w:val="00BF7C45"/>
    <w:rsid w:val="00C25F66"/>
    <w:rsid w:val="00C44051"/>
    <w:rsid w:val="00C525FC"/>
    <w:rsid w:val="00C56C03"/>
    <w:rsid w:val="00C57A8A"/>
    <w:rsid w:val="00C57FE8"/>
    <w:rsid w:val="00C6549A"/>
    <w:rsid w:val="00C8483C"/>
    <w:rsid w:val="00C915BF"/>
    <w:rsid w:val="00CB736B"/>
    <w:rsid w:val="00CD263D"/>
    <w:rsid w:val="00CD2AD7"/>
    <w:rsid w:val="00CD51D1"/>
    <w:rsid w:val="00CD64BC"/>
    <w:rsid w:val="00CF11B0"/>
    <w:rsid w:val="00D11D1E"/>
    <w:rsid w:val="00D26D2C"/>
    <w:rsid w:val="00D30822"/>
    <w:rsid w:val="00D3685C"/>
    <w:rsid w:val="00D37E0D"/>
    <w:rsid w:val="00D47C75"/>
    <w:rsid w:val="00D60A6D"/>
    <w:rsid w:val="00D661BB"/>
    <w:rsid w:val="00D67DFC"/>
    <w:rsid w:val="00D77F35"/>
    <w:rsid w:val="00D93EEA"/>
    <w:rsid w:val="00D95848"/>
    <w:rsid w:val="00DB0A75"/>
    <w:rsid w:val="00DC4B9D"/>
    <w:rsid w:val="00DC6034"/>
    <w:rsid w:val="00DC6AF4"/>
    <w:rsid w:val="00DC700A"/>
    <w:rsid w:val="00DE2FA6"/>
    <w:rsid w:val="00DE603B"/>
    <w:rsid w:val="00DF224B"/>
    <w:rsid w:val="00E0375C"/>
    <w:rsid w:val="00E03DA9"/>
    <w:rsid w:val="00E047D9"/>
    <w:rsid w:val="00E11A20"/>
    <w:rsid w:val="00E27190"/>
    <w:rsid w:val="00E335DA"/>
    <w:rsid w:val="00E36B77"/>
    <w:rsid w:val="00E36EA8"/>
    <w:rsid w:val="00E414D2"/>
    <w:rsid w:val="00E502A7"/>
    <w:rsid w:val="00E642BF"/>
    <w:rsid w:val="00E660C4"/>
    <w:rsid w:val="00EB5190"/>
    <w:rsid w:val="00ED5890"/>
    <w:rsid w:val="00EF17AC"/>
    <w:rsid w:val="00EF5B46"/>
    <w:rsid w:val="00F22A92"/>
    <w:rsid w:val="00F30068"/>
    <w:rsid w:val="00F36E33"/>
    <w:rsid w:val="00F53807"/>
    <w:rsid w:val="00F6753F"/>
    <w:rsid w:val="00F712CE"/>
    <w:rsid w:val="00F80742"/>
    <w:rsid w:val="00F955DA"/>
    <w:rsid w:val="00FA41A2"/>
    <w:rsid w:val="00FC245F"/>
    <w:rsid w:val="00FD575C"/>
    <w:rsid w:val="00FE6FD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8193"/>
    <o:shapelayout v:ext="edit">
      <o:idmap v:ext="edit" data="1"/>
    </o:shapelayout>
  </w:shapeDefaults>
  <w:decimalSymbol w:val="."/>
  <w:listSeparator w:val=","/>
  <w15:docId w15:val="{24995B20-657F-4231-8596-F2D2AEB64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1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27</TotalTime>
  <Pages>6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4926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</dc:creator>
  <cp:lastModifiedBy>RJ</cp:lastModifiedBy>
  <cp:revision>12</cp:revision>
  <cp:lastPrinted>2016-02-10T06:28:00Z</cp:lastPrinted>
  <dcterms:created xsi:type="dcterms:W3CDTF">2016-01-15T05:04:00Z</dcterms:created>
  <dcterms:modified xsi:type="dcterms:W3CDTF">2016-09-16T07:35:00Z</dcterms:modified>
</cp:coreProperties>
</file>