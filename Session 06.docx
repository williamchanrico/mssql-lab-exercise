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6F1" w:rsidRDefault="00E0375C" w:rsidP="002726F1">
            <w:pPr>
              <w:rPr>
                <w:rFonts w:ascii="Arial" w:hAnsi="Arial" w:cs="Arial"/>
                <w:b/>
                <w:sz w:val="32"/>
                <w:lang w:val="id-ID"/>
              </w:rPr>
            </w:pPr>
            <w:r w:rsidRPr="002E3324">
              <w:rPr>
                <w:rFonts w:ascii="Arial" w:hAnsi="Arial" w:cs="Arial"/>
                <w:b/>
                <w:sz w:val="32"/>
                <w:lang w:val="id-ID"/>
              </w:rPr>
              <w:t>Soal Praktikum</w:t>
            </w:r>
          </w:p>
          <w:p w:rsidR="00811C48" w:rsidRPr="00051154" w:rsidRDefault="00811C48" w:rsidP="002726F1">
            <w:pPr>
              <w:rPr>
                <w:rFonts w:ascii="Arial" w:hAnsi="Arial" w:cs="Arial"/>
                <w:b/>
                <w:i/>
                <w:sz w:val="32"/>
              </w:rPr>
            </w:pPr>
            <w:r w:rsidRPr="00051154">
              <w:rPr>
                <w:rFonts w:ascii="Arial" w:hAnsi="Arial" w:cs="Arial"/>
                <w:i/>
                <w:sz w:val="16"/>
                <w:lang w:val="id-ID"/>
              </w:rPr>
              <w:t>Practicum</w:t>
            </w:r>
            <w:r w:rsidR="00876001" w:rsidRPr="00051154">
              <w:rPr>
                <w:rFonts w:ascii="Arial" w:hAnsi="Arial" w:cs="Arial"/>
                <w:i/>
                <w:sz w:val="16"/>
                <w:lang w:val="id-ID"/>
              </w:rPr>
              <w:t xml:space="preserve"> </w:t>
            </w:r>
            <w:r w:rsidR="000F1EBF" w:rsidRPr="00051154">
              <w:rPr>
                <w:rFonts w:ascii="Arial" w:hAnsi="Arial" w:cs="Arial"/>
                <w:i/>
                <w:sz w:val="16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C45" w:rsidRDefault="000D1C45" w:rsidP="005B66A9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0D1C45">
              <w:rPr>
                <w:rFonts w:ascii="Arial Narrow" w:hAnsi="Arial Narrow" w:cs="Tahoma"/>
                <w:sz w:val="36"/>
                <w:lang w:val="id-ID"/>
              </w:rPr>
              <w:t>ISYS6169 /T0206</w:t>
            </w:r>
          </w:p>
          <w:p w:rsidR="00235C36" w:rsidRPr="00876A58" w:rsidRDefault="002726F1" w:rsidP="005B66A9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2726F1">
              <w:rPr>
                <w:rFonts w:ascii="Arial Narrow" w:hAnsi="Arial Narrow" w:cs="Tahoma"/>
                <w:sz w:val="36"/>
                <w:lang w:val="id-ID"/>
              </w:rPr>
              <w:t>Database System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6A9" w:rsidRPr="002726F1" w:rsidRDefault="002726F1" w:rsidP="005B66A9">
            <w:pPr>
              <w:ind w:right="4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Sistem Informasi</w:t>
            </w:r>
          </w:p>
          <w:p w:rsidR="00F80742" w:rsidRPr="00876A58" w:rsidRDefault="002726F1" w:rsidP="005B66A9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>Information System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9609E" w:rsidRPr="000F057A" w:rsidRDefault="000D1C45" w:rsidP="009906A7">
            <w:pPr>
              <w:jc w:val="right"/>
              <w:rPr>
                <w:rFonts w:ascii="Arial" w:hAnsi="Arial" w:cs="Arial"/>
              </w:rPr>
            </w:pPr>
            <w:r w:rsidRPr="000D1C45">
              <w:rPr>
                <w:b/>
                <w:sz w:val="20"/>
              </w:rPr>
              <w:t>E1-ISYS6169-AM01</w:t>
            </w:r>
          </w:p>
        </w:tc>
      </w:tr>
      <w:tr w:rsidR="00E0375C" w:rsidRPr="00876A58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0375C" w:rsidRPr="002726F1" w:rsidRDefault="00E0375C" w:rsidP="005B66A9">
            <w:pPr>
              <w:pStyle w:val="Header"/>
              <w:rPr>
                <w:rFonts w:ascii="Arial" w:hAnsi="Arial" w:cs="Arial"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 w:rsidR="004074A1">
              <w:rPr>
                <w:rFonts w:ascii="Arial" w:hAnsi="Arial" w:cs="Arial"/>
                <w:sz w:val="18"/>
                <w:lang w:val="id-ID"/>
              </w:rPr>
              <w:t>Semester</w:t>
            </w:r>
            <w:r w:rsidR="002726F1">
              <w:rPr>
                <w:rFonts w:ascii="Arial" w:hAnsi="Arial" w:cs="Arial"/>
                <w:sz w:val="18"/>
                <w:lang w:val="id-ID"/>
              </w:rPr>
              <w:t xml:space="preserve"> </w:t>
            </w:r>
            <w:r w:rsidR="00D67E26">
              <w:rPr>
                <w:rFonts w:ascii="Arial" w:hAnsi="Arial" w:cs="Arial"/>
                <w:sz w:val="18"/>
              </w:rPr>
              <w:t>Ganjil</w:t>
            </w:r>
            <w:r w:rsidR="00E642BF" w:rsidRPr="00876A58">
              <w:rPr>
                <w:rFonts w:ascii="Arial" w:hAnsi="Arial" w:cs="Arial"/>
                <w:sz w:val="18"/>
                <w:lang w:val="id-ID"/>
              </w:rPr>
              <w:t xml:space="preserve"> </w:t>
            </w:r>
            <w:r w:rsidR="002726F1">
              <w:rPr>
                <w:rFonts w:ascii="Arial" w:hAnsi="Arial" w:cs="Arial"/>
                <w:sz w:val="18"/>
              </w:rPr>
              <w:t>2015</w:t>
            </w:r>
            <w:r w:rsidRPr="00876A58">
              <w:rPr>
                <w:rFonts w:ascii="Arial" w:hAnsi="Arial" w:cs="Arial"/>
                <w:sz w:val="18"/>
                <w:lang w:val="id-ID"/>
              </w:rPr>
              <w:t>/</w:t>
            </w:r>
            <w:r w:rsidR="002726F1">
              <w:rPr>
                <w:rFonts w:ascii="Arial" w:hAnsi="Arial" w:cs="Arial"/>
                <w:sz w:val="18"/>
              </w:rPr>
              <w:t>2016</w:t>
            </w:r>
          </w:p>
          <w:p w:rsidR="00535DA7" w:rsidRPr="002726F1" w:rsidRDefault="00535DA7" w:rsidP="00D67E26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76A58"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 w:rsidR="00EF17AC">
              <w:rPr>
                <w:rFonts w:ascii="Arial" w:hAnsi="Arial" w:cs="Arial"/>
                <w:b/>
                <w:i/>
                <w:sz w:val="16"/>
              </w:rPr>
              <w:t xml:space="preserve"> </w:t>
            </w:r>
            <w:r w:rsidR="00D67E26">
              <w:rPr>
                <w:rFonts w:ascii="Arial" w:hAnsi="Arial" w:cs="Arial"/>
                <w:i/>
                <w:sz w:val="16"/>
              </w:rPr>
              <w:t>Odd</w:t>
            </w:r>
            <w:r w:rsidR="00EF17AC">
              <w:rPr>
                <w:rFonts w:ascii="Arial" w:hAnsi="Arial" w:cs="Arial"/>
                <w:i/>
                <w:sz w:val="16"/>
              </w:rPr>
              <w:t xml:space="preserve"> </w:t>
            </w:r>
            <w:r w:rsidR="004074A1">
              <w:rPr>
                <w:rFonts w:ascii="Arial" w:hAnsi="Arial" w:cs="Arial"/>
                <w:i/>
                <w:sz w:val="16"/>
                <w:lang w:val="id-ID"/>
              </w:rPr>
              <w:t>Semester</w:t>
            </w:r>
            <w:r w:rsidR="002726F1">
              <w:rPr>
                <w:rFonts w:ascii="Arial" w:hAnsi="Arial" w:cs="Arial"/>
                <w:i/>
                <w:sz w:val="16"/>
              </w:rPr>
              <w:t xml:space="preserve"> </w:t>
            </w:r>
            <w:r w:rsidR="00DE2FA6">
              <w:rPr>
                <w:rFonts w:ascii="Arial" w:hAnsi="Arial" w:cs="Arial"/>
                <w:i/>
                <w:sz w:val="16"/>
                <w:lang w:val="id-ID"/>
              </w:rPr>
              <w:t xml:space="preserve">Year </w:t>
            </w:r>
            <w:r w:rsidR="002726F1">
              <w:rPr>
                <w:rFonts w:ascii="Arial" w:hAnsi="Arial" w:cs="Arial"/>
                <w:i/>
                <w:sz w:val="16"/>
              </w:rPr>
              <w:t>2015</w:t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/</w:t>
            </w:r>
            <w:r w:rsidR="002726F1">
              <w:rPr>
                <w:rFonts w:ascii="Arial" w:hAnsi="Arial" w:cs="Arial"/>
                <w:i/>
                <w:sz w:val="16"/>
              </w:rPr>
              <w:t>2016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0375C" w:rsidRPr="00876A58" w:rsidRDefault="00E0375C" w:rsidP="005B66A9">
            <w:pPr>
              <w:pStyle w:val="Header"/>
              <w:jc w:val="right"/>
              <w:rPr>
                <w:rFonts w:ascii="Arial" w:hAnsi="Arial" w:cs="Arial"/>
                <w:b/>
                <w:sz w:val="18"/>
                <w:lang w:val="id-ID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 w:rsidR="002726F1">
              <w:rPr>
                <w:rFonts w:ascii="Arial" w:hAnsi="Arial" w:cs="Arial"/>
                <w:b/>
                <w:sz w:val="18"/>
                <w:lang w:val="id-ID"/>
              </w:rPr>
              <w:t>00</w:t>
            </w:r>
          </w:p>
          <w:p w:rsidR="00D37E0D" w:rsidRPr="00A552D5" w:rsidRDefault="002E3324" w:rsidP="005B66A9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76A58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 w:rsidR="002726F1">
              <w:rPr>
                <w:rFonts w:ascii="Arial" w:hAnsi="Arial" w:cs="Arial"/>
                <w:i/>
                <w:sz w:val="16"/>
              </w:rPr>
              <w:t xml:space="preserve"> 00</w:t>
            </w:r>
          </w:p>
        </w:tc>
      </w:tr>
    </w:tbl>
    <w:p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:rsidR="00786CEE" w:rsidRPr="00DC6034" w:rsidRDefault="00DC6034" w:rsidP="005B66A9">
      <w:pPr>
        <w:rPr>
          <w:b/>
        </w:rPr>
      </w:pPr>
      <w:r w:rsidRPr="00DC6034">
        <w:rPr>
          <w:b/>
        </w:rPr>
        <w:t>Learning Outcomes</w:t>
      </w:r>
    </w:p>
    <w:p w:rsidR="00DC6034" w:rsidRDefault="00DC6034" w:rsidP="005B66A9"/>
    <w:p w:rsidR="003D32D6" w:rsidRDefault="00CF470D" w:rsidP="00CF470D">
      <w:pPr>
        <w:pStyle w:val="ListParagraph"/>
        <w:numPr>
          <w:ilvl w:val="0"/>
          <w:numId w:val="14"/>
        </w:numPr>
      </w:pPr>
      <w:r w:rsidRPr="00CF470D">
        <w:t>Apply database language and SQL Programming language</w:t>
      </w:r>
      <w:bookmarkStart w:id="0" w:name="_GoBack"/>
      <w:bookmarkEnd w:id="0"/>
    </w:p>
    <w:p w:rsidR="00DC6034" w:rsidRPr="0019652A" w:rsidRDefault="00DC6034" w:rsidP="00DC6034">
      <w:pPr>
        <w:pStyle w:val="Heading2"/>
      </w:pPr>
      <w:r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:rsidR="00DC6034" w:rsidRDefault="00DC6034" w:rsidP="005B66A9"/>
    <w:p w:rsidR="00AF0320" w:rsidRPr="00DE0A31" w:rsidRDefault="00D67E26" w:rsidP="007427A9">
      <w:pPr>
        <w:pStyle w:val="ListParagraph"/>
        <w:numPr>
          <w:ilvl w:val="0"/>
          <w:numId w:val="14"/>
        </w:numPr>
        <w:rPr>
          <w:rFonts w:eastAsia="Times New Roman"/>
          <w:color w:val="000000"/>
          <w:lang w:eastAsia="en-US"/>
        </w:rPr>
      </w:pPr>
      <w:r>
        <w:rPr>
          <w:rFonts w:eastAsia="Times New Roman"/>
          <w:color w:val="000000"/>
          <w:lang w:eastAsia="en-US"/>
        </w:rPr>
        <w:t>Session 06</w:t>
      </w:r>
      <w:r w:rsidR="00852D5C">
        <w:rPr>
          <w:rFonts w:eastAsia="Times New Roman"/>
          <w:color w:val="000000"/>
          <w:lang w:eastAsia="en-US"/>
        </w:rPr>
        <w:t xml:space="preserve"> </w:t>
      </w:r>
      <w:r w:rsidR="00852D5C" w:rsidRPr="00852D5C">
        <w:rPr>
          <w:rFonts w:eastAsia="Times New Roman"/>
          <w:b/>
          <w:color w:val="000000"/>
          <w:lang w:eastAsia="en-US"/>
        </w:rPr>
        <w:t>-</w:t>
      </w:r>
      <w:r w:rsidR="00852D5C">
        <w:rPr>
          <w:rFonts w:eastAsia="Times New Roman"/>
          <w:color w:val="000000"/>
          <w:lang w:eastAsia="en-US"/>
        </w:rPr>
        <w:t xml:space="preserve"> </w:t>
      </w:r>
      <w:r w:rsidR="00AF0320" w:rsidRPr="00DE0A31">
        <w:rPr>
          <w:rFonts w:eastAsia="Times New Roman"/>
          <w:color w:val="000000"/>
          <w:lang w:eastAsia="en-US"/>
        </w:rPr>
        <w:t>SQL – Data Manipulation (4)</w:t>
      </w:r>
    </w:p>
    <w:p w:rsidR="00DC6034" w:rsidRPr="0019652A" w:rsidRDefault="00DC6034" w:rsidP="00DC603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Sub Topics</w:t>
      </w:r>
    </w:p>
    <w:p w:rsidR="00DC6034" w:rsidRDefault="00DC6034" w:rsidP="005B66A9"/>
    <w:p w:rsidR="00EB684E" w:rsidRPr="00852D5C" w:rsidRDefault="00EB684E" w:rsidP="007427A9">
      <w:pPr>
        <w:pStyle w:val="ListParagraph"/>
        <w:numPr>
          <w:ilvl w:val="0"/>
          <w:numId w:val="14"/>
        </w:numPr>
      </w:pPr>
      <w:r w:rsidRPr="00852D5C">
        <w:t>Inner Join</w:t>
      </w:r>
    </w:p>
    <w:p w:rsidR="00EB684E" w:rsidRPr="00852D5C" w:rsidRDefault="00EB684E" w:rsidP="007427A9">
      <w:pPr>
        <w:pStyle w:val="ListParagraph"/>
        <w:numPr>
          <w:ilvl w:val="0"/>
          <w:numId w:val="14"/>
        </w:numPr>
      </w:pPr>
      <w:r w:rsidRPr="00852D5C">
        <w:t>Outer Join (LEFT JOIN, RIGHT JOIN, FULL JOIN)</w:t>
      </w:r>
    </w:p>
    <w:p w:rsidR="00EB684E" w:rsidRPr="00852D5C" w:rsidRDefault="00D67E26" w:rsidP="007427A9">
      <w:pPr>
        <w:pStyle w:val="ListParagraph"/>
        <w:numPr>
          <w:ilvl w:val="0"/>
          <w:numId w:val="14"/>
        </w:numPr>
      </w:pPr>
      <w:r>
        <w:t>UNION</w:t>
      </w:r>
    </w:p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9E2C82" w:rsidRDefault="009E2C82" w:rsidP="005B66A9"/>
    <w:p w:rsidR="009E2C82" w:rsidRDefault="009E2C82" w:rsidP="005B66A9"/>
    <w:p w:rsidR="009E2C82" w:rsidRDefault="009E2C82" w:rsidP="005B66A9"/>
    <w:p w:rsidR="00DC6034" w:rsidRDefault="00DC6034" w:rsidP="005B66A9"/>
    <w:p w:rsidR="00DC6034" w:rsidRDefault="00DC6034" w:rsidP="005B66A9"/>
    <w:p w:rsidR="00D67E26" w:rsidRDefault="00D67E26" w:rsidP="005B66A9"/>
    <w:p w:rsidR="008C37CF" w:rsidRDefault="008C37CF" w:rsidP="005B66A9"/>
    <w:p w:rsidR="00DC6034" w:rsidRDefault="00DC6034" w:rsidP="005B66A9"/>
    <w:p w:rsidR="00AA0396" w:rsidRDefault="00AA0396" w:rsidP="00AA0396">
      <w:pPr>
        <w:ind w:left="-90"/>
        <w:rPr>
          <w:b/>
        </w:rPr>
      </w:pPr>
      <w:r>
        <w:rPr>
          <w:b/>
        </w:rPr>
        <w:lastRenderedPageBreak/>
        <w:t>Tabel Relasional</w:t>
      </w:r>
    </w:p>
    <w:p w:rsidR="00AA0396" w:rsidRDefault="00AA0396" w:rsidP="00AA0396">
      <w:pPr>
        <w:ind w:left="-90"/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</w:rPr>
        <w:t>Relational Table</w:t>
      </w:r>
    </w:p>
    <w:p w:rsidR="00AA0396" w:rsidRDefault="00AA0396" w:rsidP="005B66A9"/>
    <w:p w:rsidR="00AA0396" w:rsidRDefault="00AA0396" w:rsidP="005B66A9"/>
    <w:p w:rsidR="00AA0396" w:rsidRDefault="00AA0396" w:rsidP="005B66A9"/>
    <w:p w:rsidR="00AA0396" w:rsidRDefault="00AA0396" w:rsidP="005B66A9"/>
    <w:p w:rsidR="00AA0396" w:rsidRDefault="000E7842" w:rsidP="005B66A9"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369570</wp:posOffset>
            </wp:positionH>
            <wp:positionV relativeFrom="paragraph">
              <wp:posOffset>43815</wp:posOffset>
            </wp:positionV>
            <wp:extent cx="4981575" cy="3990975"/>
            <wp:effectExtent l="19050" t="0" r="9525" b="0"/>
            <wp:wrapNone/>
            <wp:docPr id="1" name="Picture 1" descr="U:\SHARED\SUBCO\For Ast\!!!!Genap 2015-2016\1. Bank Soal Praktikum Genap 2015-2016\Practicum\ISYS6123\ReadMe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SHARED\SUBCO\For Ast\!!!!Genap 2015-2016\1. Bank Soal Praktikum Genap 2015-2016\Practicum\ISYS6123\ReadMe\ER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0396" w:rsidRDefault="00AA0396" w:rsidP="005B66A9"/>
    <w:p w:rsidR="00AA0396" w:rsidRDefault="00AA0396" w:rsidP="005B66A9"/>
    <w:p w:rsidR="00AA0396" w:rsidRDefault="00AA0396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9E2C82" w:rsidRDefault="009E2C82" w:rsidP="005B66A9"/>
    <w:p w:rsidR="009E2C82" w:rsidRDefault="009E2C82" w:rsidP="005B66A9"/>
    <w:p w:rsidR="009E2C82" w:rsidRDefault="009E2C82" w:rsidP="005B66A9"/>
    <w:p w:rsidR="00735483" w:rsidRPr="00786CEE" w:rsidRDefault="00735483" w:rsidP="005B66A9"/>
    <w:p w:rsidR="00D661BB" w:rsidRPr="004678F3" w:rsidRDefault="00D661BB" w:rsidP="00D661BB">
      <w:pPr>
        <w:pStyle w:val="ListParagraph"/>
        <w:ind w:left="-124"/>
        <w:jc w:val="both"/>
        <w:rPr>
          <w:b/>
          <w:bCs/>
        </w:rPr>
      </w:pPr>
      <w:r w:rsidRPr="004678F3">
        <w:rPr>
          <w:b/>
          <w:bCs/>
        </w:rPr>
        <w:lastRenderedPageBreak/>
        <w:t>Sintaks</w:t>
      </w:r>
    </w:p>
    <w:p w:rsidR="00786CEE" w:rsidRPr="00037DBC" w:rsidRDefault="00D661BB" w:rsidP="00037DBC">
      <w:pPr>
        <w:pStyle w:val="ListParagraph"/>
        <w:ind w:left="-124"/>
        <w:rPr>
          <w:rFonts w:ascii="Arial" w:hAnsi="Arial" w:cs="Arial"/>
          <w:i/>
          <w:sz w:val="16"/>
        </w:rPr>
      </w:pPr>
      <w:r w:rsidRPr="004678F3">
        <w:rPr>
          <w:rFonts w:ascii="Arial" w:hAnsi="Arial" w:cs="Arial"/>
          <w:i/>
          <w:sz w:val="16"/>
        </w:rPr>
        <w:t>Syntax</w:t>
      </w:r>
    </w:p>
    <w:p w:rsidR="00037DBC" w:rsidRDefault="00037DBC" w:rsidP="00037DBC"/>
    <w:p w:rsidR="00037DBC" w:rsidRPr="00A64AE5" w:rsidRDefault="00037DBC" w:rsidP="00037DBC">
      <w:pPr>
        <w:pStyle w:val="Heading6"/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i w:val="0"/>
          <w:color w:val="auto"/>
          <w:u w:val="single"/>
        </w:rPr>
      </w:pPr>
      <w:r w:rsidRPr="00A64AE5">
        <w:rPr>
          <w:b/>
          <w:i w:val="0"/>
          <w:color w:val="auto"/>
          <w:u w:val="single"/>
        </w:rPr>
        <w:t>J</w:t>
      </w:r>
      <w:r>
        <w:rPr>
          <w:b/>
          <w:i w:val="0"/>
          <w:color w:val="auto"/>
          <w:u w:val="single"/>
        </w:rPr>
        <w:t>oin</w:t>
      </w:r>
      <w:r w:rsidRPr="00A64AE5">
        <w:rPr>
          <w:b/>
          <w:i w:val="0"/>
          <w:color w:val="auto"/>
          <w:u w:val="single"/>
        </w:rPr>
        <w:t xml:space="preserve"> </w:t>
      </w:r>
    </w:p>
    <w:p w:rsidR="00037DBC" w:rsidRPr="00A64AE5" w:rsidRDefault="00037DBC" w:rsidP="00037DBC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</w:pPr>
      <w:r>
        <w:rPr>
          <w:b/>
        </w:rPr>
        <w:tab/>
      </w:r>
      <w:r>
        <w:rPr>
          <w:color w:val="000000"/>
          <w:lang w:val="id-ID"/>
        </w:rPr>
        <w:t xml:space="preserve">SELECT </w:t>
      </w:r>
      <w:r>
        <w:rPr>
          <w:color w:val="000000"/>
        </w:rPr>
        <w:t xml:space="preserve">{ * | </w:t>
      </w:r>
      <w:r>
        <w:rPr>
          <w:color w:val="000000"/>
          <w:lang w:val="id-ID"/>
        </w:rPr>
        <w:t>field_name [, …]</w:t>
      </w:r>
      <w:r>
        <w:rPr>
          <w:color w:val="000000"/>
        </w:rPr>
        <w:t xml:space="preserve"> }</w:t>
      </w:r>
    </w:p>
    <w:p w:rsidR="00037DBC" w:rsidRPr="00A64AE5" w:rsidRDefault="00037DBC" w:rsidP="00037DBC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</w:pPr>
      <w:r w:rsidRPr="00A64AE5">
        <w:tab/>
        <w:t>FROM first_table</w:t>
      </w:r>
      <w:r>
        <w:t xml:space="preserve"> </w:t>
      </w:r>
      <w:r w:rsidRPr="00A64AE5">
        <w:t xml:space="preserve">[INNER </w:t>
      </w:r>
      <w:r>
        <w:t>|</w:t>
      </w:r>
      <w:r w:rsidRPr="00A64AE5">
        <w:t xml:space="preserve"> LEFT </w:t>
      </w:r>
      <w:r>
        <w:t>|</w:t>
      </w:r>
      <w:r w:rsidRPr="00A64AE5">
        <w:t xml:space="preserve"> RIGHT </w:t>
      </w:r>
      <w:r>
        <w:t>|</w:t>
      </w:r>
      <w:r w:rsidRPr="00A64AE5">
        <w:t xml:space="preserve"> FULL]</w:t>
      </w:r>
      <w:r>
        <w:t xml:space="preserve"> </w:t>
      </w:r>
      <w:r w:rsidRPr="00A64AE5">
        <w:t>JOIN second_table</w:t>
      </w:r>
    </w:p>
    <w:p w:rsidR="00037DBC" w:rsidRPr="00A64AE5" w:rsidRDefault="00037DBC" w:rsidP="00037DBC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</w:pPr>
      <w:r w:rsidRPr="00A64AE5">
        <w:tab/>
        <w:t>ON first_table.keyfield = second_table.foreign_keyfield</w:t>
      </w:r>
    </w:p>
    <w:p w:rsidR="00037DBC" w:rsidRDefault="00037DBC" w:rsidP="00037DBC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</w:rPr>
      </w:pPr>
    </w:p>
    <w:p w:rsidR="00037DBC" w:rsidRPr="00A64AE5" w:rsidRDefault="00037DBC" w:rsidP="00037DBC">
      <w:pPr>
        <w:pStyle w:val="Heading6"/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i w:val="0"/>
          <w:color w:val="auto"/>
          <w:u w:val="single"/>
        </w:rPr>
      </w:pPr>
      <w:r w:rsidRPr="00A64AE5">
        <w:rPr>
          <w:b/>
          <w:i w:val="0"/>
          <w:color w:val="auto"/>
          <w:u w:val="single"/>
        </w:rPr>
        <w:t>U</w:t>
      </w:r>
      <w:r>
        <w:rPr>
          <w:b/>
          <w:i w:val="0"/>
          <w:color w:val="auto"/>
          <w:u w:val="single"/>
        </w:rPr>
        <w:t>nion</w:t>
      </w:r>
    </w:p>
    <w:p w:rsidR="00037DBC" w:rsidRPr="00A64AE5" w:rsidRDefault="00037DBC" w:rsidP="00037DBC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</w:pPr>
      <w:r>
        <w:rPr>
          <w:b/>
        </w:rPr>
        <w:tab/>
      </w:r>
      <w:r>
        <w:rPr>
          <w:bCs/>
        </w:rPr>
        <w:t>select_query</w:t>
      </w:r>
      <w:r w:rsidRPr="00A64AE5">
        <w:t>1</w:t>
      </w:r>
    </w:p>
    <w:p w:rsidR="00037DBC" w:rsidRPr="00A64AE5" w:rsidRDefault="00037DBC" w:rsidP="00037DBC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</w:pPr>
      <w:r w:rsidRPr="00A64AE5">
        <w:tab/>
      </w:r>
      <w:r>
        <w:t>{</w:t>
      </w:r>
      <w:r w:rsidRPr="00A64AE5">
        <w:t xml:space="preserve">UNION </w:t>
      </w:r>
      <w:r>
        <w:t>|</w:t>
      </w:r>
      <w:r w:rsidRPr="00A64AE5">
        <w:t xml:space="preserve"> </w:t>
      </w:r>
      <w:smartTag w:uri="urn:schemas-microsoft-com:office:smarttags" w:element="stockticker">
        <w:r w:rsidRPr="00A64AE5">
          <w:t>UNION</w:t>
        </w:r>
      </w:smartTag>
      <w:r w:rsidRPr="00A64AE5">
        <w:t xml:space="preserve"> ALL</w:t>
      </w:r>
      <w:r>
        <w:t xml:space="preserve"> | </w:t>
      </w:r>
      <w:r w:rsidRPr="00121C47">
        <w:t xml:space="preserve">INTERSECT </w:t>
      </w:r>
      <w:r>
        <w:t xml:space="preserve">| </w:t>
      </w:r>
      <w:proofErr w:type="gramStart"/>
      <w:r w:rsidRPr="00121C47">
        <w:t xml:space="preserve">EXCEPT </w:t>
      </w:r>
      <w:r>
        <w:t>}</w:t>
      </w:r>
      <w:proofErr w:type="gramEnd"/>
    </w:p>
    <w:p w:rsidR="00037DBC" w:rsidRPr="00A64AE5" w:rsidRDefault="00037DBC" w:rsidP="00037DBC">
      <w:pPr>
        <w:pStyle w:val="Heading7"/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 w:val="0"/>
        </w:rPr>
      </w:pPr>
      <w:r w:rsidRPr="00A64AE5">
        <w:rPr>
          <w:b w:val="0"/>
        </w:rPr>
        <w:tab/>
      </w:r>
      <w:r w:rsidRPr="00E0190B">
        <w:rPr>
          <w:b w:val="0"/>
          <w:i w:val="0"/>
        </w:rPr>
        <w:t>select_query2</w:t>
      </w:r>
    </w:p>
    <w:p w:rsidR="00E11A20" w:rsidRDefault="00E11A20" w:rsidP="00786CEE"/>
    <w:p w:rsidR="00E11A20" w:rsidRDefault="00E11A20" w:rsidP="00786CEE"/>
    <w:p w:rsidR="00852D5C" w:rsidRDefault="00852D5C" w:rsidP="00786CEE"/>
    <w:p w:rsidR="00852D5C" w:rsidRDefault="00852D5C" w:rsidP="00786CEE"/>
    <w:p w:rsidR="00852D5C" w:rsidRDefault="00852D5C" w:rsidP="00786CEE"/>
    <w:p w:rsidR="00852D5C" w:rsidRDefault="00852D5C" w:rsidP="00786CEE"/>
    <w:p w:rsidR="00852D5C" w:rsidRDefault="00852D5C" w:rsidP="00786CEE"/>
    <w:p w:rsidR="00852D5C" w:rsidRDefault="00852D5C" w:rsidP="00786CEE"/>
    <w:p w:rsidR="00852D5C" w:rsidRDefault="00852D5C" w:rsidP="00786CEE"/>
    <w:p w:rsidR="00852D5C" w:rsidRDefault="00852D5C" w:rsidP="00786CEE"/>
    <w:p w:rsidR="00852D5C" w:rsidRDefault="00852D5C" w:rsidP="00786CEE"/>
    <w:p w:rsidR="00852D5C" w:rsidRDefault="00852D5C" w:rsidP="00786CEE"/>
    <w:p w:rsidR="00852D5C" w:rsidRDefault="00852D5C" w:rsidP="00786CEE"/>
    <w:p w:rsidR="00852D5C" w:rsidRDefault="00852D5C" w:rsidP="00786CEE"/>
    <w:p w:rsidR="00852D5C" w:rsidRDefault="00852D5C" w:rsidP="00786CEE"/>
    <w:p w:rsidR="00852D5C" w:rsidRDefault="00852D5C" w:rsidP="00786CEE"/>
    <w:p w:rsidR="00852D5C" w:rsidRDefault="00852D5C" w:rsidP="00786CEE"/>
    <w:p w:rsidR="00852D5C" w:rsidRDefault="00852D5C" w:rsidP="00786CEE"/>
    <w:p w:rsidR="00852D5C" w:rsidRDefault="00852D5C" w:rsidP="00786CEE"/>
    <w:p w:rsidR="00852D5C" w:rsidRDefault="00852D5C" w:rsidP="00786CEE"/>
    <w:p w:rsidR="00852D5C" w:rsidRDefault="00852D5C" w:rsidP="00786CEE"/>
    <w:p w:rsidR="00852D5C" w:rsidRDefault="00852D5C" w:rsidP="00786CEE"/>
    <w:p w:rsidR="00852D5C" w:rsidRDefault="00852D5C" w:rsidP="00786CEE"/>
    <w:p w:rsidR="00852D5C" w:rsidRDefault="00852D5C" w:rsidP="00786CEE"/>
    <w:p w:rsidR="00852D5C" w:rsidRDefault="00852D5C" w:rsidP="00786CEE"/>
    <w:p w:rsidR="00852D5C" w:rsidRDefault="00852D5C" w:rsidP="00786CEE"/>
    <w:p w:rsidR="00852D5C" w:rsidRDefault="00852D5C" w:rsidP="00786CEE"/>
    <w:p w:rsidR="004464CE" w:rsidRDefault="004464CE" w:rsidP="00786CEE"/>
    <w:p w:rsidR="009E2C82" w:rsidRDefault="009E2C82" w:rsidP="00786CEE"/>
    <w:p w:rsidR="009E2C82" w:rsidRDefault="009E2C82" w:rsidP="00786CEE"/>
    <w:p w:rsidR="009E2C82" w:rsidRDefault="009E2C82" w:rsidP="00786CEE"/>
    <w:p w:rsidR="009E2C82" w:rsidRDefault="009E2C82" w:rsidP="00786CEE"/>
    <w:p w:rsidR="004464CE" w:rsidRDefault="004464CE" w:rsidP="00786CEE"/>
    <w:p w:rsidR="001D317B" w:rsidRDefault="001D317B" w:rsidP="006A0DD8">
      <w:pPr>
        <w:pStyle w:val="Heading2"/>
        <w:spacing w:before="0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</w:p>
    <w:p w:rsidR="006A0DD8" w:rsidRPr="006A0DD8" w:rsidRDefault="00643F75" w:rsidP="006A0DD8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:rsidR="004B47B5" w:rsidRDefault="004B47B5" w:rsidP="004B47B5">
      <w:pPr>
        <w:rPr>
          <w:rFonts w:ascii="Arial" w:hAnsi="Arial" w:cs="Arial"/>
          <w:i/>
          <w:sz w:val="16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:rsidR="006A0DD8" w:rsidRDefault="006A0DD8" w:rsidP="004B47B5">
      <w:pPr>
        <w:rPr>
          <w:rFonts w:ascii="Arial" w:hAnsi="Arial" w:cs="Arial"/>
          <w:i/>
          <w:sz w:val="16"/>
        </w:rPr>
      </w:pPr>
    </w:p>
    <w:p w:rsidR="006A0DD8" w:rsidRPr="006A0DD8" w:rsidRDefault="006A0DD8" w:rsidP="004B47B5">
      <w:pPr>
        <w:rPr>
          <w:rFonts w:ascii="Arial" w:hAnsi="Arial" w:cs="Arial"/>
          <w:i/>
          <w:sz w:val="16"/>
        </w:rPr>
      </w:pPr>
    </w:p>
    <w:p w:rsidR="00643F75" w:rsidRDefault="00123DDE" w:rsidP="00852D5C">
      <w:pPr>
        <w:pStyle w:val="ListParagraph"/>
        <w:numPr>
          <w:ilvl w:val="0"/>
          <w:numId w:val="13"/>
        </w:numPr>
        <w:jc w:val="both"/>
      </w:pPr>
      <w:r>
        <w:t xml:space="preserve">Display </w:t>
      </w:r>
      <w:r w:rsidRPr="00123DDE">
        <w:t xml:space="preserve">TreatmentTypeName, TreatmentName, </w:t>
      </w:r>
      <w:r>
        <w:t xml:space="preserve">and </w:t>
      </w:r>
      <w:r w:rsidRPr="00123DDE">
        <w:t>Price</w:t>
      </w:r>
      <w:r w:rsidR="001A7DE4">
        <w:t xml:space="preserve"> for every treat</w:t>
      </w:r>
      <w:r w:rsidR="003755E1">
        <w:t>ment which name contains ‘hair’ or start with ‘nail’ word</w:t>
      </w:r>
      <w:r w:rsidR="001A7DE4">
        <w:t xml:space="preserve"> and has price below 100000.</w:t>
      </w:r>
    </w:p>
    <w:p w:rsidR="00CE16B6" w:rsidRDefault="00CE16B6" w:rsidP="00852D5C">
      <w:pPr>
        <w:pStyle w:val="ListParagraph"/>
        <w:jc w:val="both"/>
      </w:pPr>
      <w:r>
        <w:t>(</w:t>
      </w:r>
      <w:r w:rsidRPr="00CE16B6">
        <w:rPr>
          <w:b/>
        </w:rPr>
        <w:t>join</w:t>
      </w:r>
      <w:r>
        <w:t xml:space="preserve">, </w:t>
      </w:r>
      <w:r w:rsidRPr="00CE16B6">
        <w:rPr>
          <w:b/>
        </w:rPr>
        <w:t>like</w:t>
      </w:r>
      <w:r>
        <w:t>)</w:t>
      </w:r>
    </w:p>
    <w:p w:rsidR="00CE7810" w:rsidRDefault="00CE7810" w:rsidP="00852D5C">
      <w:pPr>
        <w:pStyle w:val="ListParagraph"/>
        <w:jc w:val="both"/>
      </w:pPr>
    </w:p>
    <w:p w:rsidR="00CE7810" w:rsidRDefault="00CE7810" w:rsidP="00852D5C">
      <w:pPr>
        <w:pStyle w:val="ListParagraph"/>
        <w:jc w:val="both"/>
      </w:pPr>
      <w:r w:rsidRPr="00CE7810">
        <w:rPr>
          <w:noProof/>
          <w:lang w:eastAsia="en-US"/>
        </w:rPr>
        <w:drawing>
          <wp:inline distT="0" distB="0" distL="0" distR="0">
            <wp:extent cx="2924175" cy="775970"/>
            <wp:effectExtent l="0" t="0" r="0" b="0"/>
            <wp:docPr id="2" name="Picture 2" descr="C:\Users\AdityaMili\Desktop\BANK SOAL\Bank Case Making\07\new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Mili\Desktop\BANK SOAL\Bank Case Making\07\new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4A5" w:rsidRDefault="00DA54A5" w:rsidP="00852D5C">
      <w:pPr>
        <w:pStyle w:val="ListParagraph"/>
        <w:jc w:val="both"/>
      </w:pPr>
    </w:p>
    <w:p w:rsidR="00DA54A5" w:rsidRDefault="00B32396" w:rsidP="00852D5C">
      <w:pPr>
        <w:pStyle w:val="ListParagraph"/>
        <w:numPr>
          <w:ilvl w:val="0"/>
          <w:numId w:val="13"/>
        </w:numPr>
        <w:jc w:val="both"/>
      </w:pPr>
      <w:r>
        <w:t xml:space="preserve">Display </w:t>
      </w:r>
      <w:r w:rsidR="008A222D" w:rsidRPr="00B32396">
        <w:t>StaffName</w:t>
      </w:r>
      <w:r w:rsidR="008A222D">
        <w:t xml:space="preserve"> and StaffEmail (obtained </w:t>
      </w:r>
      <w:r w:rsidR="00D615DA">
        <w:t xml:space="preserve">from </w:t>
      </w:r>
      <w:r w:rsidR="008A222D">
        <w:t>the first character of staff’s name in lowercase format and followed with last word of staff’s name</w:t>
      </w:r>
      <w:r w:rsidR="00AC6B6E">
        <w:t xml:space="preserve"> and ‘@oosalon.com’ word</w:t>
      </w:r>
      <w:r w:rsidR="008A222D">
        <w:t>)</w:t>
      </w:r>
      <w:r w:rsidR="00706318">
        <w:t xml:space="preserve"> for every staff who handle transaction on Thursday.</w:t>
      </w:r>
      <w:r w:rsidR="00B63034">
        <w:t>The duplicated data must be displayed only once.</w:t>
      </w:r>
    </w:p>
    <w:p w:rsidR="00F06048" w:rsidRDefault="00F06048" w:rsidP="00852D5C">
      <w:pPr>
        <w:pStyle w:val="ListParagraph"/>
        <w:jc w:val="both"/>
      </w:pPr>
      <w:r>
        <w:t>(</w:t>
      </w:r>
      <w:r w:rsidR="00A27D65" w:rsidRPr="00D25DC0">
        <w:rPr>
          <w:b/>
        </w:rPr>
        <w:t>distinct</w:t>
      </w:r>
      <w:r w:rsidR="00D25DC0">
        <w:t xml:space="preserve">, </w:t>
      </w:r>
      <w:r w:rsidR="008A222D" w:rsidRPr="00D25DC0">
        <w:rPr>
          <w:b/>
        </w:rPr>
        <w:t>lower</w:t>
      </w:r>
      <w:r w:rsidR="008A222D">
        <w:t xml:space="preserve">, </w:t>
      </w:r>
      <w:r w:rsidR="008A222D" w:rsidRPr="00D25DC0">
        <w:rPr>
          <w:b/>
        </w:rPr>
        <w:t>left</w:t>
      </w:r>
      <w:r w:rsidR="008A222D">
        <w:t xml:space="preserve">, </w:t>
      </w:r>
      <w:r w:rsidR="008A222D" w:rsidRPr="00D25DC0">
        <w:rPr>
          <w:b/>
        </w:rPr>
        <w:t>reverse</w:t>
      </w:r>
      <w:r w:rsidR="00863394">
        <w:t xml:space="preserve">, </w:t>
      </w:r>
      <w:r w:rsidR="00863394" w:rsidRPr="00D25DC0">
        <w:rPr>
          <w:b/>
        </w:rPr>
        <w:t>left</w:t>
      </w:r>
      <w:r w:rsidR="00863394">
        <w:t xml:space="preserve">, </w:t>
      </w:r>
      <w:r w:rsidR="00863394" w:rsidRPr="00D25DC0">
        <w:rPr>
          <w:b/>
        </w:rPr>
        <w:t>charindex</w:t>
      </w:r>
      <w:r w:rsidR="00863394">
        <w:t xml:space="preserve">, </w:t>
      </w:r>
      <w:r w:rsidR="00261E6D" w:rsidRPr="00261E6D">
        <w:rPr>
          <w:b/>
        </w:rPr>
        <w:t>join</w:t>
      </w:r>
      <w:r w:rsidR="00261E6D">
        <w:t xml:space="preserve">, </w:t>
      </w:r>
      <w:r w:rsidR="00863394" w:rsidRPr="00D25DC0">
        <w:rPr>
          <w:b/>
        </w:rPr>
        <w:t>datename</w:t>
      </w:r>
      <w:r w:rsidR="00863394">
        <w:t xml:space="preserve">, </w:t>
      </w:r>
      <w:r w:rsidR="00863394" w:rsidRPr="00D25DC0">
        <w:rPr>
          <w:b/>
        </w:rPr>
        <w:t>weekday</w:t>
      </w:r>
      <w:r w:rsidR="00863394">
        <w:t xml:space="preserve">, </w:t>
      </w:r>
      <w:r w:rsidR="00863394" w:rsidRPr="00D25DC0">
        <w:rPr>
          <w:b/>
        </w:rPr>
        <w:t>like</w:t>
      </w:r>
      <w:r>
        <w:t>)</w:t>
      </w:r>
    </w:p>
    <w:p w:rsidR="00CE7810" w:rsidRDefault="00CE7810" w:rsidP="00852D5C">
      <w:pPr>
        <w:pStyle w:val="ListParagraph"/>
        <w:jc w:val="both"/>
      </w:pPr>
    </w:p>
    <w:p w:rsidR="00CE7810" w:rsidRDefault="00CE7810" w:rsidP="00852D5C">
      <w:pPr>
        <w:pStyle w:val="ListParagraph"/>
        <w:jc w:val="both"/>
      </w:pPr>
      <w:r w:rsidRPr="00CE7810">
        <w:rPr>
          <w:noProof/>
          <w:lang w:eastAsia="en-US"/>
        </w:rPr>
        <w:drawing>
          <wp:inline distT="0" distB="0" distL="0" distR="0">
            <wp:extent cx="2456180" cy="755015"/>
            <wp:effectExtent l="0" t="0" r="0" b="0"/>
            <wp:docPr id="3" name="Picture 3" descr="C:\Users\AdityaMili\Desktop\BANK SOAL\Bank Case Making\07\new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tyaMili\Desktop\BANK SOAL\Bank Case Making\07\new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994" w:rsidRDefault="00E90994" w:rsidP="00852D5C">
      <w:pPr>
        <w:pStyle w:val="ListParagraph"/>
        <w:jc w:val="both"/>
      </w:pPr>
    </w:p>
    <w:p w:rsidR="00E90994" w:rsidRDefault="00C03576" w:rsidP="00852D5C">
      <w:pPr>
        <w:pStyle w:val="ListParagraph"/>
        <w:numPr>
          <w:ilvl w:val="0"/>
          <w:numId w:val="13"/>
        </w:numPr>
        <w:jc w:val="both"/>
      </w:pPr>
      <w:r>
        <w:t xml:space="preserve">Display </w:t>
      </w:r>
      <w:r w:rsidR="00851F81" w:rsidRPr="00851F81">
        <w:t>New Transaction ID</w:t>
      </w:r>
      <w:r w:rsidR="00851F81">
        <w:t xml:space="preserve"> (obtained by replacing ‘TR’ </w:t>
      </w:r>
      <w:r w:rsidR="00144C66">
        <w:t>in</w:t>
      </w:r>
      <w:r w:rsidR="00851F81">
        <w:t xml:space="preserve"> TransactionID with ‘Trans’), </w:t>
      </w:r>
      <w:r w:rsidR="00851F81" w:rsidRPr="00851F81">
        <w:t>Old Transaction ID</w:t>
      </w:r>
      <w:r w:rsidR="00851F81">
        <w:t xml:space="preserve"> (</w:t>
      </w:r>
      <w:r w:rsidR="003755E1">
        <w:t>obtain</w:t>
      </w:r>
      <w:r w:rsidR="00EC5499">
        <w:t>ed from TransactionId</w:t>
      </w:r>
      <w:r w:rsidR="00851F81">
        <w:t>)</w:t>
      </w:r>
      <w:r w:rsidR="00EC5499">
        <w:t>,</w:t>
      </w:r>
      <w:r w:rsidR="00EC5499" w:rsidRPr="00EC5499">
        <w:t xml:space="preserve"> TransactionDate, StaffName, </w:t>
      </w:r>
      <w:r w:rsidR="00EC5499">
        <w:t xml:space="preserve"> and </w:t>
      </w:r>
      <w:r w:rsidR="00EC5499" w:rsidRPr="00EC5499">
        <w:t>CustomerName</w:t>
      </w:r>
      <w:r w:rsidR="00261E6D">
        <w:t xml:space="preserve"> </w:t>
      </w:r>
      <w:r w:rsidR="00440F1C">
        <w:t xml:space="preserve">for every transaction which </w:t>
      </w:r>
      <w:r w:rsidR="00EA62E5">
        <w:t>happened 2 days before 24</w:t>
      </w:r>
      <w:r w:rsidR="00EA62E5" w:rsidRPr="00EA62E5">
        <w:rPr>
          <w:vertAlign w:val="superscript"/>
        </w:rPr>
        <w:t>th</w:t>
      </w:r>
      <w:r w:rsidR="00EA62E5">
        <w:t xml:space="preserve"> December 2012.</w:t>
      </w:r>
    </w:p>
    <w:p w:rsidR="00BF58A3" w:rsidRDefault="00BF58A3" w:rsidP="00852D5C">
      <w:pPr>
        <w:pStyle w:val="ListParagraph"/>
        <w:jc w:val="both"/>
      </w:pPr>
      <w:r>
        <w:t>(</w:t>
      </w:r>
      <w:r w:rsidRPr="00BF58A3">
        <w:rPr>
          <w:b/>
        </w:rPr>
        <w:t>replace</w:t>
      </w:r>
      <w:r>
        <w:t xml:space="preserve">, </w:t>
      </w:r>
      <w:r w:rsidRPr="00BF58A3">
        <w:rPr>
          <w:b/>
        </w:rPr>
        <w:t>join</w:t>
      </w:r>
      <w:r>
        <w:t xml:space="preserve">, </w:t>
      </w:r>
      <w:r w:rsidRPr="00BF58A3">
        <w:rPr>
          <w:b/>
        </w:rPr>
        <w:t>datediff</w:t>
      </w:r>
      <w:r>
        <w:t xml:space="preserve">, </w:t>
      </w:r>
      <w:r w:rsidRPr="00BF58A3">
        <w:rPr>
          <w:b/>
        </w:rPr>
        <w:t>day</w:t>
      </w:r>
      <w:r>
        <w:t>)</w:t>
      </w:r>
    </w:p>
    <w:p w:rsidR="00CE7810" w:rsidRDefault="00CE7810" w:rsidP="00852D5C">
      <w:pPr>
        <w:pStyle w:val="ListParagraph"/>
        <w:jc w:val="both"/>
      </w:pPr>
    </w:p>
    <w:p w:rsidR="00CE7810" w:rsidRDefault="00CE7810" w:rsidP="00852D5C">
      <w:pPr>
        <w:pStyle w:val="ListParagraph"/>
        <w:jc w:val="both"/>
      </w:pPr>
      <w:r w:rsidRPr="00CE7810">
        <w:rPr>
          <w:noProof/>
          <w:lang w:eastAsia="en-US"/>
        </w:rPr>
        <w:drawing>
          <wp:inline distT="0" distB="0" distL="0" distR="0">
            <wp:extent cx="5241925" cy="808355"/>
            <wp:effectExtent l="0" t="0" r="0" b="0"/>
            <wp:docPr id="5" name="Picture 5" descr="C:\Users\AdityaMili\Desktop\BANK SOAL\Bank Case Making\07\new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ityaMili\Desktop\BANK SOAL\Bank Case Making\07\new\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0D6" w:rsidRDefault="000D60D6" w:rsidP="00852D5C">
      <w:pPr>
        <w:pStyle w:val="ListParagraph"/>
        <w:jc w:val="both"/>
      </w:pPr>
    </w:p>
    <w:p w:rsidR="000D60D6" w:rsidRDefault="00311789" w:rsidP="00852D5C">
      <w:pPr>
        <w:pStyle w:val="ListParagraph"/>
        <w:numPr>
          <w:ilvl w:val="0"/>
          <w:numId w:val="13"/>
        </w:numPr>
        <w:jc w:val="both"/>
      </w:pPr>
      <w:r>
        <w:t xml:space="preserve">Display </w:t>
      </w:r>
      <w:r w:rsidR="00DC32D1" w:rsidRPr="00DC32D1">
        <w:t>New Transaction Date</w:t>
      </w:r>
      <w:r w:rsidR="00DC32D1">
        <w:t xml:space="preserve"> (obtained by adding 5 days to TransactionDate)</w:t>
      </w:r>
      <w:r w:rsidR="00F7742B">
        <w:t xml:space="preserve">, </w:t>
      </w:r>
      <w:r w:rsidR="00F7742B" w:rsidRPr="00F7742B">
        <w:t>Old Transaction Date</w:t>
      </w:r>
      <w:r w:rsidR="00F7742B">
        <w:t xml:space="preserve"> (obtained from </w:t>
      </w:r>
      <w:r w:rsidR="00F7742B" w:rsidRPr="00F7742B">
        <w:t>TransactionDate</w:t>
      </w:r>
      <w:r w:rsidR="00F7742B">
        <w:t xml:space="preserve">), and </w:t>
      </w:r>
      <w:r w:rsidR="00F7742B" w:rsidRPr="00F7742B">
        <w:t>CustomerName</w:t>
      </w:r>
      <w:r w:rsidR="00F7742B">
        <w:t xml:space="preserve"> for every transaction which </w:t>
      </w:r>
      <w:r w:rsidR="003755E1">
        <w:t>didn’t happen</w:t>
      </w:r>
      <w:r w:rsidR="00F7742B">
        <w:t xml:space="preserve"> on day 20</w:t>
      </w:r>
      <w:r w:rsidR="00F7742B" w:rsidRPr="00F7742B">
        <w:rPr>
          <w:vertAlign w:val="superscript"/>
        </w:rPr>
        <w:t>th</w:t>
      </w:r>
      <w:r w:rsidR="00F7742B">
        <w:t>.</w:t>
      </w:r>
    </w:p>
    <w:p w:rsidR="00BE52B7" w:rsidRDefault="00BE52B7" w:rsidP="00852D5C">
      <w:pPr>
        <w:pStyle w:val="ListParagraph"/>
        <w:jc w:val="both"/>
      </w:pPr>
      <w:r>
        <w:t>(</w:t>
      </w:r>
      <w:r w:rsidRPr="00FF32E1">
        <w:rPr>
          <w:b/>
        </w:rPr>
        <w:t>dateadd</w:t>
      </w:r>
      <w:r>
        <w:t xml:space="preserve">, </w:t>
      </w:r>
      <w:r w:rsidRPr="00FF32E1">
        <w:rPr>
          <w:b/>
        </w:rPr>
        <w:t>day</w:t>
      </w:r>
      <w:r>
        <w:t xml:space="preserve">, </w:t>
      </w:r>
      <w:r w:rsidRPr="00FF32E1">
        <w:rPr>
          <w:b/>
        </w:rPr>
        <w:t>join</w:t>
      </w:r>
      <w:r>
        <w:t xml:space="preserve">, </w:t>
      </w:r>
      <w:r w:rsidR="00247265" w:rsidRPr="00FF32E1">
        <w:rPr>
          <w:b/>
        </w:rPr>
        <w:t>datepart</w:t>
      </w:r>
      <w:r>
        <w:t>)</w:t>
      </w:r>
    </w:p>
    <w:p w:rsidR="006C40EB" w:rsidRDefault="006C40EB" w:rsidP="00852D5C">
      <w:pPr>
        <w:pStyle w:val="ListParagraph"/>
        <w:jc w:val="both"/>
      </w:pPr>
    </w:p>
    <w:p w:rsidR="00CE7810" w:rsidRDefault="00CE7810" w:rsidP="00852D5C">
      <w:pPr>
        <w:pStyle w:val="ListParagraph"/>
        <w:jc w:val="both"/>
      </w:pPr>
      <w:r w:rsidRPr="00CE7810">
        <w:rPr>
          <w:noProof/>
          <w:lang w:eastAsia="en-US"/>
        </w:rPr>
        <w:drawing>
          <wp:inline distT="0" distB="0" distL="0" distR="0">
            <wp:extent cx="3498215" cy="1084580"/>
            <wp:effectExtent l="0" t="0" r="0" b="0"/>
            <wp:docPr id="6" name="Picture 6" descr="C:\Users\AdityaMili\Desktop\BANK SOAL\Bank Case Making\07\new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ityaMili\Desktop\BANK SOAL\Bank Case Making\07\new\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810" w:rsidRDefault="00CE7810" w:rsidP="00852D5C">
      <w:pPr>
        <w:pStyle w:val="ListParagraph"/>
        <w:jc w:val="both"/>
      </w:pPr>
    </w:p>
    <w:p w:rsidR="006C40EB" w:rsidRDefault="005D4B42" w:rsidP="00852D5C">
      <w:pPr>
        <w:pStyle w:val="ListParagraph"/>
        <w:numPr>
          <w:ilvl w:val="0"/>
          <w:numId w:val="13"/>
        </w:numPr>
        <w:jc w:val="both"/>
      </w:pPr>
      <w:r>
        <w:lastRenderedPageBreak/>
        <w:t xml:space="preserve">Display </w:t>
      </w:r>
      <w:r w:rsidRPr="005D4B42">
        <w:t>Day</w:t>
      </w:r>
      <w:r>
        <w:t xml:space="preserve"> (obtained from the day transaction happened)</w:t>
      </w:r>
      <w:r w:rsidR="006930A6">
        <w:t xml:space="preserve">, </w:t>
      </w:r>
      <w:r w:rsidR="006930A6" w:rsidRPr="006930A6">
        <w:t xml:space="preserve">CustomerName, </w:t>
      </w:r>
      <w:r w:rsidR="006930A6">
        <w:t xml:space="preserve">and </w:t>
      </w:r>
      <w:r w:rsidR="006930A6" w:rsidRPr="006930A6">
        <w:t>TreatmentName</w:t>
      </w:r>
      <w:r w:rsidR="00CA0CA6">
        <w:t xml:space="preserve"> for every</w:t>
      </w:r>
      <w:r w:rsidR="00371647">
        <w:t xml:space="preserve"> Customer who was handled by</w:t>
      </w:r>
      <w:r w:rsidR="00CA0CA6">
        <w:t xml:space="preserve"> </w:t>
      </w:r>
      <w:r w:rsidR="00D865FC">
        <w:t xml:space="preserve">female staff </w:t>
      </w:r>
      <w:r w:rsidR="00371647">
        <w:t>that has</w:t>
      </w:r>
      <w:r w:rsidR="000E0CFA">
        <w:t xml:space="preserve"> position name begin with ‘TOP</w:t>
      </w:r>
      <w:r w:rsidR="00D865FC">
        <w:t xml:space="preserve">’ word. Then order the data based on </w:t>
      </w:r>
      <w:r w:rsidR="00D865FC" w:rsidRPr="00D865FC">
        <w:t>CustomerName</w:t>
      </w:r>
      <w:r w:rsidR="00D865FC">
        <w:t xml:space="preserve"> in ascending format.</w:t>
      </w:r>
    </w:p>
    <w:p w:rsidR="00BB28BD" w:rsidRDefault="00BB28BD" w:rsidP="00852D5C">
      <w:pPr>
        <w:pStyle w:val="ListParagraph"/>
        <w:jc w:val="both"/>
      </w:pPr>
      <w:r>
        <w:t>(</w:t>
      </w:r>
      <w:r w:rsidRPr="00BB28BD">
        <w:rPr>
          <w:b/>
        </w:rPr>
        <w:t>datename</w:t>
      </w:r>
      <w:r>
        <w:t xml:space="preserve">, </w:t>
      </w:r>
      <w:r w:rsidRPr="00BB28BD">
        <w:rPr>
          <w:b/>
        </w:rPr>
        <w:t>weekday</w:t>
      </w:r>
      <w:r>
        <w:t xml:space="preserve">, </w:t>
      </w:r>
      <w:r w:rsidRPr="00BB28BD">
        <w:rPr>
          <w:b/>
        </w:rPr>
        <w:t>join</w:t>
      </w:r>
      <w:r>
        <w:t xml:space="preserve">, </w:t>
      </w:r>
      <w:r w:rsidRPr="00BB28BD">
        <w:rPr>
          <w:b/>
        </w:rPr>
        <w:t>in</w:t>
      </w:r>
      <w:r>
        <w:t xml:space="preserve">, </w:t>
      </w:r>
      <w:r w:rsidRPr="00BB28BD">
        <w:rPr>
          <w:b/>
        </w:rPr>
        <w:t>like</w:t>
      </w:r>
      <w:r>
        <w:t xml:space="preserve">, </w:t>
      </w:r>
      <w:r w:rsidRPr="00BB28BD">
        <w:rPr>
          <w:b/>
        </w:rPr>
        <w:t>order by</w:t>
      </w:r>
      <w:r>
        <w:t>)</w:t>
      </w:r>
    </w:p>
    <w:p w:rsidR="00F2618D" w:rsidRDefault="00F2618D" w:rsidP="00852D5C">
      <w:pPr>
        <w:pStyle w:val="ListParagraph"/>
        <w:jc w:val="both"/>
      </w:pPr>
    </w:p>
    <w:p w:rsidR="00F2618D" w:rsidRDefault="00F2618D" w:rsidP="00852D5C">
      <w:pPr>
        <w:pStyle w:val="ListParagraph"/>
        <w:jc w:val="both"/>
      </w:pPr>
      <w:r w:rsidRPr="00F2618D">
        <w:rPr>
          <w:noProof/>
          <w:lang w:eastAsia="en-US"/>
        </w:rPr>
        <w:drawing>
          <wp:inline distT="0" distB="0" distL="0" distR="0">
            <wp:extent cx="3061970" cy="1510030"/>
            <wp:effectExtent l="0" t="0" r="0" b="0"/>
            <wp:docPr id="7" name="Picture 7" descr="C:\Users\AdityaMili\Desktop\BANK SOAL\Bank Case Making\07\new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ityaMili\Desktop\BANK SOAL\Bank Case Making\07\new\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0D8" w:rsidRDefault="008350D8" w:rsidP="00852D5C">
      <w:pPr>
        <w:pStyle w:val="ListParagraph"/>
        <w:jc w:val="both"/>
      </w:pPr>
    </w:p>
    <w:p w:rsidR="008350D8" w:rsidRDefault="00F47A4E" w:rsidP="00852D5C">
      <w:pPr>
        <w:pStyle w:val="ListParagraph"/>
        <w:numPr>
          <w:ilvl w:val="0"/>
          <w:numId w:val="13"/>
        </w:numPr>
        <w:jc w:val="both"/>
      </w:pPr>
      <w:r>
        <w:t xml:space="preserve">Display the first data </w:t>
      </w:r>
      <w:r w:rsidR="00723902">
        <w:t xml:space="preserve">of </w:t>
      </w:r>
      <w:r w:rsidR="00144C66">
        <w:t xml:space="preserve">CustomerId, </w:t>
      </w:r>
      <w:r w:rsidR="00723902">
        <w:t>CustomerName, TransactionId,</w:t>
      </w:r>
      <w:r w:rsidR="006242B3">
        <w:t xml:space="preserve"> </w:t>
      </w:r>
      <w:r w:rsidR="006242B3" w:rsidRPr="006242B3">
        <w:t>Total Treatment</w:t>
      </w:r>
      <w:r w:rsidR="006242B3">
        <w:t xml:space="preserve"> (obtained from the </w:t>
      </w:r>
      <w:r w:rsidR="00144C66">
        <w:t xml:space="preserve">total </w:t>
      </w:r>
      <w:r w:rsidR="006242B3">
        <w:t>number of treatment)</w:t>
      </w:r>
      <w:r w:rsidR="00626ED4">
        <w:t xml:space="preserve">. Then sort the data based on Total Treatment in </w:t>
      </w:r>
      <w:r w:rsidR="00CF53A9">
        <w:t>de</w:t>
      </w:r>
      <w:r w:rsidR="00626ED4">
        <w:t>scending format.</w:t>
      </w:r>
    </w:p>
    <w:p w:rsidR="00C24550" w:rsidRDefault="00C24550" w:rsidP="00852D5C">
      <w:pPr>
        <w:pStyle w:val="ListParagraph"/>
        <w:jc w:val="both"/>
      </w:pPr>
      <w:r>
        <w:t>(</w:t>
      </w:r>
      <w:r w:rsidR="009321DB" w:rsidRPr="009321DB">
        <w:rPr>
          <w:b/>
        </w:rPr>
        <w:t>top</w:t>
      </w:r>
      <w:r w:rsidR="009321DB">
        <w:t xml:space="preserve">, </w:t>
      </w:r>
      <w:r w:rsidR="009321DB" w:rsidRPr="009321DB">
        <w:rPr>
          <w:b/>
        </w:rPr>
        <w:t>count</w:t>
      </w:r>
      <w:r w:rsidR="009321DB">
        <w:t xml:space="preserve">, </w:t>
      </w:r>
      <w:r w:rsidR="009321DB" w:rsidRPr="009321DB">
        <w:rPr>
          <w:b/>
        </w:rPr>
        <w:t>join</w:t>
      </w:r>
      <w:r w:rsidR="009321DB">
        <w:t xml:space="preserve">, </w:t>
      </w:r>
      <w:r w:rsidR="009321DB" w:rsidRPr="009321DB">
        <w:rPr>
          <w:b/>
        </w:rPr>
        <w:t>group by</w:t>
      </w:r>
      <w:r w:rsidR="009321DB">
        <w:t xml:space="preserve">, </w:t>
      </w:r>
      <w:r w:rsidR="009321DB" w:rsidRPr="009321DB">
        <w:rPr>
          <w:b/>
        </w:rPr>
        <w:t>order by</w:t>
      </w:r>
      <w:r>
        <w:t>)</w:t>
      </w:r>
    </w:p>
    <w:p w:rsidR="00B96D49" w:rsidRDefault="00B96D49" w:rsidP="00852D5C">
      <w:pPr>
        <w:pStyle w:val="ListParagraph"/>
        <w:jc w:val="both"/>
      </w:pPr>
    </w:p>
    <w:p w:rsidR="00B96D49" w:rsidRDefault="00B96D49" w:rsidP="00852D5C">
      <w:pPr>
        <w:pStyle w:val="ListParagraph"/>
        <w:jc w:val="both"/>
      </w:pPr>
      <w:r w:rsidRPr="00B96D49">
        <w:rPr>
          <w:noProof/>
          <w:lang w:eastAsia="en-US"/>
        </w:rPr>
        <w:drawing>
          <wp:inline distT="0" distB="0" distL="0" distR="0">
            <wp:extent cx="3678555" cy="446405"/>
            <wp:effectExtent l="0" t="0" r="0" b="0"/>
            <wp:docPr id="8" name="Picture 8" descr="C:\Users\AdityaMili\Desktop\BANK SOAL\Bank Case Making\07\new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ityaMili\Desktop\BANK SOAL\Bank Case Making\07\new\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6FA" w:rsidRDefault="00F966FA" w:rsidP="00852D5C">
      <w:pPr>
        <w:pStyle w:val="ListParagraph"/>
        <w:jc w:val="both"/>
      </w:pPr>
    </w:p>
    <w:p w:rsidR="00887810" w:rsidRDefault="008E6DC6" w:rsidP="00852D5C">
      <w:pPr>
        <w:pStyle w:val="ListParagraph"/>
        <w:numPr>
          <w:ilvl w:val="0"/>
          <w:numId w:val="13"/>
        </w:numPr>
        <w:jc w:val="both"/>
      </w:pPr>
      <w:r>
        <w:t xml:space="preserve">Display </w:t>
      </w:r>
      <w:r w:rsidRPr="008E6DC6">
        <w:t>CustomerId</w:t>
      </w:r>
      <w:r>
        <w:t xml:space="preserve">, </w:t>
      </w:r>
      <w:r w:rsidRPr="008E6DC6">
        <w:t>TransactionId,</w:t>
      </w:r>
      <w:r>
        <w:t xml:space="preserve"> </w:t>
      </w:r>
      <w:r w:rsidRPr="008E6DC6">
        <w:t>CustomerName</w:t>
      </w:r>
      <w:r>
        <w:t xml:space="preserve">, and </w:t>
      </w:r>
      <w:r w:rsidRPr="008E6DC6">
        <w:t>Total Price</w:t>
      </w:r>
      <w:r w:rsidR="004464CE">
        <w:t xml:space="preserve"> (obtained from total amo</w:t>
      </w:r>
      <w:r>
        <w:t xml:space="preserve">unt of price)  for every </w:t>
      </w:r>
      <w:r w:rsidR="002945A7">
        <w:t xml:space="preserve">transaction with </w:t>
      </w:r>
      <w:r>
        <w:t xml:space="preserve">total price is </w:t>
      </w:r>
      <w:r w:rsidR="00144C66">
        <w:t>higher</w:t>
      </w:r>
      <w:r>
        <w:t xml:space="preserve"> than </w:t>
      </w:r>
      <w:r w:rsidR="00144C66">
        <w:t xml:space="preserve">the </w:t>
      </w:r>
      <w:r>
        <w:t>average</w:t>
      </w:r>
      <w:r w:rsidR="00144C66">
        <w:t xml:space="preserve"> value</w:t>
      </w:r>
      <w:r>
        <w:t xml:space="preserve"> of </w:t>
      </w:r>
      <w:r w:rsidR="00FA02EA">
        <w:t xml:space="preserve">treatment </w:t>
      </w:r>
      <w:r>
        <w:t>price</w:t>
      </w:r>
      <w:r w:rsidR="00144C66">
        <w:t xml:space="preserve"> from every transaction</w:t>
      </w:r>
      <w:r w:rsidR="00A76139">
        <w:t>.</w:t>
      </w:r>
      <w:r w:rsidR="004E0640">
        <w:t xml:space="preserve"> Then sort the data based on Total Price in descending format.</w:t>
      </w:r>
    </w:p>
    <w:p w:rsidR="00F966FA" w:rsidRDefault="00887810" w:rsidP="00852D5C">
      <w:pPr>
        <w:pStyle w:val="ListParagraph"/>
        <w:jc w:val="both"/>
      </w:pPr>
      <w:r>
        <w:t>(</w:t>
      </w:r>
      <w:r w:rsidRPr="00DF716B">
        <w:rPr>
          <w:b/>
        </w:rPr>
        <w:t>sum</w:t>
      </w:r>
      <w:r>
        <w:t xml:space="preserve">, </w:t>
      </w:r>
      <w:r w:rsidRPr="00DF716B">
        <w:rPr>
          <w:b/>
        </w:rPr>
        <w:t>join</w:t>
      </w:r>
      <w:r>
        <w:t xml:space="preserve">, </w:t>
      </w:r>
      <w:r w:rsidR="00144C66" w:rsidRPr="00144C66">
        <w:rPr>
          <w:b/>
        </w:rPr>
        <w:t>alias subquery</w:t>
      </w:r>
      <w:r w:rsidR="00144C66">
        <w:t>,</w:t>
      </w:r>
      <w:r w:rsidRPr="00DF716B">
        <w:rPr>
          <w:b/>
        </w:rPr>
        <w:t>avg</w:t>
      </w:r>
      <w:r>
        <w:t xml:space="preserve">, </w:t>
      </w:r>
      <w:r w:rsidRPr="00DF716B">
        <w:rPr>
          <w:b/>
        </w:rPr>
        <w:t>group by</w:t>
      </w:r>
      <w:r>
        <w:t xml:space="preserve">, </w:t>
      </w:r>
      <w:r w:rsidRPr="00DF716B">
        <w:rPr>
          <w:b/>
        </w:rPr>
        <w:t>having</w:t>
      </w:r>
      <w:r>
        <w:t xml:space="preserve">, </w:t>
      </w:r>
      <w:r w:rsidRPr="00DF716B">
        <w:rPr>
          <w:b/>
        </w:rPr>
        <w:t>order by</w:t>
      </w:r>
      <w:r>
        <w:t>)</w:t>
      </w:r>
      <w:r w:rsidR="008E6DC6">
        <w:t xml:space="preserve"> </w:t>
      </w:r>
    </w:p>
    <w:p w:rsidR="00DA65F7" w:rsidRDefault="00DA65F7" w:rsidP="00852D5C">
      <w:pPr>
        <w:pStyle w:val="ListParagraph"/>
        <w:jc w:val="both"/>
      </w:pPr>
    </w:p>
    <w:p w:rsidR="00DA65F7" w:rsidRDefault="00DA65F7" w:rsidP="00852D5C">
      <w:pPr>
        <w:pStyle w:val="ListParagraph"/>
        <w:jc w:val="both"/>
      </w:pPr>
      <w:r w:rsidRPr="00DA65F7">
        <w:rPr>
          <w:noProof/>
          <w:lang w:eastAsia="en-US"/>
        </w:rPr>
        <w:drawing>
          <wp:inline distT="0" distB="0" distL="0" distR="0">
            <wp:extent cx="3519170" cy="956945"/>
            <wp:effectExtent l="0" t="0" r="0" b="0"/>
            <wp:docPr id="9" name="Picture 9" descr="C:\Users\AdityaMili\Desktop\BANK SOAL\Bank Case Making\07\new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ityaMili\Desktop\BANK SOAL\Bank Case Making\07\new\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136" w:rsidRPr="00314F75" w:rsidRDefault="00B13136" w:rsidP="00852D5C">
      <w:pPr>
        <w:pStyle w:val="ListParagraph"/>
        <w:jc w:val="both"/>
      </w:pPr>
    </w:p>
    <w:p w:rsidR="00E414D2" w:rsidRDefault="00F5437A" w:rsidP="00852D5C">
      <w:pPr>
        <w:pStyle w:val="ListParagraph"/>
        <w:numPr>
          <w:ilvl w:val="0"/>
          <w:numId w:val="13"/>
        </w:numPr>
        <w:jc w:val="both"/>
      </w:pPr>
      <w:r>
        <w:t xml:space="preserve">Display </w:t>
      </w:r>
      <w:r w:rsidR="00581526" w:rsidRPr="00581526">
        <w:t>Name</w:t>
      </w:r>
      <w:r w:rsidR="00581526">
        <w:t xml:space="preserve"> (obtained by adding ‘Mr. ’ in front of StaffName),</w:t>
      </w:r>
      <w:r w:rsidR="00581526" w:rsidRPr="00581526">
        <w:t xml:space="preserve"> StaffPosition, </w:t>
      </w:r>
      <w:r w:rsidR="00581526">
        <w:t xml:space="preserve">and </w:t>
      </w:r>
      <w:r w:rsidR="00581526" w:rsidRPr="00581526">
        <w:t>StaffSalary</w:t>
      </w:r>
      <w:r w:rsidR="00B71C14">
        <w:t xml:space="preserve"> for every male staff. The </w:t>
      </w:r>
      <w:r w:rsidR="00B71C14" w:rsidRPr="000E0CFA">
        <w:rPr>
          <w:b/>
        </w:rPr>
        <w:t>combine</w:t>
      </w:r>
      <w:r w:rsidR="00B71C14">
        <w:t xml:space="preserve"> it with </w:t>
      </w:r>
      <w:r w:rsidR="00B71C14" w:rsidRPr="00581526">
        <w:t>Name</w:t>
      </w:r>
      <w:r w:rsidR="00B71C14">
        <w:t xml:space="preserve"> (obtained by adding ‘</w:t>
      </w:r>
      <w:r w:rsidR="003E4AC6">
        <w:t>Ms</w:t>
      </w:r>
      <w:r w:rsidR="00B71C14">
        <w:t>. ’ in front of StaffName),</w:t>
      </w:r>
      <w:r w:rsidR="00B71C14" w:rsidRPr="00581526">
        <w:t xml:space="preserve"> StaffPosition, </w:t>
      </w:r>
      <w:r w:rsidR="00B71C14">
        <w:t xml:space="preserve">and </w:t>
      </w:r>
      <w:r w:rsidR="00B71C14" w:rsidRPr="00581526">
        <w:t>StaffSalary</w:t>
      </w:r>
      <w:r w:rsidR="00B71C14">
        <w:t xml:space="preserve"> for every </w:t>
      </w:r>
      <w:r w:rsidR="006A3348">
        <w:t>fe</w:t>
      </w:r>
      <w:r w:rsidR="00B71C14">
        <w:t>male staf</w:t>
      </w:r>
      <w:r w:rsidR="00494DD8">
        <w:t>f.</w:t>
      </w:r>
      <w:r w:rsidR="00247B82">
        <w:t xml:space="preserve"> Then sort the data based on </w:t>
      </w:r>
      <w:r w:rsidR="00E5653B">
        <w:t xml:space="preserve">Name and </w:t>
      </w:r>
      <w:r w:rsidR="00247B82" w:rsidRPr="00247B82">
        <w:t>StaffPosition</w:t>
      </w:r>
      <w:r w:rsidR="00E5653B">
        <w:t xml:space="preserve"> in ascending format.</w:t>
      </w:r>
    </w:p>
    <w:p w:rsidR="00E414D2" w:rsidRDefault="00870603" w:rsidP="00852D5C">
      <w:pPr>
        <w:ind w:left="720"/>
        <w:jc w:val="both"/>
      </w:pPr>
      <w:r>
        <w:t>(</w:t>
      </w:r>
      <w:r w:rsidR="00927531" w:rsidRPr="00927531">
        <w:rPr>
          <w:b/>
        </w:rPr>
        <w:t>union</w:t>
      </w:r>
      <w:r w:rsidR="00927531">
        <w:t xml:space="preserve">, </w:t>
      </w:r>
      <w:r w:rsidR="00927531" w:rsidRPr="00927531">
        <w:rPr>
          <w:b/>
        </w:rPr>
        <w:t>order by</w:t>
      </w:r>
      <w:r>
        <w:t>)</w:t>
      </w:r>
    </w:p>
    <w:p w:rsidR="004A4B51" w:rsidRDefault="004A4B51" w:rsidP="00852D5C">
      <w:pPr>
        <w:ind w:left="720"/>
        <w:jc w:val="both"/>
      </w:pPr>
    </w:p>
    <w:p w:rsidR="004A4B51" w:rsidRDefault="004A4B51" w:rsidP="00852D5C">
      <w:pPr>
        <w:ind w:left="720"/>
        <w:jc w:val="both"/>
      </w:pPr>
      <w:r w:rsidRPr="004A4B51">
        <w:rPr>
          <w:noProof/>
          <w:lang w:eastAsia="en-US"/>
        </w:rPr>
        <w:drawing>
          <wp:inline distT="0" distB="0" distL="0" distR="0">
            <wp:extent cx="3072765" cy="1116330"/>
            <wp:effectExtent l="0" t="0" r="0" b="0"/>
            <wp:docPr id="10" name="Picture 10" descr="C:\Users\AdityaMili\Desktop\BANK SOAL\Bank Case Making\07\new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ityaMili\Desktop\BANK SOAL\Bank Case Making\07\new\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EB0" w:rsidRDefault="005C4EB0" w:rsidP="00852D5C">
      <w:pPr>
        <w:ind w:left="720"/>
        <w:jc w:val="both"/>
      </w:pPr>
    </w:p>
    <w:p w:rsidR="005C4EB0" w:rsidRDefault="00FF2339" w:rsidP="00852D5C">
      <w:pPr>
        <w:pStyle w:val="ListParagraph"/>
        <w:numPr>
          <w:ilvl w:val="0"/>
          <w:numId w:val="13"/>
        </w:numPr>
        <w:jc w:val="both"/>
      </w:pPr>
      <w:r>
        <w:lastRenderedPageBreak/>
        <w:t xml:space="preserve">Display TreatmentName, Price (obtained </w:t>
      </w:r>
      <w:r w:rsidR="00183768">
        <w:t>by adding ‘Rp. ’ in front of Price</w:t>
      </w:r>
      <w:r>
        <w:t>)</w:t>
      </w:r>
      <w:r w:rsidR="00BD54B6">
        <w:t>, and Status as ‘Maximum Price’</w:t>
      </w:r>
      <w:r w:rsidR="008651C9">
        <w:t xml:space="preserve"> </w:t>
      </w:r>
      <w:r w:rsidR="00020CFC">
        <w:t xml:space="preserve">for every Treatment which price </w:t>
      </w:r>
      <w:r w:rsidR="0006227A">
        <w:t xml:space="preserve">is </w:t>
      </w:r>
      <w:r w:rsidR="004E349E">
        <w:t>the</w:t>
      </w:r>
      <w:r w:rsidR="0006227A">
        <w:t xml:space="preserve"> </w:t>
      </w:r>
      <w:r w:rsidR="00C81809">
        <w:t>highest</w:t>
      </w:r>
      <w:r w:rsidR="00604EBF">
        <w:t xml:space="preserve"> treatment’s price</w:t>
      </w:r>
      <w:r w:rsidR="00CA6DA4">
        <w:t xml:space="preserve">. Then </w:t>
      </w:r>
      <w:r w:rsidR="00CA6DA4" w:rsidRPr="000E0CFA">
        <w:rPr>
          <w:b/>
        </w:rPr>
        <w:t>combine</w:t>
      </w:r>
      <w:r w:rsidR="00CA6DA4">
        <w:t xml:space="preserve"> it with</w:t>
      </w:r>
      <w:r w:rsidR="004E349E">
        <w:t xml:space="preserve"> </w:t>
      </w:r>
      <w:r w:rsidR="002D026B">
        <w:t>TreatmentName, Price (obtained by adding ‘Rp. ’ in front of Price), and Status as ‘M</w:t>
      </w:r>
      <w:r w:rsidR="0019405F">
        <w:t>inim</w:t>
      </w:r>
      <w:r w:rsidR="002D026B">
        <w:t xml:space="preserve">um Price’ for every Treatment which price is </w:t>
      </w:r>
      <w:r w:rsidR="005C3504">
        <w:t>the lowest</w:t>
      </w:r>
      <w:r w:rsidR="002D026B">
        <w:t xml:space="preserve"> treatment’s price.</w:t>
      </w:r>
    </w:p>
    <w:p w:rsidR="00996DE5" w:rsidRDefault="00996DE5" w:rsidP="00852D5C">
      <w:pPr>
        <w:pStyle w:val="ListParagraph"/>
        <w:jc w:val="both"/>
      </w:pPr>
      <w:r>
        <w:t>(</w:t>
      </w:r>
      <w:r w:rsidRPr="00996DE5">
        <w:rPr>
          <w:b/>
        </w:rPr>
        <w:t>cast</w:t>
      </w:r>
      <w:r>
        <w:t xml:space="preserve">, </w:t>
      </w:r>
      <w:r w:rsidR="000E0CFA" w:rsidRPr="000E0CFA">
        <w:rPr>
          <w:b/>
        </w:rPr>
        <w:t>max</w:t>
      </w:r>
      <w:r w:rsidR="000E0CFA">
        <w:t xml:space="preserve">, </w:t>
      </w:r>
      <w:r w:rsidRPr="00996DE5">
        <w:rPr>
          <w:b/>
        </w:rPr>
        <w:t>alias</w:t>
      </w:r>
      <w:r>
        <w:t xml:space="preserve"> </w:t>
      </w:r>
      <w:r w:rsidRPr="00996DE5">
        <w:rPr>
          <w:b/>
        </w:rPr>
        <w:t>subquery</w:t>
      </w:r>
      <w:r w:rsidR="000E0CFA">
        <w:t xml:space="preserve">, </w:t>
      </w:r>
      <w:r w:rsidRPr="00996DE5">
        <w:rPr>
          <w:b/>
        </w:rPr>
        <w:t>union</w:t>
      </w:r>
      <w:r>
        <w:t>,</w:t>
      </w:r>
      <w:r w:rsidRPr="00996DE5">
        <w:rPr>
          <w:b/>
        </w:rPr>
        <w:t xml:space="preserve"> min</w:t>
      </w:r>
      <w:r>
        <w:t>)</w:t>
      </w:r>
    </w:p>
    <w:p w:rsidR="00AF50F3" w:rsidRDefault="00AF50F3" w:rsidP="00852D5C">
      <w:pPr>
        <w:pStyle w:val="ListParagraph"/>
        <w:jc w:val="both"/>
      </w:pPr>
    </w:p>
    <w:p w:rsidR="00AF50F3" w:rsidRDefault="00AF50F3" w:rsidP="00852D5C">
      <w:pPr>
        <w:pStyle w:val="ListParagraph"/>
        <w:jc w:val="both"/>
      </w:pPr>
      <w:r w:rsidRPr="00AF50F3">
        <w:rPr>
          <w:noProof/>
          <w:lang w:eastAsia="en-US"/>
        </w:rPr>
        <w:drawing>
          <wp:inline distT="0" distB="0" distL="0" distR="0">
            <wp:extent cx="3083560" cy="531495"/>
            <wp:effectExtent l="0" t="0" r="0" b="0"/>
            <wp:docPr id="11" name="Picture 11" descr="C:\Users\AdityaMili\Desktop\BANK SOAL\Bank Case Making\07\new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ityaMili\Desktop\BANK SOAL\Bank Case Making\07\new\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8A1" w:rsidRDefault="009658A1" w:rsidP="00852D5C">
      <w:pPr>
        <w:pStyle w:val="ListParagraph"/>
        <w:jc w:val="both"/>
      </w:pPr>
    </w:p>
    <w:p w:rsidR="00E414D2" w:rsidRDefault="00DE7992" w:rsidP="00852D5C">
      <w:pPr>
        <w:pStyle w:val="ListParagraph"/>
        <w:numPr>
          <w:ilvl w:val="0"/>
          <w:numId w:val="13"/>
        </w:numPr>
        <w:jc w:val="both"/>
      </w:pPr>
      <w:r>
        <w:t xml:space="preserve">Display </w:t>
      </w:r>
      <w:r w:rsidRPr="00DE7992">
        <w:t>Longest Name of Staff and Customer</w:t>
      </w:r>
      <w:r w:rsidR="002537E5">
        <w:t xml:space="preserve"> (obtained from </w:t>
      </w:r>
      <w:r w:rsidR="00464723">
        <w:t>CustomerName</w:t>
      </w:r>
      <w:r w:rsidR="002537E5">
        <w:t>)</w:t>
      </w:r>
      <w:r w:rsidR="00464723">
        <w:t xml:space="preserve">, </w:t>
      </w:r>
      <w:r w:rsidR="00464723" w:rsidRPr="00464723">
        <w:t>Length of Name</w:t>
      </w:r>
      <w:r w:rsidR="00464723">
        <w:t xml:space="preserve"> (obtained from length of customer’s name), Status as ‘Customer’</w:t>
      </w:r>
      <w:r w:rsidR="003030DF">
        <w:t xml:space="preserve"> for every customer who has the</w:t>
      </w:r>
      <w:r w:rsidR="00267699">
        <w:t xml:space="preserve"> longest name. Then </w:t>
      </w:r>
      <w:r w:rsidR="00267699" w:rsidRPr="000E0CFA">
        <w:rPr>
          <w:b/>
        </w:rPr>
        <w:t>combine</w:t>
      </w:r>
      <w:r w:rsidR="00267699">
        <w:t xml:space="preserve"> it with </w:t>
      </w:r>
      <w:r w:rsidR="00267699" w:rsidRPr="00DE7992">
        <w:t>Longest Name of Staff and Customer</w:t>
      </w:r>
      <w:r w:rsidR="00267699">
        <w:t xml:space="preserve"> (obtained from </w:t>
      </w:r>
      <w:r w:rsidR="000A50FE">
        <w:t>Staff</w:t>
      </w:r>
      <w:r w:rsidR="00267699">
        <w:t xml:space="preserve">Name), </w:t>
      </w:r>
      <w:r w:rsidR="00267699" w:rsidRPr="00464723">
        <w:t>Length of Name</w:t>
      </w:r>
      <w:r w:rsidR="00267699">
        <w:t xml:space="preserve"> (obtained from length of </w:t>
      </w:r>
      <w:r w:rsidR="00777403">
        <w:t>staff</w:t>
      </w:r>
      <w:r w:rsidR="00267699">
        <w:t>’s name), Status as ‘</w:t>
      </w:r>
      <w:r w:rsidR="000126BC">
        <w:t>Staff</w:t>
      </w:r>
      <w:r w:rsidR="00267699">
        <w:t xml:space="preserve">’ for every </w:t>
      </w:r>
      <w:r w:rsidR="00606DA8">
        <w:t>staff</w:t>
      </w:r>
      <w:r w:rsidR="00267699">
        <w:t xml:space="preserve"> </w:t>
      </w:r>
      <w:r w:rsidR="003030DF">
        <w:t>who has the</w:t>
      </w:r>
      <w:r w:rsidR="00267699">
        <w:t xml:space="preserve"> longest name</w:t>
      </w:r>
    </w:p>
    <w:p w:rsidR="00083EAC" w:rsidRDefault="00083EAC" w:rsidP="00852D5C">
      <w:pPr>
        <w:ind w:left="360" w:firstLine="360"/>
        <w:jc w:val="both"/>
      </w:pPr>
      <w:r>
        <w:t>(</w:t>
      </w:r>
      <w:r w:rsidR="00626F25" w:rsidRPr="00626F25">
        <w:rPr>
          <w:b/>
        </w:rPr>
        <w:t>len</w:t>
      </w:r>
      <w:r w:rsidR="00626F25">
        <w:t xml:space="preserve">, </w:t>
      </w:r>
      <w:r w:rsidR="00626F25" w:rsidRPr="00626F25">
        <w:rPr>
          <w:b/>
        </w:rPr>
        <w:t>max</w:t>
      </w:r>
      <w:r w:rsidR="00626F25">
        <w:t xml:space="preserve">, </w:t>
      </w:r>
      <w:r w:rsidR="00626F25" w:rsidRPr="00626F25">
        <w:rPr>
          <w:b/>
        </w:rPr>
        <w:t>alias subquery</w:t>
      </w:r>
      <w:r w:rsidR="00626F25">
        <w:t xml:space="preserve">, </w:t>
      </w:r>
      <w:r w:rsidR="00626F25" w:rsidRPr="00626F25">
        <w:rPr>
          <w:b/>
        </w:rPr>
        <w:t>union</w:t>
      </w:r>
      <w:r>
        <w:t>)</w:t>
      </w:r>
    </w:p>
    <w:p w:rsidR="009D7F1F" w:rsidRDefault="009D7F1F" w:rsidP="00852D5C">
      <w:pPr>
        <w:ind w:left="360" w:firstLine="360"/>
        <w:jc w:val="both"/>
      </w:pPr>
    </w:p>
    <w:p w:rsidR="009D7F1F" w:rsidRDefault="009D7F1F" w:rsidP="00852D5C">
      <w:pPr>
        <w:ind w:left="360" w:firstLine="360"/>
        <w:jc w:val="both"/>
      </w:pPr>
      <w:r w:rsidRPr="009D7F1F">
        <w:rPr>
          <w:noProof/>
          <w:lang w:eastAsia="en-US"/>
        </w:rPr>
        <w:drawing>
          <wp:inline distT="0" distB="0" distL="0" distR="0">
            <wp:extent cx="3678555" cy="563245"/>
            <wp:effectExtent l="0" t="0" r="0" b="0"/>
            <wp:docPr id="12" name="Picture 12" descr="C:\Users\AdityaMili\Desktop\BANK SOAL\Bank Case Making\07\new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ityaMili\Desktop\BANK SOAL\Bank Case Making\07\new\1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D2" w:rsidRDefault="00E414D2" w:rsidP="00852D5C">
      <w:pPr>
        <w:jc w:val="both"/>
      </w:pPr>
    </w:p>
    <w:p w:rsidR="00E414D2" w:rsidRDefault="00E414D2" w:rsidP="00852D5C">
      <w:pPr>
        <w:jc w:val="both"/>
      </w:pPr>
    </w:p>
    <w:p w:rsidR="00BC6DE8" w:rsidRPr="00A32343" w:rsidRDefault="00BC6DE8" w:rsidP="00852D5C">
      <w:pPr>
        <w:jc w:val="both"/>
      </w:pPr>
    </w:p>
    <w:sectPr w:rsidR="00BC6DE8" w:rsidRPr="00A32343" w:rsidSect="009E2C82">
      <w:headerReference w:type="default" r:id="rId19"/>
      <w:footerReference w:type="default" r:id="rId20"/>
      <w:headerReference w:type="first" r:id="rId21"/>
      <w:footerReference w:type="first" r:id="rId2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102" w:rsidRDefault="00666102" w:rsidP="00273E4A">
      <w:r>
        <w:separator/>
      </w:r>
    </w:p>
  </w:endnote>
  <w:endnote w:type="continuationSeparator" w:id="0">
    <w:p w:rsidR="00666102" w:rsidRDefault="00666102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A4E" w:rsidRDefault="002726F1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383FF72D" wp14:editId="08FA52AA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1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3F28C2" id="Line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SM3Ew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djEjNxMC&#10;AAApBAAADgAAAAAAAAAAAAAAAAAuAgAAZHJzL2Uyb0RvYy54bWxQSwECLQAUAAYACAAAACEALez7&#10;FtkAAAAFAQAADwAAAAAAAAAAAAAAAABtBAAAZHJzL2Rvd25yZXYueG1sUEsFBgAAAAAEAAQA8wAA&#10;AHMFAAAAAA==&#10;"/>
          </w:pict>
        </mc:Fallback>
      </mc:AlternateContent>
    </w:r>
  </w:p>
  <w:p w:rsidR="00F47A4E" w:rsidRPr="000F1EBF" w:rsidRDefault="00F47A4E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763C19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763C19" w:rsidRPr="000F1EBF">
          <w:rPr>
            <w:sz w:val="22"/>
            <w:szCs w:val="22"/>
            <w:lang w:val="id-ID"/>
          </w:rPr>
          <w:fldChar w:fldCharType="separate"/>
        </w:r>
        <w:r w:rsidR="00CF470D">
          <w:rPr>
            <w:noProof/>
            <w:sz w:val="22"/>
            <w:szCs w:val="22"/>
            <w:lang w:val="id-ID"/>
          </w:rPr>
          <w:t>1</w:t>
        </w:r>
        <w:r w:rsidR="00763C19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763C19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763C19" w:rsidRPr="000F1EBF">
          <w:rPr>
            <w:sz w:val="22"/>
            <w:szCs w:val="22"/>
            <w:lang w:val="id-ID"/>
          </w:rPr>
          <w:fldChar w:fldCharType="separate"/>
        </w:r>
        <w:r w:rsidR="00CF470D">
          <w:rPr>
            <w:noProof/>
            <w:sz w:val="22"/>
            <w:szCs w:val="22"/>
            <w:lang w:val="id-ID"/>
          </w:rPr>
          <w:t>6</w:t>
        </w:r>
        <w:r w:rsidR="00763C19" w:rsidRPr="000F1EBF">
          <w:rPr>
            <w:sz w:val="22"/>
            <w:szCs w:val="22"/>
            <w:lang w:val="id-ID"/>
          </w:rPr>
          <w:fldChar w:fldCharType="end"/>
        </w:r>
      </w:sdtContent>
    </w:sdt>
  </w:p>
  <w:p w:rsidR="00F47A4E" w:rsidRPr="005F794B" w:rsidRDefault="00F47A4E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763C19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763C19" w:rsidRPr="005F794B">
          <w:rPr>
            <w:i/>
            <w:sz w:val="20"/>
            <w:szCs w:val="20"/>
            <w:lang w:val="id-ID"/>
          </w:rPr>
          <w:fldChar w:fldCharType="separate"/>
        </w:r>
        <w:r w:rsidR="00CF470D">
          <w:rPr>
            <w:i/>
            <w:noProof/>
            <w:sz w:val="20"/>
            <w:szCs w:val="20"/>
            <w:lang w:val="id-ID"/>
          </w:rPr>
          <w:t>1</w:t>
        </w:r>
        <w:r w:rsidR="00763C19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763C19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763C19" w:rsidRPr="005F794B">
          <w:rPr>
            <w:i/>
            <w:sz w:val="20"/>
            <w:szCs w:val="20"/>
            <w:lang w:val="id-ID"/>
          </w:rPr>
          <w:fldChar w:fldCharType="separate"/>
        </w:r>
        <w:r w:rsidR="00CF470D">
          <w:rPr>
            <w:i/>
            <w:noProof/>
            <w:sz w:val="20"/>
            <w:szCs w:val="20"/>
            <w:lang w:val="id-ID"/>
          </w:rPr>
          <w:t>6</w:t>
        </w:r>
        <w:r w:rsidR="00763C19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F47A4E" w:rsidRPr="0093677F" w:rsidRDefault="00F47A4E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A4E" w:rsidRDefault="002726F1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A07F4E3" wp14:editId="4E4AA7C4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B7A825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GeEw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"/>
          </w:pict>
        </mc:Fallback>
      </mc:AlternateContent>
    </w:r>
  </w:p>
  <w:p w:rsidR="00F47A4E" w:rsidRPr="005F794B" w:rsidRDefault="00F47A4E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763C19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763C19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763C19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763C19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763C19" w:rsidRPr="005F794B">
          <w:rPr>
            <w:lang w:val="id-ID"/>
          </w:rPr>
          <w:fldChar w:fldCharType="separate"/>
        </w:r>
        <w:r w:rsidR="009E2C82">
          <w:rPr>
            <w:noProof/>
            <w:lang w:val="id-ID"/>
          </w:rPr>
          <w:t>6</w:t>
        </w:r>
        <w:r w:rsidR="00763C19" w:rsidRPr="005F794B">
          <w:rPr>
            <w:lang w:val="id-ID"/>
          </w:rPr>
          <w:fldChar w:fldCharType="end"/>
        </w:r>
      </w:sdtContent>
    </w:sdt>
  </w:p>
  <w:p w:rsidR="00F47A4E" w:rsidRPr="005F794B" w:rsidRDefault="00F47A4E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763C19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763C19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763C19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763C19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763C19" w:rsidRPr="005F794B">
          <w:rPr>
            <w:i/>
            <w:sz w:val="20"/>
            <w:szCs w:val="20"/>
            <w:lang w:val="id-ID"/>
          </w:rPr>
          <w:fldChar w:fldCharType="separate"/>
        </w:r>
        <w:r w:rsidR="009E2C82">
          <w:rPr>
            <w:i/>
            <w:noProof/>
            <w:sz w:val="20"/>
            <w:szCs w:val="20"/>
            <w:lang w:val="id-ID"/>
          </w:rPr>
          <w:t>6</w:t>
        </w:r>
        <w:r w:rsidR="00763C19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F47A4E" w:rsidRDefault="00F47A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102" w:rsidRDefault="00666102" w:rsidP="00273E4A">
      <w:r>
        <w:separator/>
      </w:r>
    </w:p>
  </w:footnote>
  <w:footnote w:type="continuationSeparator" w:id="0">
    <w:p w:rsidR="00666102" w:rsidRDefault="00666102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F47A4E" w:rsidTr="005D0782">
      <w:tc>
        <w:tcPr>
          <w:tcW w:w="5220" w:type="dxa"/>
        </w:tcPr>
        <w:p w:rsidR="00F47A4E" w:rsidRPr="002726F1" w:rsidRDefault="00D67E26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1909</w:t>
          </w:r>
          <w:r w:rsidR="002726F1">
            <w:rPr>
              <w:b/>
              <w:sz w:val="20"/>
            </w:rPr>
            <w:t>16</w:t>
          </w:r>
        </w:p>
      </w:tc>
      <w:tc>
        <w:tcPr>
          <w:tcW w:w="5220" w:type="dxa"/>
        </w:tcPr>
        <w:p w:rsidR="00F47A4E" w:rsidRDefault="00F47A4E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>
            <w:rPr>
              <w:b/>
              <w:sz w:val="20"/>
              <w:szCs w:val="20"/>
              <w:lang w:val="sv-SE"/>
            </w:rPr>
            <w:t>6</w:t>
          </w:r>
        </w:p>
      </w:tc>
    </w:tr>
  </w:tbl>
  <w:p w:rsidR="00F47A4E" w:rsidRDefault="00F47A4E" w:rsidP="005D0782">
    <w:pPr>
      <w:pStyle w:val="Header"/>
      <w:tabs>
        <w:tab w:val="clear" w:pos="9360"/>
      </w:tabs>
    </w:pPr>
    <w:r>
      <w:tab/>
    </w:r>
  </w:p>
  <w:p w:rsidR="00F47A4E" w:rsidRDefault="00F47A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A4E" w:rsidRDefault="00F47A4E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F655D"/>
    <w:multiLevelType w:val="hybridMultilevel"/>
    <w:tmpl w:val="1584C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EB08F1"/>
    <w:multiLevelType w:val="hybridMultilevel"/>
    <w:tmpl w:val="B674F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80341"/>
    <w:multiLevelType w:val="hybridMultilevel"/>
    <w:tmpl w:val="491C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5E1D0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5"/>
  </w:num>
  <w:num w:numId="5">
    <w:abstractNumId w:val="10"/>
  </w:num>
  <w:num w:numId="6">
    <w:abstractNumId w:val="8"/>
  </w:num>
  <w:num w:numId="7">
    <w:abstractNumId w:val="11"/>
  </w:num>
  <w:num w:numId="8">
    <w:abstractNumId w:val="1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9E"/>
    <w:rsid w:val="0000010B"/>
    <w:rsid w:val="000126BC"/>
    <w:rsid w:val="00020CFC"/>
    <w:rsid w:val="00020F10"/>
    <w:rsid w:val="00037DBC"/>
    <w:rsid w:val="00051154"/>
    <w:rsid w:val="0006227A"/>
    <w:rsid w:val="00072DE7"/>
    <w:rsid w:val="00083EAC"/>
    <w:rsid w:val="000A0C90"/>
    <w:rsid w:val="000A23D8"/>
    <w:rsid w:val="000A3F41"/>
    <w:rsid w:val="000A50FE"/>
    <w:rsid w:val="000B69D0"/>
    <w:rsid w:val="000D1C45"/>
    <w:rsid w:val="000D60D6"/>
    <w:rsid w:val="000E0CFA"/>
    <w:rsid w:val="000E7842"/>
    <w:rsid w:val="000F057A"/>
    <w:rsid w:val="000F1EBF"/>
    <w:rsid w:val="000F6C2B"/>
    <w:rsid w:val="000F7CFC"/>
    <w:rsid w:val="000F7FC6"/>
    <w:rsid w:val="00122BC2"/>
    <w:rsid w:val="00123DDE"/>
    <w:rsid w:val="00126822"/>
    <w:rsid w:val="00131DAA"/>
    <w:rsid w:val="00144C66"/>
    <w:rsid w:val="00145C2E"/>
    <w:rsid w:val="00150E94"/>
    <w:rsid w:val="00151847"/>
    <w:rsid w:val="0015698F"/>
    <w:rsid w:val="00164D70"/>
    <w:rsid w:val="00183768"/>
    <w:rsid w:val="00183F26"/>
    <w:rsid w:val="0019405F"/>
    <w:rsid w:val="001955A6"/>
    <w:rsid w:val="001A222F"/>
    <w:rsid w:val="001A300E"/>
    <w:rsid w:val="001A7DE4"/>
    <w:rsid w:val="001B3A2E"/>
    <w:rsid w:val="001D317B"/>
    <w:rsid w:val="001D4810"/>
    <w:rsid w:val="001E637E"/>
    <w:rsid w:val="001F64B6"/>
    <w:rsid w:val="00224780"/>
    <w:rsid w:val="00235C36"/>
    <w:rsid w:val="002376FA"/>
    <w:rsid w:val="0024482A"/>
    <w:rsid w:val="00247265"/>
    <w:rsid w:val="00247B82"/>
    <w:rsid w:val="002537E5"/>
    <w:rsid w:val="00261E6D"/>
    <w:rsid w:val="00267699"/>
    <w:rsid w:val="002726F1"/>
    <w:rsid w:val="00273E4A"/>
    <w:rsid w:val="00281799"/>
    <w:rsid w:val="002841B3"/>
    <w:rsid w:val="002945A7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026B"/>
    <w:rsid w:val="002D1472"/>
    <w:rsid w:val="002D7F31"/>
    <w:rsid w:val="002E3324"/>
    <w:rsid w:val="003002A2"/>
    <w:rsid w:val="003030DF"/>
    <w:rsid w:val="00305136"/>
    <w:rsid w:val="003054E4"/>
    <w:rsid w:val="00311789"/>
    <w:rsid w:val="00314F75"/>
    <w:rsid w:val="00320C87"/>
    <w:rsid w:val="00321362"/>
    <w:rsid w:val="00323347"/>
    <w:rsid w:val="003432E6"/>
    <w:rsid w:val="003439D3"/>
    <w:rsid w:val="0036669F"/>
    <w:rsid w:val="00366844"/>
    <w:rsid w:val="00371647"/>
    <w:rsid w:val="0037553B"/>
    <w:rsid w:val="003755E1"/>
    <w:rsid w:val="0037745C"/>
    <w:rsid w:val="00384C7B"/>
    <w:rsid w:val="00387587"/>
    <w:rsid w:val="00387D06"/>
    <w:rsid w:val="0039071A"/>
    <w:rsid w:val="00390E16"/>
    <w:rsid w:val="003A1788"/>
    <w:rsid w:val="003B1D05"/>
    <w:rsid w:val="003B27CC"/>
    <w:rsid w:val="003B5F77"/>
    <w:rsid w:val="003C0A29"/>
    <w:rsid w:val="003C1CE6"/>
    <w:rsid w:val="003D32D6"/>
    <w:rsid w:val="003D7084"/>
    <w:rsid w:val="003E4AC6"/>
    <w:rsid w:val="003F71D2"/>
    <w:rsid w:val="003F75F8"/>
    <w:rsid w:val="004074A1"/>
    <w:rsid w:val="0041337D"/>
    <w:rsid w:val="00422134"/>
    <w:rsid w:val="00422D98"/>
    <w:rsid w:val="00434FFC"/>
    <w:rsid w:val="00440F1C"/>
    <w:rsid w:val="004464CE"/>
    <w:rsid w:val="00446550"/>
    <w:rsid w:val="00446D31"/>
    <w:rsid w:val="0045325D"/>
    <w:rsid w:val="00464723"/>
    <w:rsid w:val="00466E9D"/>
    <w:rsid w:val="00470964"/>
    <w:rsid w:val="004716A8"/>
    <w:rsid w:val="00486BAA"/>
    <w:rsid w:val="00494DD8"/>
    <w:rsid w:val="00494E4C"/>
    <w:rsid w:val="004A4B51"/>
    <w:rsid w:val="004B47B5"/>
    <w:rsid w:val="004B691E"/>
    <w:rsid w:val="004B6AFE"/>
    <w:rsid w:val="004C0F0C"/>
    <w:rsid w:val="004D176C"/>
    <w:rsid w:val="004E0640"/>
    <w:rsid w:val="004E349E"/>
    <w:rsid w:val="004E7352"/>
    <w:rsid w:val="00520E03"/>
    <w:rsid w:val="005314B7"/>
    <w:rsid w:val="00535DA7"/>
    <w:rsid w:val="005447D7"/>
    <w:rsid w:val="0055410B"/>
    <w:rsid w:val="00556E41"/>
    <w:rsid w:val="00571B72"/>
    <w:rsid w:val="00581526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C3504"/>
    <w:rsid w:val="005C4EB0"/>
    <w:rsid w:val="005D0782"/>
    <w:rsid w:val="005D4B42"/>
    <w:rsid w:val="005E78D2"/>
    <w:rsid w:val="005F47E6"/>
    <w:rsid w:val="005F53AD"/>
    <w:rsid w:val="005F794B"/>
    <w:rsid w:val="0060201C"/>
    <w:rsid w:val="0060486C"/>
    <w:rsid w:val="00604EBF"/>
    <w:rsid w:val="00606DA8"/>
    <w:rsid w:val="006242B3"/>
    <w:rsid w:val="00626ED4"/>
    <w:rsid w:val="00626F25"/>
    <w:rsid w:val="00635EE5"/>
    <w:rsid w:val="00643F75"/>
    <w:rsid w:val="00656CBE"/>
    <w:rsid w:val="00666102"/>
    <w:rsid w:val="006930A6"/>
    <w:rsid w:val="006A0DD8"/>
    <w:rsid w:val="006A3348"/>
    <w:rsid w:val="006C40EB"/>
    <w:rsid w:val="006D36BC"/>
    <w:rsid w:val="006E7EC6"/>
    <w:rsid w:val="006F4D80"/>
    <w:rsid w:val="00701ECA"/>
    <w:rsid w:val="00706318"/>
    <w:rsid w:val="00720962"/>
    <w:rsid w:val="0072245D"/>
    <w:rsid w:val="00722A80"/>
    <w:rsid w:val="00723902"/>
    <w:rsid w:val="00735483"/>
    <w:rsid w:val="00737595"/>
    <w:rsid w:val="007427A9"/>
    <w:rsid w:val="00763C19"/>
    <w:rsid w:val="00777403"/>
    <w:rsid w:val="00786CEE"/>
    <w:rsid w:val="00787247"/>
    <w:rsid w:val="007A37CD"/>
    <w:rsid w:val="007B5A6A"/>
    <w:rsid w:val="007B761C"/>
    <w:rsid w:val="007C1C37"/>
    <w:rsid w:val="007E0EE7"/>
    <w:rsid w:val="00810737"/>
    <w:rsid w:val="00811C48"/>
    <w:rsid w:val="0083459F"/>
    <w:rsid w:val="008350D8"/>
    <w:rsid w:val="0083780E"/>
    <w:rsid w:val="00851F81"/>
    <w:rsid w:val="00852D5C"/>
    <w:rsid w:val="00863394"/>
    <w:rsid w:val="008651C9"/>
    <w:rsid w:val="008674E6"/>
    <w:rsid w:val="00870603"/>
    <w:rsid w:val="00876001"/>
    <w:rsid w:val="00876A58"/>
    <w:rsid w:val="00880BA7"/>
    <w:rsid w:val="00887810"/>
    <w:rsid w:val="008939EF"/>
    <w:rsid w:val="00894072"/>
    <w:rsid w:val="00895B8D"/>
    <w:rsid w:val="008A222D"/>
    <w:rsid w:val="008B212E"/>
    <w:rsid w:val="008B7541"/>
    <w:rsid w:val="008C1A4A"/>
    <w:rsid w:val="008C37CF"/>
    <w:rsid w:val="008D411F"/>
    <w:rsid w:val="008D7864"/>
    <w:rsid w:val="008E6DC6"/>
    <w:rsid w:val="009010C1"/>
    <w:rsid w:val="0090372F"/>
    <w:rsid w:val="00927531"/>
    <w:rsid w:val="009321DB"/>
    <w:rsid w:val="00932B6E"/>
    <w:rsid w:val="0093677F"/>
    <w:rsid w:val="00937B93"/>
    <w:rsid w:val="00944ADA"/>
    <w:rsid w:val="009568C5"/>
    <w:rsid w:val="00961A2D"/>
    <w:rsid w:val="009658A1"/>
    <w:rsid w:val="0097243E"/>
    <w:rsid w:val="00973849"/>
    <w:rsid w:val="009832E4"/>
    <w:rsid w:val="0099065D"/>
    <w:rsid w:val="009906A7"/>
    <w:rsid w:val="00996DE5"/>
    <w:rsid w:val="009A2464"/>
    <w:rsid w:val="009A3737"/>
    <w:rsid w:val="009A41C1"/>
    <w:rsid w:val="009D7F1F"/>
    <w:rsid w:val="009E29D9"/>
    <w:rsid w:val="009E2C82"/>
    <w:rsid w:val="009E60ED"/>
    <w:rsid w:val="009F5C40"/>
    <w:rsid w:val="00A1473C"/>
    <w:rsid w:val="00A27D65"/>
    <w:rsid w:val="00A30F97"/>
    <w:rsid w:val="00A32343"/>
    <w:rsid w:val="00A46082"/>
    <w:rsid w:val="00A50AF3"/>
    <w:rsid w:val="00A52AB7"/>
    <w:rsid w:val="00A53D38"/>
    <w:rsid w:val="00A552D5"/>
    <w:rsid w:val="00A67280"/>
    <w:rsid w:val="00A76139"/>
    <w:rsid w:val="00A933D3"/>
    <w:rsid w:val="00AA0396"/>
    <w:rsid w:val="00AA1407"/>
    <w:rsid w:val="00AB0E0A"/>
    <w:rsid w:val="00AB42BB"/>
    <w:rsid w:val="00AC0C63"/>
    <w:rsid w:val="00AC5D98"/>
    <w:rsid w:val="00AC6B6E"/>
    <w:rsid w:val="00AD0B16"/>
    <w:rsid w:val="00AD2114"/>
    <w:rsid w:val="00AE1AE9"/>
    <w:rsid w:val="00AE39D8"/>
    <w:rsid w:val="00AE548F"/>
    <w:rsid w:val="00AE661D"/>
    <w:rsid w:val="00AF0320"/>
    <w:rsid w:val="00AF264E"/>
    <w:rsid w:val="00AF338E"/>
    <w:rsid w:val="00AF50F3"/>
    <w:rsid w:val="00B0246E"/>
    <w:rsid w:val="00B04C4C"/>
    <w:rsid w:val="00B13136"/>
    <w:rsid w:val="00B212C7"/>
    <w:rsid w:val="00B25A20"/>
    <w:rsid w:val="00B32396"/>
    <w:rsid w:val="00B440FB"/>
    <w:rsid w:val="00B4674F"/>
    <w:rsid w:val="00B517FB"/>
    <w:rsid w:val="00B63034"/>
    <w:rsid w:val="00B7140C"/>
    <w:rsid w:val="00B71C14"/>
    <w:rsid w:val="00B81979"/>
    <w:rsid w:val="00B948DA"/>
    <w:rsid w:val="00B9609E"/>
    <w:rsid w:val="00B96D49"/>
    <w:rsid w:val="00BB28BD"/>
    <w:rsid w:val="00BC18E5"/>
    <w:rsid w:val="00BC3BED"/>
    <w:rsid w:val="00BC6DE8"/>
    <w:rsid w:val="00BD54B6"/>
    <w:rsid w:val="00BE0705"/>
    <w:rsid w:val="00BE172B"/>
    <w:rsid w:val="00BE52B7"/>
    <w:rsid w:val="00BF2997"/>
    <w:rsid w:val="00BF58A3"/>
    <w:rsid w:val="00BF7C45"/>
    <w:rsid w:val="00C03576"/>
    <w:rsid w:val="00C24550"/>
    <w:rsid w:val="00C25F66"/>
    <w:rsid w:val="00C44051"/>
    <w:rsid w:val="00C525FC"/>
    <w:rsid w:val="00C56C03"/>
    <w:rsid w:val="00C57A8A"/>
    <w:rsid w:val="00C57FE8"/>
    <w:rsid w:val="00C6549A"/>
    <w:rsid w:val="00C81809"/>
    <w:rsid w:val="00C8483C"/>
    <w:rsid w:val="00C915BF"/>
    <w:rsid w:val="00CA0CA6"/>
    <w:rsid w:val="00CA6DA4"/>
    <w:rsid w:val="00CB736B"/>
    <w:rsid w:val="00CD263D"/>
    <w:rsid w:val="00CD2AD7"/>
    <w:rsid w:val="00CD64BC"/>
    <w:rsid w:val="00CE16B6"/>
    <w:rsid w:val="00CE7810"/>
    <w:rsid w:val="00CF11B0"/>
    <w:rsid w:val="00CF470D"/>
    <w:rsid w:val="00CF53A9"/>
    <w:rsid w:val="00D131D5"/>
    <w:rsid w:val="00D25DC0"/>
    <w:rsid w:val="00D30822"/>
    <w:rsid w:val="00D3685C"/>
    <w:rsid w:val="00D37E0D"/>
    <w:rsid w:val="00D47C75"/>
    <w:rsid w:val="00D60A6D"/>
    <w:rsid w:val="00D615DA"/>
    <w:rsid w:val="00D661BB"/>
    <w:rsid w:val="00D67DFC"/>
    <w:rsid w:val="00D67E26"/>
    <w:rsid w:val="00D865FC"/>
    <w:rsid w:val="00D93EEA"/>
    <w:rsid w:val="00D95848"/>
    <w:rsid w:val="00DA54A5"/>
    <w:rsid w:val="00DA65F7"/>
    <w:rsid w:val="00DA7141"/>
    <w:rsid w:val="00DB0A75"/>
    <w:rsid w:val="00DB2951"/>
    <w:rsid w:val="00DC32D1"/>
    <w:rsid w:val="00DC4B9D"/>
    <w:rsid w:val="00DC6034"/>
    <w:rsid w:val="00DC6AF4"/>
    <w:rsid w:val="00DC700A"/>
    <w:rsid w:val="00DE0A31"/>
    <w:rsid w:val="00DE2FA6"/>
    <w:rsid w:val="00DE7992"/>
    <w:rsid w:val="00DF224B"/>
    <w:rsid w:val="00DF716B"/>
    <w:rsid w:val="00E0375C"/>
    <w:rsid w:val="00E03DA9"/>
    <w:rsid w:val="00E047D9"/>
    <w:rsid w:val="00E11A20"/>
    <w:rsid w:val="00E335DA"/>
    <w:rsid w:val="00E36B77"/>
    <w:rsid w:val="00E36EA8"/>
    <w:rsid w:val="00E414D2"/>
    <w:rsid w:val="00E502A7"/>
    <w:rsid w:val="00E5653B"/>
    <w:rsid w:val="00E642BF"/>
    <w:rsid w:val="00E660C4"/>
    <w:rsid w:val="00E90994"/>
    <w:rsid w:val="00EA62E5"/>
    <w:rsid w:val="00EB5190"/>
    <w:rsid w:val="00EB684E"/>
    <w:rsid w:val="00EC5499"/>
    <w:rsid w:val="00ED2270"/>
    <w:rsid w:val="00ED5890"/>
    <w:rsid w:val="00EF17AC"/>
    <w:rsid w:val="00F06048"/>
    <w:rsid w:val="00F22A92"/>
    <w:rsid w:val="00F2618D"/>
    <w:rsid w:val="00F32D00"/>
    <w:rsid w:val="00F36E33"/>
    <w:rsid w:val="00F37852"/>
    <w:rsid w:val="00F47A4E"/>
    <w:rsid w:val="00F53807"/>
    <w:rsid w:val="00F5437A"/>
    <w:rsid w:val="00F6753F"/>
    <w:rsid w:val="00F712CE"/>
    <w:rsid w:val="00F7742B"/>
    <w:rsid w:val="00F80742"/>
    <w:rsid w:val="00F955DA"/>
    <w:rsid w:val="00F966FA"/>
    <w:rsid w:val="00FA02EA"/>
    <w:rsid w:val="00FA41A2"/>
    <w:rsid w:val="00FC245F"/>
    <w:rsid w:val="00FE6E71"/>
    <w:rsid w:val="00FE6FDC"/>
    <w:rsid w:val="00FF2339"/>
    <w:rsid w:val="00FF32E1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8193"/>
    <o:shapelayout v:ext="edit">
      <o:idmap v:ext="edit" data="1"/>
    </o:shapelayout>
  </w:shapeDefaults>
  <w:decimalSymbol w:val="."/>
  <w:listSeparator w:val=","/>
  <w15:docId w15:val="{47604D30-792B-4AAA-ACB4-6064B79B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DB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983D0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4D2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037DBC"/>
    <w:rPr>
      <w:rFonts w:asciiTheme="majorHAnsi" w:eastAsiaTheme="majorEastAsia" w:hAnsiTheme="majorHAnsi" w:cstheme="majorBidi"/>
      <w:i/>
      <w:iCs/>
      <w:color w:val="983D00" w:themeColor="accent1" w:themeShade="7F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7</TotalTime>
  <Pages>6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RJ</cp:lastModifiedBy>
  <cp:revision>8</cp:revision>
  <cp:lastPrinted>2016-02-10T06:35:00Z</cp:lastPrinted>
  <dcterms:created xsi:type="dcterms:W3CDTF">2016-01-18T05:56:00Z</dcterms:created>
  <dcterms:modified xsi:type="dcterms:W3CDTF">2016-09-16T07:33:00Z</dcterms:modified>
</cp:coreProperties>
</file>